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DC3AC" w14:textId="56053217" w:rsidR="00545E6E" w:rsidRPr="0097209B" w:rsidRDefault="00F158FB" w:rsidP="003C757B">
      <w:pPr>
        <w:pStyle w:val="Heading1"/>
        <w:spacing w:line="276" w:lineRule="auto"/>
        <w:rPr>
          <w:rFonts w:asciiTheme="minorHAnsi" w:hAnsiTheme="minorHAnsi" w:cstheme="minorHAnsi"/>
        </w:rPr>
      </w:pPr>
      <w:r w:rsidRPr="0097209B">
        <w:rPr>
          <w:rFonts w:asciiTheme="minorHAnsi" w:hAnsiTheme="minorHAnsi" w:cstheme="minorHAnsi"/>
        </w:rPr>
        <w:t>Types of Software</w:t>
      </w:r>
    </w:p>
    <w:p w14:paraId="2BF4EF8A" w14:textId="77777777" w:rsidR="00F158FB" w:rsidRPr="00F158FB" w:rsidRDefault="00F158FB" w:rsidP="003C757B">
      <w:pPr>
        <w:pStyle w:val="ListBullet"/>
        <w:spacing w:after="120" w:line="276" w:lineRule="auto"/>
        <w:rPr>
          <w:rFonts w:cstheme="minorHAnsi"/>
          <w:color w:val="000000" w:themeColor="text1"/>
        </w:rPr>
      </w:pPr>
      <w:r w:rsidRPr="00F158FB">
        <w:rPr>
          <w:rFonts w:eastAsiaTheme="minorEastAsia" w:cstheme="minorHAnsi"/>
          <w:b/>
          <w:bCs/>
          <w:color w:val="000000" w:themeColor="text1"/>
        </w:rPr>
        <w:t>Generic</w:t>
      </w:r>
      <w:r w:rsidRPr="00F158FB">
        <w:rPr>
          <w:rFonts w:eastAsiaTheme="minorEastAsia" w:cstheme="minorHAnsi"/>
          <w:color w:val="000000" w:themeColor="text1"/>
        </w:rPr>
        <w:t xml:space="preserve"> – Stand alone, Sold on open market</w:t>
      </w:r>
    </w:p>
    <w:p w14:paraId="328A24D3" w14:textId="352E1476" w:rsidR="00F158FB" w:rsidRPr="0097209B" w:rsidRDefault="00F158FB" w:rsidP="003C757B">
      <w:pPr>
        <w:pStyle w:val="ListBullet"/>
        <w:spacing w:line="276" w:lineRule="auto"/>
        <w:rPr>
          <w:rFonts w:cstheme="minorHAnsi"/>
          <w:color w:val="000000" w:themeColor="text1"/>
        </w:rPr>
      </w:pPr>
      <w:r w:rsidRPr="00F158FB">
        <w:rPr>
          <w:rFonts w:eastAsiaTheme="minorEastAsia" w:cstheme="minorHAnsi"/>
          <w:b/>
          <w:bCs/>
          <w:color w:val="000000" w:themeColor="text1"/>
        </w:rPr>
        <w:t>Customized</w:t>
      </w:r>
      <w:r w:rsidRPr="00F158FB">
        <w:rPr>
          <w:rFonts w:eastAsiaTheme="minorEastAsia" w:cstheme="minorHAnsi"/>
          <w:color w:val="000000" w:themeColor="text1"/>
        </w:rPr>
        <w:t xml:space="preserve"> – For specific customer or business</w:t>
      </w:r>
    </w:p>
    <w:p w14:paraId="21C518CC" w14:textId="34424F98" w:rsidR="00F158FB" w:rsidRPr="0097209B" w:rsidRDefault="00F158FB" w:rsidP="003C757B">
      <w:pPr>
        <w:pStyle w:val="Heading1"/>
        <w:spacing w:line="276" w:lineRule="auto"/>
        <w:rPr>
          <w:rFonts w:asciiTheme="minorHAnsi" w:hAnsiTheme="minorHAnsi" w:cstheme="minorHAnsi"/>
        </w:rPr>
      </w:pPr>
      <w:r w:rsidRPr="0097209B">
        <w:rPr>
          <w:rFonts w:asciiTheme="minorHAnsi" w:hAnsiTheme="minorHAnsi" w:cstheme="minorHAnsi"/>
        </w:rPr>
        <w:t>How to Acquire a Software?</w:t>
      </w:r>
    </w:p>
    <w:p w14:paraId="6D4BC822" w14:textId="73D59C0D" w:rsidR="00D655BC" w:rsidRPr="0097209B" w:rsidRDefault="00F158FB" w:rsidP="003C757B">
      <w:pPr>
        <w:spacing w:line="276" w:lineRule="auto"/>
        <w:rPr>
          <w:rFonts w:cstheme="minorHAnsi"/>
          <w:color w:val="000000" w:themeColor="text1"/>
        </w:rPr>
      </w:pPr>
      <w:r w:rsidRPr="00F158FB">
        <w:rPr>
          <w:rFonts w:cstheme="minorHAnsi"/>
          <w:color w:val="000000" w:themeColor="text1"/>
        </w:rPr>
        <w:t>Acquiring software refers to the process of obtaining and implementing a software solution for an organization or individual. This can be done in several ways, depending on the needs, budget, and technical requirements. The main methods of software acquisition include:</w:t>
      </w:r>
    </w:p>
    <w:p w14:paraId="30515429" w14:textId="77777777" w:rsidR="00516189" w:rsidRPr="00F158FB" w:rsidRDefault="00516189" w:rsidP="003C757B">
      <w:pPr>
        <w:spacing w:after="120" w:line="276" w:lineRule="auto"/>
        <w:rPr>
          <w:rFonts w:cstheme="minorHAnsi"/>
          <w:color w:val="000000" w:themeColor="text1"/>
        </w:rPr>
      </w:pPr>
    </w:p>
    <w:p w14:paraId="7C2634F9" w14:textId="77777777" w:rsidR="00F158FB" w:rsidRPr="00F158FB" w:rsidRDefault="00F158FB" w:rsidP="003C757B">
      <w:pPr>
        <w:spacing w:after="120" w:line="276" w:lineRule="auto"/>
        <w:rPr>
          <w:rFonts w:cstheme="minorHAnsi"/>
          <w:b/>
          <w:bCs/>
          <w:color w:val="000000" w:themeColor="text1"/>
        </w:rPr>
      </w:pPr>
      <w:r w:rsidRPr="00F158FB">
        <w:rPr>
          <w:rFonts w:cstheme="minorHAnsi"/>
          <w:b/>
          <w:bCs/>
          <w:color w:val="000000" w:themeColor="text1"/>
        </w:rPr>
        <w:t>1. Custom Software Development</w:t>
      </w:r>
    </w:p>
    <w:p w14:paraId="60CB3B40" w14:textId="77777777" w:rsidR="00F158FB" w:rsidRPr="00F158FB" w:rsidRDefault="00F158FB" w:rsidP="003C757B">
      <w:pPr>
        <w:numPr>
          <w:ilvl w:val="0"/>
          <w:numId w:val="3"/>
        </w:numPr>
        <w:spacing w:after="120" w:line="276" w:lineRule="auto"/>
        <w:rPr>
          <w:rFonts w:cstheme="minorHAnsi"/>
          <w:color w:val="000000" w:themeColor="text1"/>
        </w:rPr>
      </w:pPr>
      <w:r w:rsidRPr="00F158FB">
        <w:rPr>
          <w:rFonts w:cstheme="minorHAnsi"/>
          <w:color w:val="000000" w:themeColor="text1"/>
        </w:rPr>
        <w:t>The organization develops software in-house or hires a third-party vendor to build a custom solution.</w:t>
      </w:r>
    </w:p>
    <w:p w14:paraId="6FACFDC2" w14:textId="77777777" w:rsidR="00F158FB" w:rsidRPr="00F158FB" w:rsidRDefault="00F158FB" w:rsidP="003C757B">
      <w:pPr>
        <w:numPr>
          <w:ilvl w:val="0"/>
          <w:numId w:val="3"/>
        </w:numPr>
        <w:spacing w:after="120" w:line="276" w:lineRule="auto"/>
        <w:rPr>
          <w:rFonts w:cstheme="minorHAnsi"/>
          <w:color w:val="000000" w:themeColor="text1"/>
        </w:rPr>
      </w:pPr>
      <w:r w:rsidRPr="00F158FB">
        <w:rPr>
          <w:rFonts w:cstheme="minorHAnsi"/>
          <w:color w:val="000000" w:themeColor="text1"/>
        </w:rPr>
        <w:t>Suitable when unique requirements exist that off-the-shelf solutions cannot meet.</w:t>
      </w:r>
    </w:p>
    <w:p w14:paraId="5F1646C9" w14:textId="0901B197" w:rsidR="00F158FB" w:rsidRPr="0097209B" w:rsidRDefault="00F158FB" w:rsidP="003C757B">
      <w:pPr>
        <w:spacing w:line="276" w:lineRule="auto"/>
        <w:rPr>
          <w:rFonts w:cstheme="minorHAnsi"/>
          <w:color w:val="000000" w:themeColor="text1"/>
        </w:rPr>
      </w:pPr>
      <w:r w:rsidRPr="00F158FB">
        <w:rPr>
          <w:rFonts w:ascii="Apple Color Emoji" w:hAnsi="Apple Color Emoji" w:cs="Apple Color Emoji"/>
          <w:color w:val="000000" w:themeColor="text1"/>
        </w:rPr>
        <w:t>✅</w:t>
      </w:r>
      <w:r w:rsidRPr="00F158FB">
        <w:rPr>
          <w:rFonts w:cstheme="minorHAnsi"/>
          <w:color w:val="000000" w:themeColor="text1"/>
        </w:rPr>
        <w:t> </w:t>
      </w:r>
      <w:r w:rsidRPr="00F158FB">
        <w:rPr>
          <w:rFonts w:cstheme="minorHAnsi"/>
          <w:b/>
          <w:bCs/>
          <w:color w:val="000000" w:themeColor="text1"/>
        </w:rPr>
        <w:t>Example:</w:t>
      </w:r>
      <w:r w:rsidR="007D6AD8" w:rsidRPr="0097209B">
        <w:rPr>
          <w:rFonts w:cstheme="minorHAnsi"/>
          <w:color w:val="000000" w:themeColor="text1"/>
        </w:rPr>
        <w:t xml:space="preserve"> </w:t>
      </w:r>
      <w:r w:rsidRPr="00F158FB">
        <w:rPr>
          <w:rFonts w:cstheme="minorHAnsi"/>
          <w:color w:val="000000" w:themeColor="text1"/>
        </w:rPr>
        <w:t>A bank wants a </w:t>
      </w:r>
      <w:r w:rsidRPr="00F158FB">
        <w:rPr>
          <w:rFonts w:cstheme="minorHAnsi"/>
          <w:b/>
          <w:bCs/>
          <w:color w:val="000000" w:themeColor="text1"/>
        </w:rPr>
        <w:t>customized online banking system</w:t>
      </w:r>
      <w:r w:rsidRPr="00F158FB">
        <w:rPr>
          <w:rFonts w:cstheme="minorHAnsi"/>
          <w:color w:val="000000" w:themeColor="text1"/>
        </w:rPr>
        <w:t> with specific security and compliance features. They hire a software development firm to build the software from scratch.</w:t>
      </w:r>
    </w:p>
    <w:p w14:paraId="1B63858C" w14:textId="43E0AAC1" w:rsidR="00D655BC" w:rsidRPr="00F158FB" w:rsidRDefault="00D655BC" w:rsidP="003C757B">
      <w:pPr>
        <w:spacing w:after="120" w:line="276" w:lineRule="auto"/>
        <w:rPr>
          <w:rFonts w:cstheme="minorHAnsi"/>
          <w:color w:val="000000" w:themeColor="text1"/>
        </w:rPr>
      </w:pPr>
    </w:p>
    <w:p w14:paraId="74A66415" w14:textId="77777777" w:rsidR="00F158FB" w:rsidRPr="00F158FB" w:rsidRDefault="00F158FB" w:rsidP="003C757B">
      <w:pPr>
        <w:spacing w:after="120" w:line="276" w:lineRule="auto"/>
        <w:rPr>
          <w:rFonts w:cstheme="minorHAnsi"/>
          <w:b/>
          <w:bCs/>
          <w:color w:val="000000" w:themeColor="text1"/>
        </w:rPr>
      </w:pPr>
      <w:r w:rsidRPr="00F158FB">
        <w:rPr>
          <w:rFonts w:cstheme="minorHAnsi"/>
          <w:b/>
          <w:bCs/>
          <w:color w:val="000000" w:themeColor="text1"/>
        </w:rPr>
        <w:t>2. Commercial Off-The-Shelf (COTS) Software</w:t>
      </w:r>
    </w:p>
    <w:p w14:paraId="2E5A7C61" w14:textId="77777777" w:rsidR="00F158FB" w:rsidRPr="00F158FB" w:rsidRDefault="00F158FB" w:rsidP="003C757B">
      <w:pPr>
        <w:numPr>
          <w:ilvl w:val="0"/>
          <w:numId w:val="4"/>
        </w:numPr>
        <w:spacing w:after="120" w:line="276" w:lineRule="auto"/>
        <w:rPr>
          <w:rFonts w:cstheme="minorHAnsi"/>
          <w:color w:val="000000" w:themeColor="text1"/>
        </w:rPr>
      </w:pPr>
      <w:r w:rsidRPr="00F158FB">
        <w:rPr>
          <w:rFonts w:cstheme="minorHAnsi"/>
          <w:color w:val="000000" w:themeColor="text1"/>
        </w:rPr>
        <w:t>Ready-made software that is available for purchase and use immediately.</w:t>
      </w:r>
    </w:p>
    <w:p w14:paraId="60626DBA" w14:textId="77777777" w:rsidR="00F158FB" w:rsidRPr="00F158FB" w:rsidRDefault="00F158FB" w:rsidP="003C757B">
      <w:pPr>
        <w:numPr>
          <w:ilvl w:val="0"/>
          <w:numId w:val="4"/>
        </w:numPr>
        <w:spacing w:after="120" w:line="276" w:lineRule="auto"/>
        <w:rPr>
          <w:rFonts w:cstheme="minorHAnsi"/>
          <w:color w:val="000000" w:themeColor="text1"/>
        </w:rPr>
      </w:pPr>
      <w:r w:rsidRPr="00F158FB">
        <w:rPr>
          <w:rFonts w:cstheme="minorHAnsi"/>
          <w:color w:val="000000" w:themeColor="text1"/>
        </w:rPr>
        <w:t>Generally cheaper and quicker to implement but may have limited customization.</w:t>
      </w:r>
    </w:p>
    <w:p w14:paraId="3218158C" w14:textId="18259782" w:rsidR="00F158FB" w:rsidRPr="0097209B" w:rsidRDefault="00F158FB" w:rsidP="003C757B">
      <w:pPr>
        <w:spacing w:line="276" w:lineRule="auto"/>
        <w:rPr>
          <w:rFonts w:cstheme="minorHAnsi"/>
          <w:color w:val="000000" w:themeColor="text1"/>
        </w:rPr>
      </w:pPr>
      <w:r w:rsidRPr="00F158FB">
        <w:rPr>
          <w:rFonts w:ascii="Apple Color Emoji" w:hAnsi="Apple Color Emoji" w:cs="Apple Color Emoji"/>
          <w:color w:val="000000" w:themeColor="text1"/>
        </w:rPr>
        <w:t>✅</w:t>
      </w:r>
      <w:r w:rsidRPr="00F158FB">
        <w:rPr>
          <w:rFonts w:cstheme="minorHAnsi"/>
          <w:color w:val="000000" w:themeColor="text1"/>
        </w:rPr>
        <w:t> </w:t>
      </w:r>
      <w:r w:rsidRPr="00F158FB">
        <w:rPr>
          <w:rFonts w:cstheme="minorHAnsi"/>
          <w:b/>
          <w:bCs/>
          <w:color w:val="000000" w:themeColor="text1"/>
        </w:rPr>
        <w:t>Example:</w:t>
      </w:r>
      <w:r w:rsidR="007D6AD8" w:rsidRPr="0097209B">
        <w:rPr>
          <w:rFonts w:cstheme="minorHAnsi"/>
          <w:color w:val="000000" w:themeColor="text1"/>
        </w:rPr>
        <w:t xml:space="preserve"> </w:t>
      </w:r>
      <w:r w:rsidRPr="00F158FB">
        <w:rPr>
          <w:rFonts w:cstheme="minorHAnsi"/>
          <w:color w:val="000000" w:themeColor="text1"/>
        </w:rPr>
        <w:t>A company purchases </w:t>
      </w:r>
      <w:r w:rsidRPr="00F158FB">
        <w:rPr>
          <w:rFonts w:cstheme="minorHAnsi"/>
          <w:b/>
          <w:bCs/>
          <w:color w:val="000000" w:themeColor="text1"/>
        </w:rPr>
        <w:t>Microsoft Office 365</w:t>
      </w:r>
      <w:r w:rsidRPr="00F158FB">
        <w:rPr>
          <w:rFonts w:cstheme="minorHAnsi"/>
          <w:color w:val="000000" w:themeColor="text1"/>
        </w:rPr>
        <w:t> for document creation and collaboration instead of developing its own word processing software.</w:t>
      </w:r>
    </w:p>
    <w:p w14:paraId="63C8ABA9" w14:textId="65FC01FF" w:rsidR="00D655BC" w:rsidRPr="00F158FB" w:rsidRDefault="00D655BC" w:rsidP="003C757B">
      <w:pPr>
        <w:spacing w:after="120" w:line="276" w:lineRule="auto"/>
        <w:rPr>
          <w:rFonts w:cstheme="minorHAnsi"/>
          <w:color w:val="000000" w:themeColor="text1"/>
        </w:rPr>
      </w:pPr>
    </w:p>
    <w:p w14:paraId="60FF6357" w14:textId="77777777" w:rsidR="00F158FB" w:rsidRPr="00F158FB" w:rsidRDefault="00F158FB" w:rsidP="003C757B">
      <w:pPr>
        <w:spacing w:after="120" w:line="276" w:lineRule="auto"/>
        <w:rPr>
          <w:rFonts w:cstheme="minorHAnsi"/>
          <w:b/>
          <w:bCs/>
          <w:color w:val="000000" w:themeColor="text1"/>
        </w:rPr>
      </w:pPr>
      <w:r w:rsidRPr="00F158FB">
        <w:rPr>
          <w:rFonts w:cstheme="minorHAnsi"/>
          <w:b/>
          <w:bCs/>
          <w:color w:val="000000" w:themeColor="text1"/>
        </w:rPr>
        <w:t>3. Open-Source Software</w:t>
      </w:r>
    </w:p>
    <w:p w14:paraId="4092E562" w14:textId="77777777" w:rsidR="00F158FB" w:rsidRPr="00F158FB" w:rsidRDefault="00F158FB" w:rsidP="003C757B">
      <w:pPr>
        <w:numPr>
          <w:ilvl w:val="0"/>
          <w:numId w:val="5"/>
        </w:numPr>
        <w:spacing w:after="120" w:line="276" w:lineRule="auto"/>
        <w:rPr>
          <w:rFonts w:cstheme="minorHAnsi"/>
          <w:color w:val="000000" w:themeColor="text1"/>
        </w:rPr>
      </w:pPr>
      <w:r w:rsidRPr="00F158FB">
        <w:rPr>
          <w:rFonts w:cstheme="minorHAnsi"/>
          <w:color w:val="000000" w:themeColor="text1"/>
        </w:rPr>
        <w:t>Free software that users can modify and distribute.</w:t>
      </w:r>
    </w:p>
    <w:p w14:paraId="5E76C634" w14:textId="77777777" w:rsidR="00F158FB" w:rsidRPr="00F158FB" w:rsidRDefault="00F158FB" w:rsidP="003C757B">
      <w:pPr>
        <w:numPr>
          <w:ilvl w:val="0"/>
          <w:numId w:val="5"/>
        </w:numPr>
        <w:spacing w:after="120" w:line="276" w:lineRule="auto"/>
        <w:rPr>
          <w:rFonts w:cstheme="minorHAnsi"/>
          <w:color w:val="000000" w:themeColor="text1"/>
        </w:rPr>
      </w:pPr>
      <w:r w:rsidRPr="00F158FB">
        <w:rPr>
          <w:rFonts w:cstheme="minorHAnsi"/>
          <w:color w:val="000000" w:themeColor="text1"/>
        </w:rPr>
        <w:t>Requires technical expertise to customize and maintain.</w:t>
      </w:r>
    </w:p>
    <w:p w14:paraId="19304D6F" w14:textId="1D9C59B1" w:rsidR="00F158FB" w:rsidRPr="0097209B" w:rsidRDefault="00F158FB" w:rsidP="003C757B">
      <w:pPr>
        <w:spacing w:line="276" w:lineRule="auto"/>
        <w:rPr>
          <w:rFonts w:cstheme="minorHAnsi"/>
          <w:color w:val="000000" w:themeColor="text1"/>
        </w:rPr>
      </w:pPr>
      <w:r w:rsidRPr="00F158FB">
        <w:rPr>
          <w:rFonts w:ascii="Apple Color Emoji" w:hAnsi="Apple Color Emoji" w:cs="Apple Color Emoji"/>
          <w:color w:val="000000" w:themeColor="text1"/>
        </w:rPr>
        <w:t>✅</w:t>
      </w:r>
      <w:r w:rsidRPr="00F158FB">
        <w:rPr>
          <w:rFonts w:cstheme="minorHAnsi"/>
          <w:color w:val="000000" w:themeColor="text1"/>
        </w:rPr>
        <w:t> </w:t>
      </w:r>
      <w:r w:rsidRPr="00F158FB">
        <w:rPr>
          <w:rFonts w:cstheme="minorHAnsi"/>
          <w:b/>
          <w:bCs/>
          <w:color w:val="000000" w:themeColor="text1"/>
        </w:rPr>
        <w:t>Example:</w:t>
      </w:r>
      <w:r w:rsidR="007D6AD8" w:rsidRPr="0097209B">
        <w:rPr>
          <w:rFonts w:cstheme="minorHAnsi"/>
          <w:color w:val="000000" w:themeColor="text1"/>
        </w:rPr>
        <w:t xml:space="preserve"> </w:t>
      </w:r>
      <w:r w:rsidRPr="00F158FB">
        <w:rPr>
          <w:rFonts w:cstheme="minorHAnsi"/>
          <w:color w:val="000000" w:themeColor="text1"/>
        </w:rPr>
        <w:t>A startup uses </w:t>
      </w:r>
      <w:r w:rsidRPr="00F158FB">
        <w:rPr>
          <w:rFonts w:cstheme="minorHAnsi"/>
          <w:b/>
          <w:bCs/>
          <w:color w:val="000000" w:themeColor="text1"/>
        </w:rPr>
        <w:t>Linux</w:t>
      </w:r>
      <w:r w:rsidRPr="00F158FB">
        <w:rPr>
          <w:rFonts w:cstheme="minorHAnsi"/>
          <w:color w:val="000000" w:themeColor="text1"/>
        </w:rPr>
        <w:t> as their server operating system because it is free and customizable.</w:t>
      </w:r>
    </w:p>
    <w:p w14:paraId="18D15E46" w14:textId="0FE59005" w:rsidR="00D655BC" w:rsidRPr="00F158FB" w:rsidRDefault="00D655BC" w:rsidP="003C757B">
      <w:pPr>
        <w:spacing w:after="120" w:line="276" w:lineRule="auto"/>
        <w:rPr>
          <w:rFonts w:cstheme="minorHAnsi"/>
          <w:color w:val="000000" w:themeColor="text1"/>
        </w:rPr>
      </w:pPr>
    </w:p>
    <w:p w14:paraId="6D1757A4" w14:textId="77777777" w:rsidR="00F158FB" w:rsidRPr="00F158FB" w:rsidRDefault="00F158FB" w:rsidP="003C757B">
      <w:pPr>
        <w:spacing w:after="120" w:line="276" w:lineRule="auto"/>
        <w:rPr>
          <w:rFonts w:cstheme="minorHAnsi"/>
          <w:b/>
          <w:bCs/>
          <w:color w:val="000000" w:themeColor="text1"/>
        </w:rPr>
      </w:pPr>
      <w:r w:rsidRPr="00F158FB">
        <w:rPr>
          <w:rFonts w:cstheme="minorHAnsi"/>
          <w:b/>
          <w:bCs/>
          <w:color w:val="000000" w:themeColor="text1"/>
        </w:rPr>
        <w:t>4. Software as a Service (SaaS)</w:t>
      </w:r>
    </w:p>
    <w:p w14:paraId="338A10E3" w14:textId="77777777" w:rsidR="00F158FB" w:rsidRPr="00F158FB" w:rsidRDefault="00F158FB" w:rsidP="003C757B">
      <w:pPr>
        <w:numPr>
          <w:ilvl w:val="0"/>
          <w:numId w:val="6"/>
        </w:numPr>
        <w:spacing w:after="120" w:line="276" w:lineRule="auto"/>
        <w:rPr>
          <w:rFonts w:cstheme="minorHAnsi"/>
          <w:color w:val="000000" w:themeColor="text1"/>
        </w:rPr>
      </w:pPr>
      <w:r w:rsidRPr="00F158FB">
        <w:rPr>
          <w:rFonts w:cstheme="minorHAnsi"/>
          <w:color w:val="000000" w:themeColor="text1"/>
        </w:rPr>
        <w:t>Cloud-based software accessible via a subscription.</w:t>
      </w:r>
    </w:p>
    <w:p w14:paraId="52B693EE" w14:textId="77777777" w:rsidR="00F158FB" w:rsidRPr="00F158FB" w:rsidRDefault="00F158FB" w:rsidP="003C757B">
      <w:pPr>
        <w:numPr>
          <w:ilvl w:val="0"/>
          <w:numId w:val="6"/>
        </w:numPr>
        <w:spacing w:after="120" w:line="276" w:lineRule="auto"/>
        <w:rPr>
          <w:rFonts w:cstheme="minorHAnsi"/>
          <w:color w:val="000000" w:themeColor="text1"/>
        </w:rPr>
      </w:pPr>
      <w:r w:rsidRPr="00F158FB">
        <w:rPr>
          <w:rFonts w:cstheme="minorHAnsi"/>
          <w:color w:val="000000" w:themeColor="text1"/>
        </w:rPr>
        <w:t>No installation or maintenance required by the user.</w:t>
      </w:r>
    </w:p>
    <w:p w14:paraId="1753649B" w14:textId="61AD1F10" w:rsidR="00F158FB" w:rsidRPr="0097209B" w:rsidRDefault="00F158FB" w:rsidP="003C757B">
      <w:pPr>
        <w:spacing w:line="276" w:lineRule="auto"/>
        <w:rPr>
          <w:rFonts w:cstheme="minorHAnsi"/>
          <w:color w:val="000000" w:themeColor="text1"/>
        </w:rPr>
      </w:pPr>
      <w:r w:rsidRPr="00F158FB">
        <w:rPr>
          <w:rFonts w:ascii="Apple Color Emoji" w:hAnsi="Apple Color Emoji" w:cs="Apple Color Emoji"/>
          <w:color w:val="000000" w:themeColor="text1"/>
        </w:rPr>
        <w:t>✅</w:t>
      </w:r>
      <w:r w:rsidRPr="00F158FB">
        <w:rPr>
          <w:rFonts w:cstheme="minorHAnsi"/>
          <w:color w:val="000000" w:themeColor="text1"/>
        </w:rPr>
        <w:t> </w:t>
      </w:r>
      <w:r w:rsidRPr="00F158FB">
        <w:rPr>
          <w:rFonts w:cstheme="minorHAnsi"/>
          <w:b/>
          <w:bCs/>
          <w:color w:val="000000" w:themeColor="text1"/>
        </w:rPr>
        <w:t>Example:</w:t>
      </w:r>
      <w:r w:rsidR="007D6AD8" w:rsidRPr="0097209B">
        <w:rPr>
          <w:rFonts w:cstheme="minorHAnsi"/>
          <w:color w:val="000000" w:themeColor="text1"/>
        </w:rPr>
        <w:t xml:space="preserve"> </w:t>
      </w:r>
      <w:r w:rsidRPr="00F158FB">
        <w:rPr>
          <w:rFonts w:cstheme="minorHAnsi"/>
          <w:color w:val="000000" w:themeColor="text1"/>
        </w:rPr>
        <w:t>A small business subscribes to </w:t>
      </w:r>
      <w:r w:rsidRPr="00F158FB">
        <w:rPr>
          <w:rFonts w:cstheme="minorHAnsi"/>
          <w:b/>
          <w:bCs/>
          <w:color w:val="000000" w:themeColor="text1"/>
        </w:rPr>
        <w:t>Salesforce</w:t>
      </w:r>
      <w:r w:rsidRPr="00F158FB">
        <w:rPr>
          <w:rFonts w:cstheme="minorHAnsi"/>
          <w:color w:val="000000" w:themeColor="text1"/>
        </w:rPr>
        <w:t> CRM to manage customer relationships online.</w:t>
      </w:r>
    </w:p>
    <w:p w14:paraId="036132DF" w14:textId="74D2D75F" w:rsidR="00D655BC" w:rsidRPr="00F158FB" w:rsidRDefault="00D655BC" w:rsidP="003C757B">
      <w:pPr>
        <w:spacing w:after="120" w:line="276" w:lineRule="auto"/>
        <w:rPr>
          <w:rFonts w:cstheme="minorHAnsi"/>
          <w:color w:val="000000" w:themeColor="text1"/>
        </w:rPr>
      </w:pPr>
    </w:p>
    <w:p w14:paraId="75474BBF" w14:textId="77777777" w:rsidR="00F158FB" w:rsidRPr="00F158FB" w:rsidRDefault="00F158FB" w:rsidP="003C757B">
      <w:pPr>
        <w:spacing w:after="120" w:line="276" w:lineRule="auto"/>
        <w:rPr>
          <w:rFonts w:cstheme="minorHAnsi"/>
          <w:b/>
          <w:bCs/>
          <w:color w:val="000000" w:themeColor="text1"/>
        </w:rPr>
      </w:pPr>
      <w:r w:rsidRPr="00F158FB">
        <w:rPr>
          <w:rFonts w:cstheme="minorHAnsi"/>
          <w:b/>
          <w:bCs/>
          <w:color w:val="000000" w:themeColor="text1"/>
        </w:rPr>
        <w:t>5. Outsourcing Software Development</w:t>
      </w:r>
    </w:p>
    <w:p w14:paraId="4B31DC7E" w14:textId="77777777" w:rsidR="00F158FB" w:rsidRPr="00F158FB" w:rsidRDefault="00F158FB" w:rsidP="003C757B">
      <w:pPr>
        <w:numPr>
          <w:ilvl w:val="0"/>
          <w:numId w:val="7"/>
        </w:numPr>
        <w:spacing w:after="120" w:line="276" w:lineRule="auto"/>
        <w:rPr>
          <w:rFonts w:cstheme="minorHAnsi"/>
          <w:color w:val="000000" w:themeColor="text1"/>
        </w:rPr>
      </w:pPr>
      <w:r w:rsidRPr="00F158FB">
        <w:rPr>
          <w:rFonts w:cstheme="minorHAnsi"/>
          <w:color w:val="000000" w:themeColor="text1"/>
        </w:rPr>
        <w:t>Hiring an external company to develop and maintain the software.</w:t>
      </w:r>
    </w:p>
    <w:p w14:paraId="52E49C39" w14:textId="77777777" w:rsidR="00F158FB" w:rsidRPr="00F158FB" w:rsidRDefault="00F158FB" w:rsidP="003C757B">
      <w:pPr>
        <w:numPr>
          <w:ilvl w:val="0"/>
          <w:numId w:val="7"/>
        </w:numPr>
        <w:spacing w:after="120" w:line="276" w:lineRule="auto"/>
        <w:rPr>
          <w:rFonts w:cstheme="minorHAnsi"/>
          <w:color w:val="000000" w:themeColor="text1"/>
        </w:rPr>
      </w:pPr>
      <w:r w:rsidRPr="00F158FB">
        <w:rPr>
          <w:rFonts w:cstheme="minorHAnsi"/>
          <w:color w:val="000000" w:themeColor="text1"/>
        </w:rPr>
        <w:t>Useful when internal resources are insufficient.</w:t>
      </w:r>
    </w:p>
    <w:p w14:paraId="5E40045D" w14:textId="588EA7A9" w:rsidR="00D655BC" w:rsidRPr="0097209B" w:rsidRDefault="00F158FB" w:rsidP="003C757B">
      <w:pPr>
        <w:spacing w:line="276" w:lineRule="auto"/>
        <w:rPr>
          <w:rFonts w:cstheme="minorHAnsi"/>
          <w:color w:val="000000" w:themeColor="text1"/>
        </w:rPr>
      </w:pPr>
      <w:r w:rsidRPr="00F158FB">
        <w:rPr>
          <w:rFonts w:ascii="Apple Color Emoji" w:hAnsi="Apple Color Emoji" w:cs="Apple Color Emoji"/>
          <w:color w:val="000000" w:themeColor="text1"/>
        </w:rPr>
        <w:t>✅</w:t>
      </w:r>
      <w:r w:rsidRPr="00F158FB">
        <w:rPr>
          <w:rFonts w:cstheme="minorHAnsi"/>
          <w:color w:val="000000" w:themeColor="text1"/>
        </w:rPr>
        <w:t> </w:t>
      </w:r>
      <w:r w:rsidRPr="00F158FB">
        <w:rPr>
          <w:rFonts w:cstheme="minorHAnsi"/>
          <w:b/>
          <w:bCs/>
          <w:color w:val="000000" w:themeColor="text1"/>
        </w:rPr>
        <w:t>Example:</w:t>
      </w:r>
      <w:r w:rsidR="007D6AD8" w:rsidRPr="0097209B">
        <w:rPr>
          <w:rFonts w:cstheme="minorHAnsi"/>
          <w:color w:val="000000" w:themeColor="text1"/>
        </w:rPr>
        <w:t xml:space="preserve"> </w:t>
      </w:r>
      <w:r w:rsidRPr="00F158FB">
        <w:rPr>
          <w:rFonts w:cstheme="minorHAnsi"/>
          <w:color w:val="000000" w:themeColor="text1"/>
        </w:rPr>
        <w:t>A healthcare company outsources the development of a </w:t>
      </w:r>
      <w:r w:rsidRPr="00F158FB">
        <w:rPr>
          <w:rFonts w:cstheme="minorHAnsi"/>
          <w:b/>
          <w:bCs/>
          <w:color w:val="000000" w:themeColor="text1"/>
        </w:rPr>
        <w:t>patient management system</w:t>
      </w:r>
      <w:r w:rsidRPr="00F158FB">
        <w:rPr>
          <w:rFonts w:cstheme="minorHAnsi"/>
          <w:color w:val="000000" w:themeColor="text1"/>
        </w:rPr>
        <w:t> to an IT firm.</w:t>
      </w:r>
    </w:p>
    <w:p w14:paraId="03FD58F1" w14:textId="12F0BD28" w:rsidR="00F158FB" w:rsidRPr="0097209B" w:rsidRDefault="00F158FB" w:rsidP="003C757B">
      <w:pPr>
        <w:pStyle w:val="Heading1"/>
        <w:spacing w:line="276" w:lineRule="auto"/>
        <w:rPr>
          <w:rFonts w:asciiTheme="minorHAnsi" w:hAnsiTheme="minorHAnsi" w:cstheme="minorHAnsi"/>
        </w:rPr>
      </w:pPr>
      <w:r w:rsidRPr="0097209B">
        <w:rPr>
          <w:rFonts w:asciiTheme="minorHAnsi" w:hAnsiTheme="minorHAnsi" w:cstheme="minorHAnsi"/>
        </w:rPr>
        <w:t>What is Software Quality?</w:t>
      </w:r>
    </w:p>
    <w:p w14:paraId="7B0C0DD2" w14:textId="6A09B916" w:rsidR="00D655BC" w:rsidRPr="0097209B" w:rsidRDefault="00D655BC" w:rsidP="003C757B">
      <w:pPr>
        <w:spacing w:line="276" w:lineRule="auto"/>
        <w:rPr>
          <w:rFonts w:cstheme="minorHAnsi"/>
          <w:color w:val="000000" w:themeColor="text1"/>
        </w:rPr>
      </w:pPr>
      <w:r w:rsidRPr="00D655BC">
        <w:rPr>
          <w:rFonts w:cstheme="minorHAnsi"/>
          <w:color w:val="000000" w:themeColor="text1"/>
        </w:rPr>
        <w:t>Software quality refers to the degree to which a software product meets specified requirements and satisfies customer expectations. Different standards define software quality based on measurable characteristics.</w:t>
      </w:r>
    </w:p>
    <w:p w14:paraId="4CF02157" w14:textId="35985A26" w:rsidR="00D655BC" w:rsidRPr="00D655BC" w:rsidRDefault="00D655BC" w:rsidP="003C757B">
      <w:pPr>
        <w:spacing w:after="120" w:line="276" w:lineRule="auto"/>
        <w:rPr>
          <w:rFonts w:cstheme="minorHAnsi"/>
          <w:color w:val="000000" w:themeColor="text1"/>
        </w:rPr>
      </w:pPr>
    </w:p>
    <w:p w14:paraId="187B1FD0" w14:textId="3481D28E" w:rsidR="00D655BC" w:rsidRPr="00D655BC" w:rsidRDefault="00D655BC" w:rsidP="003C757B">
      <w:pPr>
        <w:spacing w:after="120" w:line="276" w:lineRule="auto"/>
        <w:rPr>
          <w:rFonts w:cstheme="minorHAnsi"/>
          <w:b/>
          <w:bCs/>
          <w:color w:val="000000" w:themeColor="text1"/>
        </w:rPr>
      </w:pPr>
      <w:r w:rsidRPr="00D655BC">
        <w:rPr>
          <w:rFonts w:cstheme="minorHAnsi"/>
          <w:b/>
          <w:bCs/>
          <w:color w:val="000000" w:themeColor="text1"/>
        </w:rPr>
        <w:t>ISO/IEC 9126 Standard (Software Quality Model)</w:t>
      </w:r>
    </w:p>
    <w:p w14:paraId="46801F0B" w14:textId="25AC75F0" w:rsidR="00D655BC" w:rsidRPr="0097209B" w:rsidRDefault="00D655BC" w:rsidP="003C757B">
      <w:pPr>
        <w:numPr>
          <w:ilvl w:val="0"/>
          <w:numId w:val="8"/>
        </w:numPr>
        <w:spacing w:line="276" w:lineRule="auto"/>
        <w:rPr>
          <w:rFonts w:cstheme="minorHAnsi"/>
          <w:color w:val="000000" w:themeColor="text1"/>
        </w:rPr>
      </w:pPr>
      <w:r w:rsidRPr="00D655BC">
        <w:rPr>
          <w:rFonts w:cstheme="minorHAnsi"/>
          <w:color w:val="000000" w:themeColor="text1"/>
        </w:rPr>
        <w:t>ISO/IEC 9126 defines software quality based on </w:t>
      </w:r>
      <w:r w:rsidRPr="00D655BC">
        <w:rPr>
          <w:rFonts w:cstheme="minorHAnsi"/>
          <w:b/>
          <w:bCs/>
          <w:color w:val="000000" w:themeColor="text1"/>
        </w:rPr>
        <w:t>six key characteristics</w:t>
      </w:r>
      <w:r w:rsidRPr="00D655BC">
        <w:rPr>
          <w:rFonts w:cstheme="minorHAnsi"/>
          <w:color w:val="000000" w:themeColor="text1"/>
        </w:rPr>
        <w:t>:</w:t>
      </w:r>
    </w:p>
    <w:p w14:paraId="50EFD75E" w14:textId="77777777" w:rsidR="00516189" w:rsidRPr="00D655BC" w:rsidRDefault="00516189" w:rsidP="003C757B">
      <w:pPr>
        <w:spacing w:after="120" w:line="276" w:lineRule="auto"/>
        <w:rPr>
          <w:rFonts w:cstheme="minorHAnsi"/>
          <w:color w:val="000000" w:themeColor="text1"/>
        </w:rPr>
      </w:pPr>
    </w:p>
    <w:p w14:paraId="3C33B07A" w14:textId="77777777" w:rsidR="00D655BC" w:rsidRPr="00D655BC" w:rsidRDefault="00D655BC" w:rsidP="003C757B">
      <w:pPr>
        <w:spacing w:after="120" w:line="276" w:lineRule="auto"/>
        <w:rPr>
          <w:rFonts w:cstheme="minorHAnsi"/>
          <w:b/>
          <w:bCs/>
          <w:color w:val="000000" w:themeColor="text1"/>
        </w:rPr>
      </w:pPr>
      <w:r w:rsidRPr="00D655BC">
        <w:rPr>
          <w:rFonts w:cstheme="minorHAnsi"/>
          <w:b/>
          <w:bCs/>
          <w:color w:val="000000" w:themeColor="text1"/>
        </w:rPr>
        <w:t>1. Functionality – Does the software meet requirements?</w:t>
      </w:r>
    </w:p>
    <w:p w14:paraId="1181094E" w14:textId="77777777" w:rsidR="00D655BC" w:rsidRPr="00D655BC" w:rsidRDefault="00D655BC" w:rsidP="003C757B">
      <w:pPr>
        <w:spacing w:after="120" w:line="276" w:lineRule="auto"/>
        <w:rPr>
          <w:rFonts w:cstheme="minorHAnsi"/>
          <w:color w:val="000000" w:themeColor="text1"/>
        </w:rPr>
      </w:pPr>
      <w:r w:rsidRPr="00D655BC">
        <w:rPr>
          <w:rFonts w:ascii="Apple Color Emoji" w:hAnsi="Apple Color Emoji" w:cs="Apple Color Emoji"/>
          <w:color w:val="000000" w:themeColor="text1"/>
        </w:rPr>
        <w:t>✅</w:t>
      </w:r>
      <w:r w:rsidRPr="00D655BC">
        <w:rPr>
          <w:rFonts w:cstheme="minorHAnsi"/>
          <w:color w:val="000000" w:themeColor="text1"/>
        </w:rPr>
        <w:t> </w:t>
      </w:r>
      <w:r w:rsidRPr="00D655BC">
        <w:rPr>
          <w:rFonts w:cstheme="minorHAnsi"/>
          <w:b/>
          <w:bCs/>
          <w:color w:val="000000" w:themeColor="text1"/>
        </w:rPr>
        <w:t>Example:</w:t>
      </w:r>
      <w:r w:rsidRPr="00D655BC">
        <w:rPr>
          <w:rFonts w:cstheme="minorHAnsi"/>
          <w:color w:val="000000" w:themeColor="text1"/>
        </w:rPr>
        <w:t> A banking app ensures secure transactions (Security) and integrates with ATMs (Interoperability).</w:t>
      </w:r>
    </w:p>
    <w:p w14:paraId="1E4EB4CD" w14:textId="30C7369A" w:rsidR="00D655BC" w:rsidRPr="00D655BC" w:rsidRDefault="00D655BC" w:rsidP="003C757B">
      <w:pPr>
        <w:spacing w:after="120" w:line="276" w:lineRule="auto"/>
        <w:rPr>
          <w:rFonts w:cstheme="minorHAnsi"/>
          <w:color w:val="000000" w:themeColor="text1"/>
        </w:rPr>
      </w:pPr>
    </w:p>
    <w:p w14:paraId="4C7AF08B" w14:textId="77777777" w:rsidR="00D655BC" w:rsidRPr="00D655BC" w:rsidRDefault="00D655BC" w:rsidP="003C757B">
      <w:pPr>
        <w:spacing w:after="120" w:line="276" w:lineRule="auto"/>
        <w:rPr>
          <w:rFonts w:cstheme="minorHAnsi"/>
          <w:b/>
          <w:bCs/>
          <w:color w:val="000000" w:themeColor="text1"/>
        </w:rPr>
      </w:pPr>
      <w:r w:rsidRPr="00D655BC">
        <w:rPr>
          <w:rFonts w:cstheme="minorHAnsi"/>
          <w:b/>
          <w:bCs/>
          <w:color w:val="000000" w:themeColor="text1"/>
        </w:rPr>
        <w:t>2. Reliability – How stable and fault-tolerant is the software?</w:t>
      </w:r>
    </w:p>
    <w:p w14:paraId="7D70CE98" w14:textId="77777777" w:rsidR="00D655BC" w:rsidRPr="00D655BC" w:rsidRDefault="00D655BC" w:rsidP="003C757B">
      <w:pPr>
        <w:spacing w:after="120" w:line="276" w:lineRule="auto"/>
        <w:rPr>
          <w:rFonts w:cstheme="minorHAnsi"/>
          <w:color w:val="000000" w:themeColor="text1"/>
        </w:rPr>
      </w:pPr>
      <w:r w:rsidRPr="00D655BC">
        <w:rPr>
          <w:rFonts w:ascii="Apple Color Emoji" w:hAnsi="Apple Color Emoji" w:cs="Apple Color Emoji"/>
          <w:color w:val="000000" w:themeColor="text1"/>
        </w:rPr>
        <w:t>✅</w:t>
      </w:r>
      <w:r w:rsidRPr="00D655BC">
        <w:rPr>
          <w:rFonts w:cstheme="minorHAnsi"/>
          <w:color w:val="000000" w:themeColor="text1"/>
        </w:rPr>
        <w:t> </w:t>
      </w:r>
      <w:r w:rsidRPr="00D655BC">
        <w:rPr>
          <w:rFonts w:cstheme="minorHAnsi"/>
          <w:b/>
          <w:bCs/>
          <w:color w:val="000000" w:themeColor="text1"/>
        </w:rPr>
        <w:t>Example:</w:t>
      </w:r>
      <w:r w:rsidRPr="00D655BC">
        <w:rPr>
          <w:rFonts w:cstheme="minorHAnsi"/>
          <w:color w:val="000000" w:themeColor="text1"/>
        </w:rPr>
        <w:t> A hospital management system must run 24/7 and recover quickly if a server crashes.</w:t>
      </w:r>
    </w:p>
    <w:p w14:paraId="6BB29D45" w14:textId="658680C5" w:rsidR="00D655BC" w:rsidRDefault="00D655BC" w:rsidP="003C757B">
      <w:pPr>
        <w:spacing w:after="120" w:line="276" w:lineRule="auto"/>
        <w:rPr>
          <w:rFonts w:cstheme="minorHAnsi"/>
          <w:color w:val="000000" w:themeColor="text1"/>
        </w:rPr>
      </w:pPr>
    </w:p>
    <w:p w14:paraId="40606ED7" w14:textId="77777777" w:rsidR="000D2158" w:rsidRPr="00D655BC" w:rsidRDefault="000D2158" w:rsidP="003C757B">
      <w:pPr>
        <w:spacing w:after="120" w:line="276" w:lineRule="auto"/>
        <w:rPr>
          <w:rFonts w:cstheme="minorHAnsi"/>
          <w:color w:val="000000" w:themeColor="text1"/>
        </w:rPr>
      </w:pPr>
    </w:p>
    <w:p w14:paraId="3E484A3D" w14:textId="77777777" w:rsidR="00D655BC" w:rsidRPr="00D655BC" w:rsidRDefault="00D655BC" w:rsidP="003C757B">
      <w:pPr>
        <w:spacing w:after="120" w:line="276" w:lineRule="auto"/>
        <w:rPr>
          <w:rFonts w:cstheme="minorHAnsi"/>
          <w:b/>
          <w:bCs/>
          <w:color w:val="000000" w:themeColor="text1"/>
        </w:rPr>
      </w:pPr>
      <w:r w:rsidRPr="00D655BC">
        <w:rPr>
          <w:rFonts w:cstheme="minorHAnsi"/>
          <w:b/>
          <w:bCs/>
          <w:color w:val="000000" w:themeColor="text1"/>
        </w:rPr>
        <w:lastRenderedPageBreak/>
        <w:t>3. Usability – Is the software user-friendly?</w:t>
      </w:r>
    </w:p>
    <w:p w14:paraId="21DBA3C0" w14:textId="77777777" w:rsidR="00D655BC" w:rsidRPr="00D655BC" w:rsidRDefault="00D655BC" w:rsidP="003C757B">
      <w:pPr>
        <w:spacing w:after="120" w:line="276" w:lineRule="auto"/>
        <w:rPr>
          <w:rFonts w:cstheme="minorHAnsi"/>
          <w:color w:val="000000" w:themeColor="text1"/>
        </w:rPr>
      </w:pPr>
      <w:r w:rsidRPr="00D655BC">
        <w:rPr>
          <w:rFonts w:ascii="Apple Color Emoji" w:hAnsi="Apple Color Emoji" w:cs="Apple Color Emoji"/>
          <w:color w:val="000000" w:themeColor="text1"/>
        </w:rPr>
        <w:t>✅</w:t>
      </w:r>
      <w:r w:rsidRPr="00D655BC">
        <w:rPr>
          <w:rFonts w:cstheme="minorHAnsi"/>
          <w:color w:val="000000" w:themeColor="text1"/>
        </w:rPr>
        <w:t> </w:t>
      </w:r>
      <w:r w:rsidRPr="00D655BC">
        <w:rPr>
          <w:rFonts w:cstheme="minorHAnsi"/>
          <w:b/>
          <w:bCs/>
          <w:color w:val="000000" w:themeColor="text1"/>
        </w:rPr>
        <w:t>Example:</w:t>
      </w:r>
      <w:r w:rsidRPr="00D655BC">
        <w:rPr>
          <w:rFonts w:cstheme="minorHAnsi"/>
          <w:color w:val="000000" w:themeColor="text1"/>
        </w:rPr>
        <w:t> A mobile payment app like PayPal should have an intuitive design for new users.</w:t>
      </w:r>
    </w:p>
    <w:p w14:paraId="0225C1C3" w14:textId="7406E2B3" w:rsidR="00D655BC" w:rsidRPr="00D655BC" w:rsidRDefault="00D655BC" w:rsidP="003C757B">
      <w:pPr>
        <w:spacing w:after="120" w:line="276" w:lineRule="auto"/>
        <w:rPr>
          <w:rFonts w:cstheme="minorHAnsi"/>
          <w:color w:val="000000" w:themeColor="text1"/>
        </w:rPr>
      </w:pPr>
    </w:p>
    <w:p w14:paraId="7D87147A" w14:textId="77777777" w:rsidR="00D655BC" w:rsidRPr="00D655BC" w:rsidRDefault="00D655BC" w:rsidP="003C757B">
      <w:pPr>
        <w:spacing w:after="120" w:line="276" w:lineRule="auto"/>
        <w:rPr>
          <w:rFonts w:cstheme="minorHAnsi"/>
          <w:b/>
          <w:bCs/>
          <w:color w:val="000000" w:themeColor="text1"/>
        </w:rPr>
      </w:pPr>
      <w:r w:rsidRPr="00D655BC">
        <w:rPr>
          <w:rFonts w:cstheme="minorHAnsi"/>
          <w:b/>
          <w:bCs/>
          <w:color w:val="000000" w:themeColor="text1"/>
        </w:rPr>
        <w:t>4. Efficiency – Does the software use resources optimally?</w:t>
      </w:r>
    </w:p>
    <w:p w14:paraId="31B7D8B1" w14:textId="77777777" w:rsidR="00D655BC" w:rsidRPr="00D655BC" w:rsidRDefault="00D655BC" w:rsidP="003C757B">
      <w:pPr>
        <w:spacing w:after="120" w:line="276" w:lineRule="auto"/>
        <w:rPr>
          <w:rFonts w:cstheme="minorHAnsi"/>
          <w:color w:val="000000" w:themeColor="text1"/>
        </w:rPr>
      </w:pPr>
      <w:r w:rsidRPr="00D655BC">
        <w:rPr>
          <w:rFonts w:ascii="Apple Color Emoji" w:hAnsi="Apple Color Emoji" w:cs="Apple Color Emoji"/>
          <w:color w:val="000000" w:themeColor="text1"/>
        </w:rPr>
        <w:t>✅</w:t>
      </w:r>
      <w:r w:rsidRPr="00D655BC">
        <w:rPr>
          <w:rFonts w:cstheme="minorHAnsi"/>
          <w:color w:val="000000" w:themeColor="text1"/>
        </w:rPr>
        <w:t> </w:t>
      </w:r>
      <w:r w:rsidRPr="00D655BC">
        <w:rPr>
          <w:rFonts w:cstheme="minorHAnsi"/>
          <w:b/>
          <w:bCs/>
          <w:color w:val="000000" w:themeColor="text1"/>
        </w:rPr>
        <w:t>Example:</w:t>
      </w:r>
      <w:r w:rsidRPr="00D655BC">
        <w:rPr>
          <w:rFonts w:cstheme="minorHAnsi"/>
          <w:color w:val="000000" w:themeColor="text1"/>
        </w:rPr>
        <w:t> A video streaming app should load videos quickly with minimal buffering.</w:t>
      </w:r>
    </w:p>
    <w:p w14:paraId="7500D73D" w14:textId="4733E4C3" w:rsidR="00D655BC" w:rsidRPr="00D655BC" w:rsidRDefault="00D655BC" w:rsidP="003C757B">
      <w:pPr>
        <w:spacing w:after="120" w:line="276" w:lineRule="auto"/>
        <w:rPr>
          <w:rFonts w:cstheme="minorHAnsi"/>
          <w:color w:val="000000" w:themeColor="text1"/>
        </w:rPr>
      </w:pPr>
    </w:p>
    <w:p w14:paraId="3C4E304D" w14:textId="77777777" w:rsidR="00D655BC" w:rsidRPr="00D655BC" w:rsidRDefault="00D655BC" w:rsidP="003C757B">
      <w:pPr>
        <w:spacing w:after="120" w:line="276" w:lineRule="auto"/>
        <w:rPr>
          <w:rFonts w:cstheme="minorHAnsi"/>
          <w:b/>
          <w:bCs/>
          <w:color w:val="000000" w:themeColor="text1"/>
        </w:rPr>
      </w:pPr>
      <w:r w:rsidRPr="00D655BC">
        <w:rPr>
          <w:rFonts w:cstheme="minorHAnsi"/>
          <w:b/>
          <w:bCs/>
          <w:color w:val="000000" w:themeColor="text1"/>
        </w:rPr>
        <w:t>5. Maintainability – How easy is it to update and fix?</w:t>
      </w:r>
    </w:p>
    <w:p w14:paraId="0B84F085" w14:textId="77777777" w:rsidR="00D655BC" w:rsidRPr="00D655BC" w:rsidRDefault="00D655BC" w:rsidP="003C757B">
      <w:pPr>
        <w:spacing w:after="120" w:line="276" w:lineRule="auto"/>
        <w:rPr>
          <w:rFonts w:cstheme="minorHAnsi"/>
          <w:color w:val="000000" w:themeColor="text1"/>
        </w:rPr>
      </w:pPr>
      <w:r w:rsidRPr="00D655BC">
        <w:rPr>
          <w:rFonts w:ascii="Apple Color Emoji" w:hAnsi="Apple Color Emoji" w:cs="Apple Color Emoji"/>
          <w:color w:val="000000" w:themeColor="text1"/>
        </w:rPr>
        <w:t>✅</w:t>
      </w:r>
      <w:r w:rsidRPr="00D655BC">
        <w:rPr>
          <w:rFonts w:cstheme="minorHAnsi"/>
          <w:color w:val="000000" w:themeColor="text1"/>
        </w:rPr>
        <w:t> </w:t>
      </w:r>
      <w:r w:rsidRPr="00D655BC">
        <w:rPr>
          <w:rFonts w:cstheme="minorHAnsi"/>
          <w:b/>
          <w:bCs/>
          <w:color w:val="000000" w:themeColor="text1"/>
        </w:rPr>
        <w:t>Example:</w:t>
      </w:r>
      <w:r w:rsidRPr="00D655BC">
        <w:rPr>
          <w:rFonts w:cstheme="minorHAnsi"/>
          <w:color w:val="000000" w:themeColor="text1"/>
        </w:rPr>
        <w:t> A web-based HR system should allow developers to update salary structures without affecting other functions.</w:t>
      </w:r>
    </w:p>
    <w:p w14:paraId="060BE487" w14:textId="2CDBF0DF" w:rsidR="00D655BC" w:rsidRPr="00D655BC" w:rsidRDefault="00D655BC" w:rsidP="003C757B">
      <w:pPr>
        <w:spacing w:after="120" w:line="276" w:lineRule="auto"/>
        <w:rPr>
          <w:rFonts w:cstheme="minorHAnsi"/>
          <w:color w:val="000000" w:themeColor="text1"/>
        </w:rPr>
      </w:pPr>
    </w:p>
    <w:p w14:paraId="114ACA17" w14:textId="77777777" w:rsidR="00D655BC" w:rsidRPr="00D655BC" w:rsidRDefault="00D655BC" w:rsidP="003C757B">
      <w:pPr>
        <w:spacing w:after="120" w:line="276" w:lineRule="auto"/>
        <w:rPr>
          <w:rFonts w:cstheme="minorHAnsi"/>
          <w:b/>
          <w:bCs/>
          <w:color w:val="000000" w:themeColor="text1"/>
        </w:rPr>
      </w:pPr>
      <w:r w:rsidRPr="00D655BC">
        <w:rPr>
          <w:rFonts w:cstheme="minorHAnsi"/>
          <w:b/>
          <w:bCs/>
          <w:color w:val="000000" w:themeColor="text1"/>
        </w:rPr>
        <w:t>6. Portability – Can the software work on different platforms?</w:t>
      </w:r>
    </w:p>
    <w:p w14:paraId="7B3B5849" w14:textId="77777777" w:rsidR="00D655BC" w:rsidRPr="00D655BC" w:rsidRDefault="00D655BC" w:rsidP="003C757B">
      <w:pPr>
        <w:spacing w:after="120" w:line="276" w:lineRule="auto"/>
        <w:rPr>
          <w:rFonts w:cstheme="minorHAnsi"/>
          <w:color w:val="000000" w:themeColor="text1"/>
        </w:rPr>
      </w:pPr>
      <w:r w:rsidRPr="00D655BC">
        <w:rPr>
          <w:rFonts w:ascii="Apple Color Emoji" w:hAnsi="Apple Color Emoji" w:cs="Apple Color Emoji"/>
          <w:color w:val="000000" w:themeColor="text1"/>
        </w:rPr>
        <w:t>✅</w:t>
      </w:r>
      <w:r w:rsidRPr="00D655BC">
        <w:rPr>
          <w:rFonts w:cstheme="minorHAnsi"/>
          <w:color w:val="000000" w:themeColor="text1"/>
        </w:rPr>
        <w:t> </w:t>
      </w:r>
      <w:r w:rsidRPr="00D655BC">
        <w:rPr>
          <w:rFonts w:cstheme="minorHAnsi"/>
          <w:b/>
          <w:bCs/>
          <w:color w:val="000000" w:themeColor="text1"/>
        </w:rPr>
        <w:t>Example:</w:t>
      </w:r>
      <w:r w:rsidRPr="00D655BC">
        <w:rPr>
          <w:rFonts w:cstheme="minorHAnsi"/>
          <w:color w:val="000000" w:themeColor="text1"/>
        </w:rPr>
        <w:t> A cloud-based email client like Gmail should work on Windows, macOS, and mobile devices.</w:t>
      </w:r>
    </w:p>
    <w:p w14:paraId="2EB6EF9E" w14:textId="0CB4614C" w:rsidR="00D655BC" w:rsidRPr="00D655BC" w:rsidRDefault="00D655BC" w:rsidP="003C757B">
      <w:pPr>
        <w:spacing w:after="120" w:line="276" w:lineRule="auto"/>
        <w:rPr>
          <w:rFonts w:cstheme="minorHAnsi"/>
          <w:color w:val="000000" w:themeColor="text1"/>
        </w:rPr>
      </w:pPr>
    </w:p>
    <w:p w14:paraId="3B13470E" w14:textId="4AE04E2C" w:rsidR="00D655BC" w:rsidRPr="00D655BC" w:rsidRDefault="00D655BC" w:rsidP="003C757B">
      <w:pPr>
        <w:spacing w:after="120" w:line="276" w:lineRule="auto"/>
        <w:rPr>
          <w:rFonts w:cstheme="minorHAnsi"/>
          <w:b/>
          <w:bCs/>
          <w:color w:val="000000" w:themeColor="text1"/>
        </w:rPr>
      </w:pPr>
      <w:r w:rsidRPr="00D655BC">
        <w:rPr>
          <w:rFonts w:cstheme="minorHAnsi"/>
          <w:b/>
          <w:bCs/>
          <w:color w:val="000000" w:themeColor="text1"/>
        </w:rPr>
        <w:t>IEEE Standard 610 Definition</w:t>
      </w:r>
    </w:p>
    <w:p w14:paraId="6D99C8F0" w14:textId="77777777" w:rsidR="00D655BC" w:rsidRPr="00D655BC" w:rsidRDefault="00D655BC" w:rsidP="003C757B">
      <w:pPr>
        <w:spacing w:after="120" w:line="276" w:lineRule="auto"/>
        <w:rPr>
          <w:rFonts w:cstheme="minorHAnsi"/>
          <w:color w:val="000000" w:themeColor="text1"/>
        </w:rPr>
      </w:pPr>
      <w:r w:rsidRPr="00D655BC">
        <w:rPr>
          <w:rFonts w:cstheme="minorHAnsi"/>
          <w:color w:val="000000" w:themeColor="text1"/>
        </w:rPr>
        <w:t>The </w:t>
      </w:r>
      <w:r w:rsidRPr="00D655BC">
        <w:rPr>
          <w:rFonts w:cstheme="minorHAnsi"/>
          <w:b/>
          <w:bCs/>
          <w:color w:val="000000" w:themeColor="text1"/>
        </w:rPr>
        <w:t>IEEE 610 standard</w:t>
      </w:r>
      <w:r w:rsidRPr="00D655BC">
        <w:rPr>
          <w:rFonts w:cstheme="minorHAnsi"/>
          <w:color w:val="000000" w:themeColor="text1"/>
        </w:rPr>
        <w:t> defines software quality as:</w:t>
      </w:r>
    </w:p>
    <w:p w14:paraId="3FBE8BC2" w14:textId="1EEEE212" w:rsidR="00D655BC" w:rsidRPr="00D655BC" w:rsidRDefault="00D655BC" w:rsidP="003C757B">
      <w:pPr>
        <w:numPr>
          <w:ilvl w:val="0"/>
          <w:numId w:val="8"/>
        </w:numPr>
        <w:spacing w:after="120" w:line="276" w:lineRule="auto"/>
        <w:rPr>
          <w:rFonts w:cstheme="minorHAnsi"/>
          <w:color w:val="000000" w:themeColor="text1"/>
        </w:rPr>
      </w:pPr>
      <w:r w:rsidRPr="00D655BC">
        <w:rPr>
          <w:rFonts w:cstheme="minorHAnsi"/>
          <w:b/>
          <w:bCs/>
          <w:color w:val="000000" w:themeColor="text1"/>
        </w:rPr>
        <w:t>"The degree to which a system, component, or process meets specified requirements and customer/user expectations."</w:t>
      </w:r>
    </w:p>
    <w:p w14:paraId="0C0472F6" w14:textId="77777777" w:rsidR="00D655BC" w:rsidRPr="00D655BC" w:rsidRDefault="00D655BC" w:rsidP="003C757B">
      <w:pPr>
        <w:spacing w:after="120" w:line="276" w:lineRule="auto"/>
        <w:rPr>
          <w:rFonts w:cstheme="minorHAnsi"/>
          <w:color w:val="000000" w:themeColor="text1"/>
        </w:rPr>
      </w:pPr>
      <w:r w:rsidRPr="00D655BC">
        <w:rPr>
          <w:rFonts w:cstheme="minorHAnsi"/>
          <w:color w:val="000000" w:themeColor="text1"/>
        </w:rPr>
        <w:t>It emphasizes:</w:t>
      </w:r>
    </w:p>
    <w:p w14:paraId="21BB06E9" w14:textId="77777777" w:rsidR="00D655BC" w:rsidRPr="00D655BC" w:rsidRDefault="00D655BC" w:rsidP="003C757B">
      <w:pPr>
        <w:numPr>
          <w:ilvl w:val="0"/>
          <w:numId w:val="9"/>
        </w:numPr>
        <w:spacing w:after="120" w:line="276" w:lineRule="auto"/>
        <w:rPr>
          <w:rFonts w:cstheme="minorHAnsi"/>
          <w:color w:val="000000" w:themeColor="text1"/>
        </w:rPr>
      </w:pPr>
      <w:r w:rsidRPr="00D655BC">
        <w:rPr>
          <w:rFonts w:cstheme="minorHAnsi"/>
          <w:b/>
          <w:bCs/>
          <w:color w:val="000000" w:themeColor="text1"/>
        </w:rPr>
        <w:t>Conformance to requirements</w:t>
      </w:r>
      <w:r w:rsidRPr="00D655BC">
        <w:rPr>
          <w:rFonts w:cstheme="minorHAnsi"/>
          <w:color w:val="000000" w:themeColor="text1"/>
        </w:rPr>
        <w:t> (Does it meet specifications?)</w:t>
      </w:r>
    </w:p>
    <w:p w14:paraId="1F04CD52" w14:textId="77777777" w:rsidR="00D655BC" w:rsidRPr="00D655BC" w:rsidRDefault="00D655BC" w:rsidP="003C757B">
      <w:pPr>
        <w:numPr>
          <w:ilvl w:val="0"/>
          <w:numId w:val="9"/>
        </w:numPr>
        <w:spacing w:after="120" w:line="276" w:lineRule="auto"/>
        <w:rPr>
          <w:rFonts w:cstheme="minorHAnsi"/>
          <w:color w:val="000000" w:themeColor="text1"/>
        </w:rPr>
      </w:pPr>
      <w:r w:rsidRPr="00D655BC">
        <w:rPr>
          <w:rFonts w:cstheme="minorHAnsi"/>
          <w:b/>
          <w:bCs/>
          <w:color w:val="000000" w:themeColor="text1"/>
        </w:rPr>
        <w:t>User expectations</w:t>
      </w:r>
      <w:r w:rsidRPr="00D655BC">
        <w:rPr>
          <w:rFonts w:cstheme="minorHAnsi"/>
          <w:color w:val="000000" w:themeColor="text1"/>
        </w:rPr>
        <w:t> (Does it satisfy user needs?)</w:t>
      </w:r>
    </w:p>
    <w:p w14:paraId="164590DE" w14:textId="77777777" w:rsidR="00D655BC" w:rsidRPr="00D655BC" w:rsidRDefault="00D655BC" w:rsidP="003C757B">
      <w:pPr>
        <w:numPr>
          <w:ilvl w:val="0"/>
          <w:numId w:val="9"/>
        </w:numPr>
        <w:spacing w:after="120" w:line="276" w:lineRule="auto"/>
        <w:rPr>
          <w:rFonts w:cstheme="minorHAnsi"/>
          <w:color w:val="000000" w:themeColor="text1"/>
        </w:rPr>
      </w:pPr>
      <w:r w:rsidRPr="00D655BC">
        <w:rPr>
          <w:rFonts w:cstheme="minorHAnsi"/>
          <w:b/>
          <w:bCs/>
          <w:color w:val="000000" w:themeColor="text1"/>
        </w:rPr>
        <w:t>Performance &amp; reliability</w:t>
      </w:r>
      <w:r w:rsidRPr="00D655BC">
        <w:rPr>
          <w:rFonts w:cstheme="minorHAnsi"/>
          <w:color w:val="000000" w:themeColor="text1"/>
        </w:rPr>
        <w:t> (Does it function efficiently?)</w:t>
      </w:r>
    </w:p>
    <w:p w14:paraId="05D35278" w14:textId="77777777" w:rsidR="00D655BC" w:rsidRPr="00D655BC" w:rsidRDefault="00D655BC" w:rsidP="003C757B">
      <w:pPr>
        <w:spacing w:after="120" w:line="276" w:lineRule="auto"/>
        <w:rPr>
          <w:rFonts w:cstheme="minorHAnsi"/>
          <w:color w:val="000000" w:themeColor="text1"/>
        </w:rPr>
      </w:pPr>
      <w:r w:rsidRPr="00D655BC">
        <w:rPr>
          <w:rFonts w:ascii="Apple Color Emoji" w:hAnsi="Apple Color Emoji" w:cs="Apple Color Emoji"/>
          <w:color w:val="000000" w:themeColor="text1"/>
        </w:rPr>
        <w:t>✅</w:t>
      </w:r>
      <w:r w:rsidRPr="00D655BC">
        <w:rPr>
          <w:rFonts w:cstheme="minorHAnsi"/>
          <w:color w:val="000000" w:themeColor="text1"/>
        </w:rPr>
        <w:t> </w:t>
      </w:r>
      <w:r w:rsidRPr="00D655BC">
        <w:rPr>
          <w:rFonts w:cstheme="minorHAnsi"/>
          <w:b/>
          <w:bCs/>
          <w:color w:val="000000" w:themeColor="text1"/>
        </w:rPr>
        <w:t>Example:</w:t>
      </w:r>
      <w:r w:rsidRPr="00D655BC">
        <w:rPr>
          <w:rFonts w:cstheme="minorHAnsi"/>
          <w:color w:val="000000" w:themeColor="text1"/>
        </w:rPr>
        <w:t> A stock trading platform must execute transactions within milliseconds (Performance) while preventing unauthorized trades (Security).</w:t>
      </w:r>
    </w:p>
    <w:p w14:paraId="170F7374" w14:textId="7F05629E" w:rsidR="00D655BC" w:rsidRDefault="00D655BC" w:rsidP="003C757B">
      <w:pPr>
        <w:spacing w:after="120" w:line="276" w:lineRule="auto"/>
        <w:rPr>
          <w:rFonts w:cstheme="minorHAnsi"/>
          <w:color w:val="000000" w:themeColor="text1"/>
        </w:rPr>
      </w:pPr>
    </w:p>
    <w:p w14:paraId="7A41DDBD" w14:textId="77777777" w:rsidR="000D2158" w:rsidRDefault="000D2158" w:rsidP="003C757B">
      <w:pPr>
        <w:spacing w:after="120" w:line="276" w:lineRule="auto"/>
        <w:rPr>
          <w:rFonts w:cstheme="minorHAnsi"/>
          <w:color w:val="000000" w:themeColor="text1"/>
        </w:rPr>
      </w:pPr>
    </w:p>
    <w:p w14:paraId="1A1457DD" w14:textId="77777777" w:rsidR="000D2158" w:rsidRDefault="000D2158" w:rsidP="003C757B">
      <w:pPr>
        <w:spacing w:after="120" w:line="276" w:lineRule="auto"/>
        <w:rPr>
          <w:rFonts w:cstheme="minorHAnsi"/>
          <w:color w:val="000000" w:themeColor="text1"/>
        </w:rPr>
      </w:pPr>
    </w:p>
    <w:p w14:paraId="339A31E1" w14:textId="77777777" w:rsidR="000D2158" w:rsidRDefault="000D2158" w:rsidP="003C757B">
      <w:pPr>
        <w:spacing w:after="120" w:line="276" w:lineRule="auto"/>
        <w:rPr>
          <w:rFonts w:cstheme="minorHAnsi"/>
          <w:color w:val="000000" w:themeColor="text1"/>
        </w:rPr>
      </w:pPr>
    </w:p>
    <w:p w14:paraId="499B35EF" w14:textId="77777777" w:rsidR="000D2158" w:rsidRDefault="000D2158" w:rsidP="003C757B">
      <w:pPr>
        <w:spacing w:after="120" w:line="276" w:lineRule="auto"/>
        <w:rPr>
          <w:rFonts w:cstheme="minorHAnsi"/>
          <w:color w:val="000000" w:themeColor="text1"/>
        </w:rPr>
      </w:pPr>
    </w:p>
    <w:p w14:paraId="229D3875" w14:textId="77777777" w:rsidR="000D2158" w:rsidRPr="00D655BC" w:rsidRDefault="000D2158" w:rsidP="003C757B">
      <w:pPr>
        <w:spacing w:after="120" w:line="276" w:lineRule="auto"/>
        <w:rPr>
          <w:rFonts w:cstheme="minorHAnsi"/>
          <w:color w:val="000000" w:themeColor="text1"/>
        </w:rPr>
      </w:pPr>
    </w:p>
    <w:p w14:paraId="46CCE2E9" w14:textId="77777777" w:rsidR="00D655BC" w:rsidRPr="00D655BC" w:rsidRDefault="00D655BC" w:rsidP="003C757B">
      <w:pPr>
        <w:spacing w:after="120" w:line="276" w:lineRule="auto"/>
        <w:rPr>
          <w:rFonts w:cstheme="minorHAnsi"/>
          <w:b/>
          <w:bCs/>
          <w:color w:val="000000" w:themeColor="text1"/>
        </w:rPr>
      </w:pPr>
      <w:r w:rsidRPr="00D655BC">
        <w:rPr>
          <w:rFonts w:cstheme="minorHAnsi"/>
          <w:b/>
          <w:bCs/>
          <w:color w:val="000000" w:themeColor="text1"/>
        </w:rPr>
        <w:lastRenderedPageBreak/>
        <w:t>Key Difference: ISO/IEC 9126 vs. IEEE 610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3717"/>
        <w:gridCol w:w="4428"/>
      </w:tblGrid>
      <w:tr w:rsidR="004D0C23" w:rsidRPr="0097209B" w14:paraId="39DEA8B0" w14:textId="77777777" w:rsidTr="00D655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29E035" w14:textId="77777777" w:rsidR="00D655BC" w:rsidRPr="00D655BC" w:rsidRDefault="00D655BC" w:rsidP="003C757B">
            <w:pPr>
              <w:spacing w:after="120"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D655BC">
              <w:rPr>
                <w:rFonts w:cstheme="minorHAnsi"/>
                <w:b/>
                <w:bCs/>
                <w:color w:val="000000" w:themeColor="text1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A8B29BF" w14:textId="77777777" w:rsidR="00D655BC" w:rsidRPr="00D655BC" w:rsidRDefault="00D655BC" w:rsidP="003C757B">
            <w:pPr>
              <w:spacing w:after="120"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D655BC">
              <w:rPr>
                <w:rFonts w:cstheme="minorHAnsi"/>
                <w:b/>
                <w:bCs/>
                <w:color w:val="000000" w:themeColor="text1"/>
              </w:rPr>
              <w:t>ISO/IEC 9126</w:t>
            </w:r>
          </w:p>
        </w:tc>
        <w:tc>
          <w:tcPr>
            <w:tcW w:w="0" w:type="auto"/>
            <w:vAlign w:val="center"/>
            <w:hideMark/>
          </w:tcPr>
          <w:p w14:paraId="17CD4BB9" w14:textId="77777777" w:rsidR="00D655BC" w:rsidRPr="00D655BC" w:rsidRDefault="00D655BC" w:rsidP="003C757B">
            <w:pPr>
              <w:spacing w:after="120"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D655BC">
              <w:rPr>
                <w:rFonts w:cstheme="minorHAnsi"/>
                <w:b/>
                <w:bCs/>
                <w:color w:val="000000" w:themeColor="text1"/>
              </w:rPr>
              <w:t>IEEE 610</w:t>
            </w:r>
          </w:p>
        </w:tc>
      </w:tr>
      <w:tr w:rsidR="004D0C23" w:rsidRPr="0097209B" w14:paraId="22703AD0" w14:textId="77777777" w:rsidTr="00D655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A2F6C" w14:textId="77777777" w:rsidR="00D655BC" w:rsidRPr="00D655BC" w:rsidRDefault="00D655BC" w:rsidP="003C757B">
            <w:pPr>
              <w:spacing w:after="120" w:line="276" w:lineRule="auto"/>
              <w:rPr>
                <w:rFonts w:cstheme="minorHAnsi"/>
                <w:color w:val="000000" w:themeColor="text1"/>
              </w:rPr>
            </w:pPr>
            <w:r w:rsidRPr="00D655BC">
              <w:rPr>
                <w:rFonts w:cstheme="minorHAnsi"/>
                <w:b/>
                <w:bCs/>
                <w:color w:val="000000" w:themeColor="text1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71FA00A6" w14:textId="77777777" w:rsidR="00D655BC" w:rsidRPr="00D655BC" w:rsidRDefault="00D655BC" w:rsidP="003C757B">
            <w:pPr>
              <w:spacing w:after="120" w:line="276" w:lineRule="auto"/>
              <w:rPr>
                <w:rFonts w:cstheme="minorHAnsi"/>
                <w:color w:val="000000" w:themeColor="text1"/>
              </w:rPr>
            </w:pPr>
            <w:r w:rsidRPr="00D655BC">
              <w:rPr>
                <w:rFonts w:cstheme="minorHAnsi"/>
                <w:color w:val="000000" w:themeColor="text1"/>
              </w:rPr>
              <w:t>Defines quality using six measurable characteristics</w:t>
            </w:r>
          </w:p>
        </w:tc>
        <w:tc>
          <w:tcPr>
            <w:tcW w:w="0" w:type="auto"/>
            <w:vAlign w:val="center"/>
            <w:hideMark/>
          </w:tcPr>
          <w:p w14:paraId="1EF7C5E9" w14:textId="77777777" w:rsidR="00D655BC" w:rsidRPr="00D655BC" w:rsidRDefault="00D655BC" w:rsidP="003C757B">
            <w:pPr>
              <w:spacing w:after="120" w:line="276" w:lineRule="auto"/>
              <w:rPr>
                <w:rFonts w:cstheme="minorHAnsi"/>
                <w:color w:val="000000" w:themeColor="text1"/>
              </w:rPr>
            </w:pPr>
            <w:r w:rsidRPr="00D655BC">
              <w:rPr>
                <w:rFonts w:cstheme="minorHAnsi"/>
                <w:color w:val="000000" w:themeColor="text1"/>
              </w:rPr>
              <w:t>Defines quality in terms of requirements and user expectations</w:t>
            </w:r>
          </w:p>
        </w:tc>
      </w:tr>
      <w:tr w:rsidR="004D0C23" w:rsidRPr="0097209B" w14:paraId="46437D92" w14:textId="77777777" w:rsidTr="00D655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CF5C2" w14:textId="77777777" w:rsidR="00D655BC" w:rsidRPr="00D655BC" w:rsidRDefault="00D655BC" w:rsidP="003C757B">
            <w:pPr>
              <w:spacing w:after="120" w:line="276" w:lineRule="auto"/>
              <w:rPr>
                <w:rFonts w:cstheme="minorHAnsi"/>
                <w:color w:val="000000" w:themeColor="text1"/>
              </w:rPr>
            </w:pPr>
            <w:r w:rsidRPr="00D655BC">
              <w:rPr>
                <w:rFonts w:cstheme="minorHAnsi"/>
                <w:b/>
                <w:bCs/>
                <w:color w:val="000000" w:themeColor="text1"/>
              </w:rPr>
              <w:t>Detail</w:t>
            </w:r>
          </w:p>
        </w:tc>
        <w:tc>
          <w:tcPr>
            <w:tcW w:w="0" w:type="auto"/>
            <w:vAlign w:val="center"/>
            <w:hideMark/>
          </w:tcPr>
          <w:p w14:paraId="28BCF629" w14:textId="2B10C468" w:rsidR="00D655BC" w:rsidRPr="00D655BC" w:rsidRDefault="00D655BC" w:rsidP="003C757B">
            <w:pPr>
              <w:spacing w:after="120" w:line="276" w:lineRule="auto"/>
              <w:rPr>
                <w:rFonts w:cstheme="minorHAnsi"/>
                <w:color w:val="000000" w:themeColor="text1"/>
              </w:rPr>
            </w:pPr>
            <w:r w:rsidRPr="00D655BC">
              <w:rPr>
                <w:rFonts w:cstheme="minorHAnsi"/>
                <w:color w:val="000000" w:themeColor="text1"/>
              </w:rPr>
              <w:t>Provides a structured model</w:t>
            </w:r>
          </w:p>
        </w:tc>
        <w:tc>
          <w:tcPr>
            <w:tcW w:w="0" w:type="auto"/>
            <w:vAlign w:val="center"/>
            <w:hideMark/>
          </w:tcPr>
          <w:p w14:paraId="743C3ED6" w14:textId="77777777" w:rsidR="00D655BC" w:rsidRPr="00D655BC" w:rsidRDefault="00D655BC" w:rsidP="003C757B">
            <w:pPr>
              <w:spacing w:after="120" w:line="276" w:lineRule="auto"/>
              <w:rPr>
                <w:rFonts w:cstheme="minorHAnsi"/>
                <w:color w:val="000000" w:themeColor="text1"/>
              </w:rPr>
            </w:pPr>
            <w:r w:rsidRPr="00D655BC">
              <w:rPr>
                <w:rFonts w:cstheme="minorHAnsi"/>
                <w:color w:val="000000" w:themeColor="text1"/>
              </w:rPr>
              <w:t>More general definition</w:t>
            </w:r>
          </w:p>
        </w:tc>
      </w:tr>
      <w:tr w:rsidR="004D0C23" w:rsidRPr="0097209B" w14:paraId="3D09E796" w14:textId="77777777" w:rsidTr="00D655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51E2F" w14:textId="77777777" w:rsidR="00D655BC" w:rsidRPr="00D655BC" w:rsidRDefault="00D655BC" w:rsidP="003C757B">
            <w:pPr>
              <w:spacing w:after="120" w:line="276" w:lineRule="auto"/>
              <w:rPr>
                <w:rFonts w:cstheme="minorHAnsi"/>
                <w:color w:val="000000" w:themeColor="text1"/>
              </w:rPr>
            </w:pPr>
            <w:r w:rsidRPr="00D655BC">
              <w:rPr>
                <w:rFonts w:cstheme="minorHAnsi"/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5ED3CA3D" w14:textId="77777777" w:rsidR="00D655BC" w:rsidRPr="00D655BC" w:rsidRDefault="00D655BC" w:rsidP="003C757B">
            <w:pPr>
              <w:spacing w:after="120" w:line="276" w:lineRule="auto"/>
              <w:rPr>
                <w:rFonts w:cstheme="minorHAnsi"/>
                <w:color w:val="000000" w:themeColor="text1"/>
              </w:rPr>
            </w:pPr>
            <w:r w:rsidRPr="00D655BC">
              <w:rPr>
                <w:rFonts w:cstheme="minorHAnsi"/>
                <w:color w:val="000000" w:themeColor="text1"/>
              </w:rPr>
              <w:t>Used for software assessment and evaluation</w:t>
            </w:r>
          </w:p>
        </w:tc>
        <w:tc>
          <w:tcPr>
            <w:tcW w:w="0" w:type="auto"/>
            <w:vAlign w:val="center"/>
            <w:hideMark/>
          </w:tcPr>
          <w:p w14:paraId="7E0265D7" w14:textId="77777777" w:rsidR="00D655BC" w:rsidRPr="00D655BC" w:rsidRDefault="00D655BC" w:rsidP="003C757B">
            <w:pPr>
              <w:spacing w:after="120" w:line="276" w:lineRule="auto"/>
              <w:rPr>
                <w:rFonts w:cstheme="minorHAnsi"/>
                <w:color w:val="000000" w:themeColor="text1"/>
              </w:rPr>
            </w:pPr>
            <w:r w:rsidRPr="00D655BC">
              <w:rPr>
                <w:rFonts w:cstheme="minorHAnsi"/>
                <w:color w:val="000000" w:themeColor="text1"/>
              </w:rPr>
              <w:t>Used for defining quality in engineering projects</w:t>
            </w:r>
          </w:p>
        </w:tc>
      </w:tr>
    </w:tbl>
    <w:p w14:paraId="6E05B87B" w14:textId="1A9F427A" w:rsidR="003665D3" w:rsidRPr="0097209B" w:rsidRDefault="003665D3" w:rsidP="003C757B">
      <w:pPr>
        <w:pStyle w:val="Heading1"/>
        <w:spacing w:line="276" w:lineRule="auto"/>
        <w:rPr>
          <w:rFonts w:asciiTheme="minorHAnsi" w:hAnsiTheme="minorHAnsi" w:cstheme="minorHAnsi"/>
        </w:rPr>
      </w:pPr>
      <w:r w:rsidRPr="0097209B">
        <w:rPr>
          <w:rFonts w:asciiTheme="minorHAnsi" w:hAnsiTheme="minorHAnsi" w:cstheme="minorHAnsi"/>
          <w:lang w:val="en-GB"/>
        </w:rPr>
        <w:t>Challenges of Software Development</w:t>
      </w:r>
    </w:p>
    <w:p w14:paraId="5CE200E3" w14:textId="5BF0002F" w:rsidR="003665D3" w:rsidRPr="003665D3" w:rsidRDefault="003665D3" w:rsidP="003C757B">
      <w:pPr>
        <w:spacing w:after="120" w:line="276" w:lineRule="auto"/>
        <w:rPr>
          <w:rFonts w:eastAsiaTheme="minorHAnsi" w:cstheme="minorHAnsi"/>
          <w:b/>
          <w:bCs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Software development has evolved significantly, but modern projects still face several challenges. Here are some of the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most critical challenges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along with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examples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:</w:t>
      </w:r>
    </w:p>
    <w:p w14:paraId="6548F275" w14:textId="246F2CA0" w:rsidR="003665D3" w:rsidRPr="003665D3" w:rsidRDefault="003665D3" w:rsidP="003C757B">
      <w:p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</w:p>
    <w:p w14:paraId="3A8A6538" w14:textId="77777777" w:rsidR="003665D3" w:rsidRPr="003665D3" w:rsidRDefault="003665D3" w:rsidP="003C757B">
      <w:pPr>
        <w:spacing w:after="120" w:line="276" w:lineRule="auto"/>
        <w:rPr>
          <w:rFonts w:eastAsiaTheme="minorHAnsi" w:cstheme="minorHAnsi"/>
          <w:b/>
          <w:bCs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1. Rapidly Changing Technology</w:t>
      </w:r>
    </w:p>
    <w:p w14:paraId="6A59F2B4" w14:textId="77777777" w:rsidR="003665D3" w:rsidRPr="003665D3" w:rsidRDefault="003665D3" w:rsidP="003C757B">
      <w:pPr>
        <w:numPr>
          <w:ilvl w:val="0"/>
          <w:numId w:val="10"/>
        </w:num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New programming languages, frameworks, and tools emerge frequently.</w:t>
      </w:r>
    </w:p>
    <w:p w14:paraId="17C0C9AC" w14:textId="77777777" w:rsidR="003665D3" w:rsidRPr="003665D3" w:rsidRDefault="003665D3" w:rsidP="003C757B">
      <w:pPr>
        <w:numPr>
          <w:ilvl w:val="0"/>
          <w:numId w:val="10"/>
        </w:num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Keeping up with trends like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AI, blockchain, and cloud computing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is difficult.</w:t>
      </w:r>
    </w:p>
    <w:p w14:paraId="5A057CA3" w14:textId="77777777" w:rsidR="003665D3" w:rsidRPr="003665D3" w:rsidRDefault="003665D3" w:rsidP="003C757B">
      <w:p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ascii="Apple Color Emoji" w:eastAsiaTheme="minorHAnsi" w:hAnsi="Apple Color Emoji" w:cs="Apple Color Emoji"/>
          <w:color w:val="000000" w:themeColor="text1"/>
          <w:szCs w:val="30"/>
          <w:lang w:eastAsia="ja-JP"/>
        </w:rPr>
        <w:t>✅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Example: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A company developing an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AI-based chatbot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may struggle to keep up with evolving AI models like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GPT-4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or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LLMs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(Large Language Models).</w:t>
      </w:r>
    </w:p>
    <w:p w14:paraId="1F8B590D" w14:textId="580FBFEE" w:rsidR="003665D3" w:rsidRPr="003665D3" w:rsidRDefault="003665D3" w:rsidP="003C757B">
      <w:p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</w:p>
    <w:p w14:paraId="3FE40769" w14:textId="77777777" w:rsidR="003665D3" w:rsidRPr="003665D3" w:rsidRDefault="003665D3" w:rsidP="003C757B">
      <w:pPr>
        <w:spacing w:after="120" w:line="276" w:lineRule="auto"/>
        <w:rPr>
          <w:rFonts w:eastAsiaTheme="minorHAnsi" w:cstheme="minorHAnsi"/>
          <w:b/>
          <w:bCs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2. Cybersecurity Threats</w:t>
      </w:r>
    </w:p>
    <w:p w14:paraId="29FD301F" w14:textId="77777777" w:rsidR="003665D3" w:rsidRPr="003665D3" w:rsidRDefault="003665D3" w:rsidP="003C757B">
      <w:pPr>
        <w:numPr>
          <w:ilvl w:val="0"/>
          <w:numId w:val="11"/>
        </w:num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Increasing risks of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data breaches, malware, and ransomware attacks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.</w:t>
      </w:r>
    </w:p>
    <w:p w14:paraId="712BDB18" w14:textId="77777777" w:rsidR="003665D3" w:rsidRPr="003665D3" w:rsidRDefault="003665D3" w:rsidP="003C757B">
      <w:pPr>
        <w:numPr>
          <w:ilvl w:val="0"/>
          <w:numId w:val="11"/>
        </w:num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Need for strong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encryption, authentication, and compliance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with regulations (e.g.,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GDPR, HIPAA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).</w:t>
      </w:r>
    </w:p>
    <w:p w14:paraId="3A810CA6" w14:textId="77777777" w:rsidR="003665D3" w:rsidRPr="003665D3" w:rsidRDefault="003665D3" w:rsidP="003C757B">
      <w:p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ascii="Apple Color Emoji" w:eastAsiaTheme="minorHAnsi" w:hAnsi="Apple Color Emoji" w:cs="Apple Color Emoji"/>
          <w:color w:val="000000" w:themeColor="text1"/>
          <w:szCs w:val="30"/>
          <w:lang w:eastAsia="ja-JP"/>
        </w:rPr>
        <w:t>✅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Example: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In 2023, </w:t>
      </w:r>
      <w:proofErr w:type="spellStart"/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MOVEit</w:t>
      </w:r>
      <w:proofErr w:type="spellEnd"/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file transfer software faced a security breach, exposing sensitive data of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millions of users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.</w:t>
      </w:r>
    </w:p>
    <w:p w14:paraId="03CF098F" w14:textId="6F42E413" w:rsidR="003665D3" w:rsidRPr="003665D3" w:rsidRDefault="003665D3" w:rsidP="003C757B">
      <w:p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</w:p>
    <w:p w14:paraId="38AE70D7" w14:textId="77777777" w:rsidR="003665D3" w:rsidRPr="003665D3" w:rsidRDefault="003665D3" w:rsidP="003C757B">
      <w:pPr>
        <w:spacing w:after="120" w:line="276" w:lineRule="auto"/>
        <w:rPr>
          <w:rFonts w:eastAsiaTheme="minorHAnsi" w:cstheme="minorHAnsi"/>
          <w:b/>
          <w:bCs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3. Software Complexity &amp; Scalability</w:t>
      </w:r>
    </w:p>
    <w:p w14:paraId="172BC34C" w14:textId="77777777" w:rsidR="003665D3" w:rsidRPr="003665D3" w:rsidRDefault="003665D3" w:rsidP="003C757B">
      <w:pPr>
        <w:numPr>
          <w:ilvl w:val="0"/>
          <w:numId w:val="12"/>
        </w:num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Applications must handle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millions of users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and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massive data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while maintaining performance.</w:t>
      </w:r>
    </w:p>
    <w:p w14:paraId="04EFF043" w14:textId="77777777" w:rsidR="003665D3" w:rsidRPr="003665D3" w:rsidRDefault="003665D3" w:rsidP="003C757B">
      <w:pPr>
        <w:numPr>
          <w:ilvl w:val="0"/>
          <w:numId w:val="12"/>
        </w:num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Issues like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high server loads, database bottlenecks, and slow response times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.</w:t>
      </w:r>
    </w:p>
    <w:p w14:paraId="03E0EFEB" w14:textId="77777777" w:rsidR="003665D3" w:rsidRPr="003665D3" w:rsidRDefault="003665D3" w:rsidP="003C757B">
      <w:p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ascii="Apple Color Emoji" w:eastAsiaTheme="minorHAnsi" w:hAnsi="Apple Color Emoji" w:cs="Apple Color Emoji"/>
          <w:color w:val="000000" w:themeColor="text1"/>
          <w:szCs w:val="30"/>
          <w:lang w:eastAsia="ja-JP"/>
        </w:rPr>
        <w:lastRenderedPageBreak/>
        <w:t>✅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Example: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Twitter/X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had scalability issues in handling billions of tweets per day and had to optimize their microservices.</w:t>
      </w:r>
    </w:p>
    <w:p w14:paraId="6760B8F9" w14:textId="7434AC34" w:rsidR="003665D3" w:rsidRPr="003665D3" w:rsidRDefault="003665D3" w:rsidP="003C757B">
      <w:p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</w:p>
    <w:p w14:paraId="04A527EA" w14:textId="77777777" w:rsidR="003665D3" w:rsidRPr="003665D3" w:rsidRDefault="003665D3" w:rsidP="003C757B">
      <w:pPr>
        <w:spacing w:after="120" w:line="276" w:lineRule="auto"/>
        <w:rPr>
          <w:rFonts w:eastAsiaTheme="minorHAnsi" w:cstheme="minorHAnsi"/>
          <w:b/>
          <w:bCs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4. Cost &amp; Budget Overruns</w:t>
      </w:r>
    </w:p>
    <w:p w14:paraId="4EF8EE5C" w14:textId="77777777" w:rsidR="003665D3" w:rsidRPr="003665D3" w:rsidRDefault="003665D3" w:rsidP="003C757B">
      <w:pPr>
        <w:numPr>
          <w:ilvl w:val="0"/>
          <w:numId w:val="13"/>
        </w:num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Poor planning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and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scope creep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(adding new features mid-project) increase costs.</w:t>
      </w:r>
    </w:p>
    <w:p w14:paraId="3EDD1BA9" w14:textId="77777777" w:rsidR="003665D3" w:rsidRPr="003665D3" w:rsidRDefault="003665D3" w:rsidP="003C757B">
      <w:pPr>
        <w:numPr>
          <w:ilvl w:val="0"/>
          <w:numId w:val="13"/>
        </w:num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Many projects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fail due to exceeding the budget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before completion.</w:t>
      </w:r>
    </w:p>
    <w:p w14:paraId="437AECE0" w14:textId="77777777" w:rsidR="003665D3" w:rsidRPr="003665D3" w:rsidRDefault="003665D3" w:rsidP="003C757B">
      <w:p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ascii="Apple Color Emoji" w:eastAsiaTheme="minorHAnsi" w:hAnsi="Apple Color Emoji" w:cs="Apple Color Emoji"/>
          <w:color w:val="000000" w:themeColor="text1"/>
          <w:szCs w:val="30"/>
          <w:lang w:eastAsia="ja-JP"/>
        </w:rPr>
        <w:t>✅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Example: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The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UK NHS IT project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(2002) was scrapped after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£10 billion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in expenses due to poor execution.</w:t>
      </w:r>
    </w:p>
    <w:p w14:paraId="5DDE15FB" w14:textId="23BF381C" w:rsidR="003665D3" w:rsidRPr="003665D3" w:rsidRDefault="003665D3" w:rsidP="003C757B">
      <w:p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</w:p>
    <w:p w14:paraId="2BFE1866" w14:textId="77777777" w:rsidR="003665D3" w:rsidRPr="003665D3" w:rsidRDefault="003665D3" w:rsidP="003C757B">
      <w:pPr>
        <w:spacing w:after="120" w:line="276" w:lineRule="auto"/>
        <w:rPr>
          <w:rFonts w:eastAsiaTheme="minorHAnsi" w:cstheme="minorHAnsi"/>
          <w:b/>
          <w:bCs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5. Cross-Platform Compatibility</w:t>
      </w:r>
    </w:p>
    <w:p w14:paraId="4DFACF34" w14:textId="77777777" w:rsidR="003665D3" w:rsidRPr="003665D3" w:rsidRDefault="003665D3" w:rsidP="003C757B">
      <w:pPr>
        <w:numPr>
          <w:ilvl w:val="0"/>
          <w:numId w:val="14"/>
        </w:num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Software must work across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Windows, macOS, Linux, Android, iOS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, and various browsers.</w:t>
      </w:r>
    </w:p>
    <w:p w14:paraId="29EBE90A" w14:textId="77777777" w:rsidR="003665D3" w:rsidRPr="003665D3" w:rsidRDefault="003665D3" w:rsidP="003C757B">
      <w:pPr>
        <w:numPr>
          <w:ilvl w:val="0"/>
          <w:numId w:val="14"/>
        </w:num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Compatibility issues arise with different devices and screen sizes.</w:t>
      </w:r>
    </w:p>
    <w:p w14:paraId="5A57F4BB" w14:textId="77777777" w:rsidR="003665D3" w:rsidRPr="003665D3" w:rsidRDefault="003665D3" w:rsidP="003C757B">
      <w:p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ascii="Apple Color Emoji" w:eastAsiaTheme="minorHAnsi" w:hAnsi="Apple Color Emoji" w:cs="Apple Color Emoji"/>
          <w:color w:val="000000" w:themeColor="text1"/>
          <w:szCs w:val="30"/>
          <w:lang w:eastAsia="ja-JP"/>
        </w:rPr>
        <w:t>✅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Example: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A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mobile banking app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must work smoothly on both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iPhones (iOS)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and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Samsung (Android)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without UI issues.</w:t>
      </w:r>
    </w:p>
    <w:p w14:paraId="7B548A70" w14:textId="79D84F54" w:rsidR="003665D3" w:rsidRPr="003665D3" w:rsidRDefault="003665D3" w:rsidP="003C757B">
      <w:p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</w:p>
    <w:p w14:paraId="754FE917" w14:textId="77777777" w:rsidR="003665D3" w:rsidRPr="003665D3" w:rsidRDefault="003665D3" w:rsidP="003C757B">
      <w:pPr>
        <w:spacing w:after="120" w:line="276" w:lineRule="auto"/>
        <w:rPr>
          <w:rFonts w:eastAsiaTheme="minorHAnsi" w:cstheme="minorHAnsi"/>
          <w:b/>
          <w:bCs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6. Shorter Development Timelines (Agile vs. Waterfall)</w:t>
      </w:r>
    </w:p>
    <w:p w14:paraId="15AE01AE" w14:textId="77777777" w:rsidR="003665D3" w:rsidRPr="003665D3" w:rsidRDefault="003665D3" w:rsidP="003C757B">
      <w:pPr>
        <w:numPr>
          <w:ilvl w:val="0"/>
          <w:numId w:val="15"/>
        </w:num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Companies demand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faster product releases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due to market competition.</w:t>
      </w:r>
    </w:p>
    <w:p w14:paraId="4F834075" w14:textId="77777777" w:rsidR="003665D3" w:rsidRPr="003665D3" w:rsidRDefault="003665D3" w:rsidP="003C757B">
      <w:pPr>
        <w:numPr>
          <w:ilvl w:val="0"/>
          <w:numId w:val="15"/>
        </w:num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Agile methodology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helps, but rushing can lead to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bugs and poor testing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.</w:t>
      </w:r>
    </w:p>
    <w:p w14:paraId="794CB6F2" w14:textId="77777777" w:rsidR="003665D3" w:rsidRPr="003665D3" w:rsidRDefault="003665D3" w:rsidP="003C757B">
      <w:p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ascii="Apple Color Emoji" w:eastAsiaTheme="minorHAnsi" w:hAnsi="Apple Color Emoji" w:cs="Apple Color Emoji"/>
          <w:color w:val="000000" w:themeColor="text1"/>
          <w:szCs w:val="30"/>
          <w:lang w:eastAsia="ja-JP"/>
        </w:rPr>
        <w:t>✅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Example: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Game companies like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CD Projekt Red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faced backlash for rushing "Cyberpunk 2077," leading to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glitches and refunds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.</w:t>
      </w:r>
    </w:p>
    <w:p w14:paraId="0F135814" w14:textId="7A683C74" w:rsidR="003665D3" w:rsidRPr="003665D3" w:rsidRDefault="003665D3" w:rsidP="003C757B">
      <w:p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</w:p>
    <w:p w14:paraId="7426BBF9" w14:textId="77777777" w:rsidR="003665D3" w:rsidRPr="003665D3" w:rsidRDefault="003665D3" w:rsidP="003C757B">
      <w:pPr>
        <w:spacing w:after="120" w:line="276" w:lineRule="auto"/>
        <w:rPr>
          <w:rFonts w:eastAsiaTheme="minorHAnsi" w:cstheme="minorHAnsi"/>
          <w:b/>
          <w:bCs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7. Software Testing &amp; Quality Assurance (QA)</w:t>
      </w:r>
    </w:p>
    <w:p w14:paraId="0D062EF4" w14:textId="77777777" w:rsidR="003665D3" w:rsidRPr="003665D3" w:rsidRDefault="003665D3" w:rsidP="003C757B">
      <w:pPr>
        <w:numPr>
          <w:ilvl w:val="0"/>
          <w:numId w:val="16"/>
        </w:num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Ensuring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bug-free, reliable, and efficient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software is difficult.</w:t>
      </w:r>
    </w:p>
    <w:p w14:paraId="414404E8" w14:textId="77777777" w:rsidR="003665D3" w:rsidRPr="003665D3" w:rsidRDefault="003665D3" w:rsidP="003C757B">
      <w:pPr>
        <w:numPr>
          <w:ilvl w:val="0"/>
          <w:numId w:val="16"/>
        </w:num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Manual and automated testing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are time-consuming but necessary.</w:t>
      </w:r>
    </w:p>
    <w:p w14:paraId="697D0FF2" w14:textId="77777777" w:rsidR="003665D3" w:rsidRPr="003665D3" w:rsidRDefault="003665D3" w:rsidP="003C757B">
      <w:p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ascii="Apple Color Emoji" w:eastAsiaTheme="minorHAnsi" w:hAnsi="Apple Color Emoji" w:cs="Apple Color Emoji"/>
          <w:color w:val="000000" w:themeColor="text1"/>
          <w:szCs w:val="30"/>
          <w:lang w:eastAsia="ja-JP"/>
        </w:rPr>
        <w:t>✅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Example: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Boeing's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737 MAX software failure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led to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two fatal crashes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, highlighting the importance of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thorough testing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.</w:t>
      </w:r>
    </w:p>
    <w:p w14:paraId="7DD9A4AE" w14:textId="0BE4208F" w:rsidR="003665D3" w:rsidRPr="003665D3" w:rsidRDefault="003665D3" w:rsidP="003C757B">
      <w:p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</w:p>
    <w:p w14:paraId="218FAB63" w14:textId="77777777" w:rsidR="003665D3" w:rsidRPr="003665D3" w:rsidRDefault="003665D3" w:rsidP="003C757B">
      <w:pPr>
        <w:spacing w:after="120" w:line="276" w:lineRule="auto"/>
        <w:rPr>
          <w:rFonts w:eastAsiaTheme="minorHAnsi" w:cstheme="minorHAnsi"/>
          <w:b/>
          <w:bCs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8. Integration with Legacy Systems</w:t>
      </w:r>
    </w:p>
    <w:p w14:paraId="1FAEB854" w14:textId="77777777" w:rsidR="003665D3" w:rsidRPr="003665D3" w:rsidRDefault="003665D3" w:rsidP="003C757B">
      <w:pPr>
        <w:numPr>
          <w:ilvl w:val="0"/>
          <w:numId w:val="17"/>
        </w:num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Many companies still use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old software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that is difficult to upgrade or integrate with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new technologies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.</w:t>
      </w:r>
    </w:p>
    <w:p w14:paraId="0CE22D4F" w14:textId="77777777" w:rsidR="003665D3" w:rsidRPr="003665D3" w:rsidRDefault="003665D3" w:rsidP="003C757B">
      <w:p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ascii="Apple Color Emoji" w:eastAsiaTheme="minorHAnsi" w:hAnsi="Apple Color Emoji" w:cs="Apple Color Emoji"/>
          <w:color w:val="000000" w:themeColor="text1"/>
          <w:szCs w:val="30"/>
          <w:lang w:eastAsia="ja-JP"/>
        </w:rPr>
        <w:lastRenderedPageBreak/>
        <w:t>✅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Example: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Banks rely on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COBOL-based mainframes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, making it hard to integrate with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modern mobile banking apps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.</w:t>
      </w:r>
    </w:p>
    <w:p w14:paraId="5BF0EB6A" w14:textId="49C1CF83" w:rsidR="003665D3" w:rsidRPr="003665D3" w:rsidRDefault="003665D3" w:rsidP="003C757B">
      <w:p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</w:p>
    <w:p w14:paraId="448438CB" w14:textId="77777777" w:rsidR="003665D3" w:rsidRPr="003665D3" w:rsidRDefault="003665D3" w:rsidP="003C757B">
      <w:pPr>
        <w:spacing w:after="120" w:line="276" w:lineRule="auto"/>
        <w:rPr>
          <w:rFonts w:eastAsiaTheme="minorHAnsi" w:cstheme="minorHAnsi"/>
          <w:b/>
          <w:bCs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9. Hiring &amp; Retaining Skilled Developers</w:t>
      </w:r>
    </w:p>
    <w:p w14:paraId="1F83A42E" w14:textId="77777777" w:rsidR="003665D3" w:rsidRPr="003665D3" w:rsidRDefault="003665D3" w:rsidP="003C757B">
      <w:pPr>
        <w:numPr>
          <w:ilvl w:val="0"/>
          <w:numId w:val="18"/>
        </w:num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High demand for skilled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software engineers, AI experts, and cybersecurity professionals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.</w:t>
      </w:r>
    </w:p>
    <w:p w14:paraId="183E49C9" w14:textId="77777777" w:rsidR="003665D3" w:rsidRPr="003665D3" w:rsidRDefault="003665D3" w:rsidP="003C757B">
      <w:pPr>
        <w:numPr>
          <w:ilvl w:val="0"/>
          <w:numId w:val="18"/>
        </w:num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Remote work culture makes talent retention difficult.</w:t>
      </w:r>
    </w:p>
    <w:p w14:paraId="28A16C07" w14:textId="77777777" w:rsidR="003665D3" w:rsidRPr="003665D3" w:rsidRDefault="003665D3" w:rsidP="003C757B">
      <w:p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ascii="Apple Color Emoji" w:eastAsiaTheme="minorHAnsi" w:hAnsi="Apple Color Emoji" w:cs="Apple Color Emoji"/>
          <w:color w:val="000000" w:themeColor="text1"/>
          <w:szCs w:val="30"/>
          <w:lang w:eastAsia="ja-JP"/>
        </w:rPr>
        <w:t>✅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Example: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Google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and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Meta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compete to hire the best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AI engineers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, offering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high salaries and benefits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.</w:t>
      </w:r>
    </w:p>
    <w:p w14:paraId="53BA115F" w14:textId="2B42ABF5" w:rsidR="003665D3" w:rsidRPr="003665D3" w:rsidRDefault="003665D3" w:rsidP="003C757B">
      <w:p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</w:p>
    <w:p w14:paraId="243958A2" w14:textId="77777777" w:rsidR="003665D3" w:rsidRPr="003665D3" w:rsidRDefault="003665D3" w:rsidP="003C757B">
      <w:pPr>
        <w:spacing w:after="120" w:line="276" w:lineRule="auto"/>
        <w:rPr>
          <w:rFonts w:eastAsiaTheme="minorHAnsi" w:cstheme="minorHAnsi"/>
          <w:b/>
          <w:bCs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10. Ethical &amp; AI Bias Concerns</w:t>
      </w:r>
    </w:p>
    <w:p w14:paraId="470A00A3" w14:textId="77777777" w:rsidR="003665D3" w:rsidRPr="003665D3" w:rsidRDefault="003665D3" w:rsidP="003C757B">
      <w:pPr>
        <w:numPr>
          <w:ilvl w:val="0"/>
          <w:numId w:val="19"/>
        </w:num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AI and machine learning systems can have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biases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that lead to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discrimination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.</w:t>
      </w:r>
    </w:p>
    <w:p w14:paraId="65C7597C" w14:textId="77777777" w:rsidR="003665D3" w:rsidRPr="003665D3" w:rsidRDefault="003665D3" w:rsidP="003C757B">
      <w:pPr>
        <w:numPr>
          <w:ilvl w:val="0"/>
          <w:numId w:val="19"/>
        </w:num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Ethical concerns in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AI decision-making, deepfake technology, and misinformation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.</w:t>
      </w:r>
    </w:p>
    <w:p w14:paraId="31C2A811" w14:textId="2DF83C31" w:rsidR="004D0C23" w:rsidRPr="0097209B" w:rsidRDefault="003665D3" w:rsidP="003C757B">
      <w:pPr>
        <w:spacing w:after="120" w:line="276" w:lineRule="auto"/>
        <w:rPr>
          <w:rFonts w:eastAsiaTheme="minorHAnsi" w:cstheme="minorHAnsi"/>
          <w:color w:val="000000" w:themeColor="text1"/>
          <w:szCs w:val="30"/>
          <w:lang w:eastAsia="ja-JP"/>
        </w:rPr>
      </w:pPr>
      <w:r w:rsidRPr="003665D3">
        <w:rPr>
          <w:rFonts w:ascii="Apple Color Emoji" w:eastAsiaTheme="minorHAnsi" w:hAnsi="Apple Color Emoji" w:cs="Apple Color Emoji"/>
          <w:color w:val="000000" w:themeColor="text1"/>
          <w:szCs w:val="30"/>
          <w:lang w:eastAsia="ja-JP"/>
        </w:rPr>
        <w:t>✅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Example: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Amazon’s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AI hiring tool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was scrapped because it </w:t>
      </w:r>
      <w:r w:rsidRPr="003665D3">
        <w:rPr>
          <w:rFonts w:eastAsiaTheme="minorHAnsi" w:cstheme="minorHAnsi"/>
          <w:b/>
          <w:bCs/>
          <w:color w:val="000000" w:themeColor="text1"/>
          <w:szCs w:val="30"/>
          <w:lang w:eastAsia="ja-JP"/>
        </w:rPr>
        <w:t>favored male candidates</w:t>
      </w:r>
      <w:r w:rsidRPr="003665D3">
        <w:rPr>
          <w:rFonts w:eastAsiaTheme="minorHAnsi" w:cstheme="minorHAnsi"/>
          <w:color w:val="000000" w:themeColor="text1"/>
          <w:szCs w:val="30"/>
          <w:lang w:eastAsia="ja-JP"/>
        </w:rPr>
        <w:t> due to biased training data.</w:t>
      </w:r>
    </w:p>
    <w:p w14:paraId="22067A09" w14:textId="627E1958" w:rsidR="004D0C23" w:rsidRPr="0097209B" w:rsidRDefault="004D0C23" w:rsidP="003C757B">
      <w:pPr>
        <w:pStyle w:val="Heading1"/>
        <w:spacing w:line="276" w:lineRule="auto"/>
        <w:rPr>
          <w:rFonts w:asciiTheme="minorHAnsi" w:hAnsiTheme="minorHAnsi" w:cstheme="minorHAnsi"/>
        </w:rPr>
      </w:pPr>
      <w:r w:rsidRPr="0097209B">
        <w:rPr>
          <w:rFonts w:asciiTheme="minorHAnsi" w:hAnsiTheme="minorHAnsi" w:cstheme="minorHAnsi"/>
        </w:rPr>
        <w:t>Most Expensive Computer Bugs in History</w:t>
      </w:r>
    </w:p>
    <w:p w14:paraId="45D1B055" w14:textId="77777777" w:rsidR="004D0C23" w:rsidRPr="004D0C23" w:rsidRDefault="004D0C23" w:rsidP="003C757B">
      <w:pPr>
        <w:spacing w:line="276" w:lineRule="auto"/>
        <w:rPr>
          <w:rFonts w:cstheme="minorHAnsi"/>
          <w:b/>
          <w:bCs/>
          <w:color w:val="000000" w:themeColor="text1"/>
        </w:rPr>
      </w:pPr>
      <w:r w:rsidRPr="004D0C23">
        <w:rPr>
          <w:rFonts w:cstheme="minorHAnsi"/>
          <w:b/>
          <w:bCs/>
          <w:color w:val="000000" w:themeColor="text1"/>
        </w:rPr>
        <w:t>1. The Ariane 5 Rocket Explosion (1996) – $370 Million Loss</w:t>
      </w:r>
    </w:p>
    <w:p w14:paraId="186679AF" w14:textId="77777777" w:rsidR="004D0C23" w:rsidRPr="004D0C23" w:rsidRDefault="004D0C23" w:rsidP="003C757B">
      <w:pPr>
        <w:spacing w:line="276" w:lineRule="auto"/>
        <w:rPr>
          <w:rFonts w:cstheme="minorHAnsi"/>
          <w:color w:val="000000" w:themeColor="text1"/>
        </w:rPr>
      </w:pPr>
      <w:r w:rsidRPr="004D0C23">
        <w:rPr>
          <w:rFonts w:ascii="Apple Color Emoji" w:hAnsi="Apple Color Emoji" w:cs="Apple Color Emoji"/>
          <w:color w:val="000000" w:themeColor="text1"/>
        </w:rPr>
        <w:t>🚀</w:t>
      </w:r>
      <w:r w:rsidRPr="004D0C23">
        <w:rPr>
          <w:rFonts w:cstheme="minorHAnsi"/>
          <w:color w:val="000000" w:themeColor="text1"/>
        </w:rPr>
        <w:t> </w:t>
      </w:r>
      <w:r w:rsidRPr="004D0C23">
        <w:rPr>
          <w:rFonts w:cstheme="minorHAnsi"/>
          <w:b/>
          <w:bCs/>
          <w:color w:val="000000" w:themeColor="text1"/>
        </w:rPr>
        <w:t>What Happened?</w:t>
      </w:r>
    </w:p>
    <w:p w14:paraId="2E56E905" w14:textId="4E8E1069" w:rsidR="004D0C23" w:rsidRPr="004D0C23" w:rsidRDefault="004D0C23" w:rsidP="003C757B">
      <w:pPr>
        <w:numPr>
          <w:ilvl w:val="0"/>
          <w:numId w:val="20"/>
        </w:numPr>
        <w:spacing w:line="276" w:lineRule="auto"/>
        <w:rPr>
          <w:rFonts w:cstheme="minorHAnsi"/>
          <w:color w:val="000000" w:themeColor="text1"/>
        </w:rPr>
      </w:pPr>
      <w:r w:rsidRPr="004D0C23">
        <w:rPr>
          <w:rFonts w:cstheme="minorHAnsi"/>
          <w:color w:val="000000" w:themeColor="text1"/>
        </w:rPr>
        <w:t>The </w:t>
      </w:r>
      <w:r w:rsidRPr="004D0C23">
        <w:rPr>
          <w:rFonts w:cstheme="minorHAnsi"/>
          <w:b/>
          <w:bCs/>
          <w:color w:val="000000" w:themeColor="text1"/>
        </w:rPr>
        <w:t>European Space Agency’s (ESA) Ariane 5 rocket</w:t>
      </w:r>
      <w:r w:rsidRPr="004D0C23">
        <w:rPr>
          <w:rFonts w:cstheme="minorHAnsi"/>
          <w:color w:val="000000" w:themeColor="text1"/>
        </w:rPr>
        <w:t> exploded </w:t>
      </w:r>
      <w:r w:rsidRPr="004D0C23">
        <w:rPr>
          <w:rFonts w:cstheme="minorHAnsi"/>
          <w:b/>
          <w:bCs/>
          <w:color w:val="000000" w:themeColor="text1"/>
        </w:rPr>
        <w:t>40 seconds after launch</w:t>
      </w:r>
      <w:r w:rsidRPr="004D0C23">
        <w:rPr>
          <w:rFonts w:cstheme="minorHAnsi"/>
          <w:color w:val="000000" w:themeColor="text1"/>
        </w:rPr>
        <w:t> due to a </w:t>
      </w:r>
      <w:r w:rsidRPr="004D0C23">
        <w:rPr>
          <w:rFonts w:cstheme="minorHAnsi"/>
          <w:b/>
          <w:bCs/>
          <w:color w:val="000000" w:themeColor="text1"/>
        </w:rPr>
        <w:t>software bug</w:t>
      </w:r>
      <w:r w:rsidRPr="0097209B">
        <w:rPr>
          <w:rFonts w:cstheme="minorHAnsi"/>
          <w:b/>
          <w:bCs/>
        </w:rPr>
        <w:t xml:space="preserve"> </w:t>
      </w:r>
      <w:r w:rsidRPr="004D0C23">
        <w:rPr>
          <w:rFonts w:cstheme="minorHAnsi"/>
          <w:color w:val="000000" w:themeColor="text1"/>
        </w:rPr>
        <w:t>in the guidance system.</w:t>
      </w:r>
    </w:p>
    <w:p w14:paraId="5736325E" w14:textId="77777777" w:rsidR="004D0C23" w:rsidRPr="004D0C23" w:rsidRDefault="004D0C23" w:rsidP="003C757B">
      <w:pPr>
        <w:numPr>
          <w:ilvl w:val="0"/>
          <w:numId w:val="20"/>
        </w:numPr>
        <w:spacing w:line="276" w:lineRule="auto"/>
        <w:rPr>
          <w:rFonts w:cstheme="minorHAnsi"/>
          <w:color w:val="000000" w:themeColor="text1"/>
        </w:rPr>
      </w:pPr>
      <w:r w:rsidRPr="004D0C23">
        <w:rPr>
          <w:rFonts w:cstheme="minorHAnsi"/>
          <w:color w:val="000000" w:themeColor="text1"/>
        </w:rPr>
        <w:t>The problem occurred when a </w:t>
      </w:r>
      <w:r w:rsidRPr="004D0C23">
        <w:rPr>
          <w:rFonts w:cstheme="minorHAnsi"/>
          <w:b/>
          <w:bCs/>
          <w:color w:val="000000" w:themeColor="text1"/>
        </w:rPr>
        <w:t>64-bit floating-point number</w:t>
      </w:r>
      <w:r w:rsidRPr="004D0C23">
        <w:rPr>
          <w:rFonts w:cstheme="minorHAnsi"/>
          <w:color w:val="000000" w:themeColor="text1"/>
        </w:rPr>
        <w:t> was </w:t>
      </w:r>
      <w:r w:rsidRPr="004D0C23">
        <w:rPr>
          <w:rFonts w:cstheme="minorHAnsi"/>
          <w:b/>
          <w:bCs/>
          <w:color w:val="000000" w:themeColor="text1"/>
        </w:rPr>
        <w:t>converted to a 16-bit integer</w:t>
      </w:r>
      <w:r w:rsidRPr="004D0C23">
        <w:rPr>
          <w:rFonts w:cstheme="minorHAnsi"/>
          <w:color w:val="000000" w:themeColor="text1"/>
        </w:rPr>
        <w:t>, causing an </w:t>
      </w:r>
      <w:r w:rsidRPr="004D0C23">
        <w:rPr>
          <w:rFonts w:cstheme="minorHAnsi"/>
          <w:b/>
          <w:bCs/>
          <w:color w:val="000000" w:themeColor="text1"/>
        </w:rPr>
        <w:t>overflow error</w:t>
      </w:r>
      <w:r w:rsidRPr="004D0C23">
        <w:rPr>
          <w:rFonts w:cstheme="minorHAnsi"/>
          <w:color w:val="000000" w:themeColor="text1"/>
        </w:rPr>
        <w:t> that led to a </w:t>
      </w:r>
      <w:r w:rsidRPr="004D0C23">
        <w:rPr>
          <w:rFonts w:cstheme="minorHAnsi"/>
          <w:b/>
          <w:bCs/>
          <w:color w:val="000000" w:themeColor="text1"/>
        </w:rPr>
        <w:t>software crash</w:t>
      </w:r>
      <w:r w:rsidRPr="004D0C23">
        <w:rPr>
          <w:rFonts w:cstheme="minorHAnsi"/>
          <w:color w:val="000000" w:themeColor="text1"/>
        </w:rPr>
        <w:t>.</w:t>
      </w:r>
    </w:p>
    <w:p w14:paraId="553719E9" w14:textId="77777777" w:rsidR="004D0C23" w:rsidRPr="004D0C23" w:rsidRDefault="004D0C23" w:rsidP="003C757B">
      <w:pPr>
        <w:numPr>
          <w:ilvl w:val="0"/>
          <w:numId w:val="20"/>
        </w:numPr>
        <w:spacing w:line="276" w:lineRule="auto"/>
        <w:rPr>
          <w:rFonts w:cstheme="minorHAnsi"/>
          <w:color w:val="000000" w:themeColor="text1"/>
        </w:rPr>
      </w:pPr>
      <w:r w:rsidRPr="004D0C23">
        <w:rPr>
          <w:rFonts w:cstheme="minorHAnsi"/>
          <w:color w:val="000000" w:themeColor="text1"/>
        </w:rPr>
        <w:t>The </w:t>
      </w:r>
      <w:r w:rsidRPr="004D0C23">
        <w:rPr>
          <w:rFonts w:cstheme="minorHAnsi"/>
          <w:b/>
          <w:bCs/>
          <w:color w:val="000000" w:themeColor="text1"/>
        </w:rPr>
        <w:t>rocket lost control</w:t>
      </w:r>
      <w:r w:rsidRPr="004D0C23">
        <w:rPr>
          <w:rFonts w:cstheme="minorHAnsi"/>
          <w:color w:val="000000" w:themeColor="text1"/>
        </w:rPr>
        <w:t>, self-destructed, and resulted in </w:t>
      </w:r>
      <w:r w:rsidRPr="004D0C23">
        <w:rPr>
          <w:rFonts w:cstheme="minorHAnsi"/>
          <w:b/>
          <w:bCs/>
          <w:color w:val="000000" w:themeColor="text1"/>
        </w:rPr>
        <w:t>one of the most expensive software failures ever</w:t>
      </w:r>
      <w:r w:rsidRPr="004D0C23">
        <w:rPr>
          <w:rFonts w:cstheme="minorHAnsi"/>
          <w:color w:val="000000" w:themeColor="text1"/>
        </w:rPr>
        <w:t>.</w:t>
      </w:r>
    </w:p>
    <w:p w14:paraId="02749BEA" w14:textId="77777777" w:rsidR="004D0C23" w:rsidRPr="0097209B" w:rsidRDefault="004D0C23" w:rsidP="003C757B">
      <w:pPr>
        <w:spacing w:line="276" w:lineRule="auto"/>
        <w:rPr>
          <w:rFonts w:cstheme="minorHAnsi"/>
        </w:rPr>
      </w:pPr>
    </w:p>
    <w:p w14:paraId="3DE9F0B6" w14:textId="47CC44B5" w:rsidR="004D0C23" w:rsidRPr="004D0C23" w:rsidRDefault="004D0C23" w:rsidP="003C757B">
      <w:pPr>
        <w:spacing w:line="276" w:lineRule="auto"/>
        <w:rPr>
          <w:rFonts w:cstheme="minorHAnsi"/>
          <w:color w:val="000000" w:themeColor="text1"/>
        </w:rPr>
      </w:pPr>
      <w:r w:rsidRPr="004D0C23">
        <w:rPr>
          <w:rFonts w:ascii="Apple Color Emoji" w:hAnsi="Apple Color Emoji" w:cs="Apple Color Emoji"/>
          <w:color w:val="000000" w:themeColor="text1"/>
        </w:rPr>
        <w:t>💡</w:t>
      </w:r>
      <w:r w:rsidRPr="004D0C23">
        <w:rPr>
          <w:rFonts w:cstheme="minorHAnsi"/>
          <w:color w:val="000000" w:themeColor="text1"/>
        </w:rPr>
        <w:t> </w:t>
      </w:r>
      <w:r w:rsidRPr="004D0C23">
        <w:rPr>
          <w:rFonts w:cstheme="minorHAnsi"/>
          <w:b/>
          <w:bCs/>
          <w:color w:val="000000" w:themeColor="text1"/>
        </w:rPr>
        <w:t>Lesson Learned:</w:t>
      </w:r>
    </w:p>
    <w:p w14:paraId="52C453A0" w14:textId="77777777" w:rsidR="004D0C23" w:rsidRPr="004D0C23" w:rsidRDefault="004D0C23" w:rsidP="003C757B">
      <w:pPr>
        <w:numPr>
          <w:ilvl w:val="0"/>
          <w:numId w:val="21"/>
        </w:numPr>
        <w:spacing w:line="276" w:lineRule="auto"/>
        <w:rPr>
          <w:rFonts w:cstheme="minorHAnsi"/>
          <w:color w:val="000000" w:themeColor="text1"/>
        </w:rPr>
      </w:pPr>
      <w:r w:rsidRPr="004D0C23">
        <w:rPr>
          <w:rFonts w:cstheme="minorHAnsi"/>
          <w:b/>
          <w:bCs/>
          <w:color w:val="000000" w:themeColor="text1"/>
        </w:rPr>
        <w:t>Software Reusability Issue</w:t>
      </w:r>
      <w:r w:rsidRPr="004D0C23">
        <w:rPr>
          <w:rFonts w:cstheme="minorHAnsi"/>
          <w:color w:val="000000" w:themeColor="text1"/>
        </w:rPr>
        <w:t> – The faulty code was </w:t>
      </w:r>
      <w:r w:rsidRPr="004D0C23">
        <w:rPr>
          <w:rFonts w:cstheme="minorHAnsi"/>
          <w:b/>
          <w:bCs/>
          <w:color w:val="000000" w:themeColor="text1"/>
        </w:rPr>
        <w:t>reused from Ariane 4</w:t>
      </w:r>
      <w:r w:rsidRPr="004D0C23">
        <w:rPr>
          <w:rFonts w:cstheme="minorHAnsi"/>
          <w:color w:val="000000" w:themeColor="text1"/>
        </w:rPr>
        <w:t>, even though </w:t>
      </w:r>
      <w:r w:rsidRPr="004D0C23">
        <w:rPr>
          <w:rFonts w:cstheme="minorHAnsi"/>
          <w:b/>
          <w:bCs/>
          <w:color w:val="000000" w:themeColor="text1"/>
        </w:rPr>
        <w:t>Ariane 5 had different flight dynamics</w:t>
      </w:r>
      <w:r w:rsidRPr="004D0C23">
        <w:rPr>
          <w:rFonts w:cstheme="minorHAnsi"/>
          <w:color w:val="000000" w:themeColor="text1"/>
        </w:rPr>
        <w:t>.</w:t>
      </w:r>
    </w:p>
    <w:p w14:paraId="50C91557" w14:textId="77777777" w:rsidR="004D0C23" w:rsidRPr="004D0C23" w:rsidRDefault="004D0C23" w:rsidP="003C757B">
      <w:pPr>
        <w:numPr>
          <w:ilvl w:val="0"/>
          <w:numId w:val="21"/>
        </w:numPr>
        <w:spacing w:line="276" w:lineRule="auto"/>
        <w:rPr>
          <w:rFonts w:cstheme="minorHAnsi"/>
          <w:color w:val="000000" w:themeColor="text1"/>
        </w:rPr>
      </w:pPr>
      <w:r w:rsidRPr="004D0C23">
        <w:rPr>
          <w:rFonts w:cstheme="minorHAnsi"/>
          <w:b/>
          <w:bCs/>
          <w:color w:val="000000" w:themeColor="text1"/>
        </w:rPr>
        <w:t>Proper Testing &amp; Simulation Needed</w:t>
      </w:r>
      <w:r w:rsidRPr="004D0C23">
        <w:rPr>
          <w:rFonts w:cstheme="minorHAnsi"/>
          <w:color w:val="000000" w:themeColor="text1"/>
        </w:rPr>
        <w:t> – Critical software should be tested under real-world conditions before deployment.</w:t>
      </w:r>
    </w:p>
    <w:p w14:paraId="57048D52" w14:textId="42777B9B" w:rsidR="004D0C23" w:rsidRPr="004D0C23" w:rsidRDefault="004D0C23" w:rsidP="003C757B">
      <w:pPr>
        <w:spacing w:line="276" w:lineRule="auto"/>
        <w:rPr>
          <w:rFonts w:cstheme="minorHAnsi"/>
          <w:color w:val="000000" w:themeColor="text1"/>
        </w:rPr>
      </w:pPr>
    </w:p>
    <w:p w14:paraId="64AE61CC" w14:textId="77777777" w:rsidR="004D0C23" w:rsidRPr="004D0C23" w:rsidRDefault="004D0C23" w:rsidP="003C757B">
      <w:pPr>
        <w:spacing w:line="276" w:lineRule="auto"/>
        <w:rPr>
          <w:rFonts w:cstheme="minorHAnsi"/>
          <w:b/>
          <w:bCs/>
          <w:color w:val="000000" w:themeColor="text1"/>
        </w:rPr>
      </w:pPr>
      <w:r w:rsidRPr="004D0C23">
        <w:rPr>
          <w:rFonts w:cstheme="minorHAnsi"/>
          <w:b/>
          <w:bCs/>
          <w:color w:val="000000" w:themeColor="text1"/>
        </w:rPr>
        <w:lastRenderedPageBreak/>
        <w:t>2. The Mars Climate Orbiter Disaster (1999) – $327 Million Loss</w:t>
      </w:r>
    </w:p>
    <w:p w14:paraId="10EAB53D" w14:textId="77777777" w:rsidR="004D0C23" w:rsidRPr="004D0C23" w:rsidRDefault="004D0C23" w:rsidP="003C757B">
      <w:pPr>
        <w:spacing w:line="276" w:lineRule="auto"/>
        <w:rPr>
          <w:rFonts w:cstheme="minorHAnsi"/>
          <w:color w:val="000000" w:themeColor="text1"/>
        </w:rPr>
      </w:pPr>
      <w:r w:rsidRPr="004D0C23">
        <w:rPr>
          <w:rFonts w:ascii="Apple Color Emoji" w:hAnsi="Apple Color Emoji" w:cs="Apple Color Emoji"/>
          <w:color w:val="000000" w:themeColor="text1"/>
        </w:rPr>
        <w:t>🛰️</w:t>
      </w:r>
      <w:r w:rsidRPr="004D0C23">
        <w:rPr>
          <w:rFonts w:cstheme="minorHAnsi"/>
          <w:color w:val="000000" w:themeColor="text1"/>
        </w:rPr>
        <w:t> </w:t>
      </w:r>
      <w:r w:rsidRPr="004D0C23">
        <w:rPr>
          <w:rFonts w:cstheme="minorHAnsi"/>
          <w:b/>
          <w:bCs/>
          <w:color w:val="000000" w:themeColor="text1"/>
        </w:rPr>
        <w:t>What Happened?</w:t>
      </w:r>
    </w:p>
    <w:p w14:paraId="1737AEBE" w14:textId="77777777" w:rsidR="004D0C23" w:rsidRPr="004D0C23" w:rsidRDefault="004D0C23" w:rsidP="003C757B">
      <w:pPr>
        <w:numPr>
          <w:ilvl w:val="0"/>
          <w:numId w:val="22"/>
        </w:numPr>
        <w:spacing w:line="276" w:lineRule="auto"/>
        <w:rPr>
          <w:rFonts w:cstheme="minorHAnsi"/>
          <w:color w:val="000000" w:themeColor="text1"/>
        </w:rPr>
      </w:pPr>
      <w:r w:rsidRPr="004D0C23">
        <w:rPr>
          <w:rFonts w:cstheme="minorHAnsi"/>
          <w:color w:val="000000" w:themeColor="text1"/>
        </w:rPr>
        <w:t>NASA’s </w:t>
      </w:r>
      <w:r w:rsidRPr="004D0C23">
        <w:rPr>
          <w:rFonts w:cstheme="minorHAnsi"/>
          <w:b/>
          <w:bCs/>
          <w:color w:val="000000" w:themeColor="text1"/>
        </w:rPr>
        <w:t>Mars Climate Orbiter</w:t>
      </w:r>
      <w:r w:rsidRPr="004D0C23">
        <w:rPr>
          <w:rFonts w:cstheme="minorHAnsi"/>
          <w:color w:val="000000" w:themeColor="text1"/>
        </w:rPr>
        <w:t> burned up in Mars' atmosphere due to a </w:t>
      </w:r>
      <w:r w:rsidRPr="004D0C23">
        <w:rPr>
          <w:rFonts w:cstheme="minorHAnsi"/>
          <w:b/>
          <w:bCs/>
          <w:color w:val="000000" w:themeColor="text1"/>
        </w:rPr>
        <w:t>unit conversion error</w:t>
      </w:r>
      <w:r w:rsidRPr="004D0C23">
        <w:rPr>
          <w:rFonts w:cstheme="minorHAnsi"/>
          <w:color w:val="000000" w:themeColor="text1"/>
        </w:rPr>
        <w:t>.</w:t>
      </w:r>
    </w:p>
    <w:p w14:paraId="4E3770BC" w14:textId="77777777" w:rsidR="004D0C23" w:rsidRPr="004D0C23" w:rsidRDefault="004D0C23" w:rsidP="003C757B">
      <w:pPr>
        <w:numPr>
          <w:ilvl w:val="0"/>
          <w:numId w:val="22"/>
        </w:numPr>
        <w:spacing w:line="276" w:lineRule="auto"/>
        <w:rPr>
          <w:rFonts w:cstheme="minorHAnsi"/>
          <w:color w:val="000000" w:themeColor="text1"/>
        </w:rPr>
      </w:pPr>
      <w:r w:rsidRPr="004D0C23">
        <w:rPr>
          <w:rFonts w:cstheme="minorHAnsi"/>
          <w:color w:val="000000" w:themeColor="text1"/>
        </w:rPr>
        <w:t>The navigation software </w:t>
      </w:r>
      <w:r w:rsidRPr="004D0C23">
        <w:rPr>
          <w:rFonts w:cstheme="minorHAnsi"/>
          <w:b/>
          <w:bCs/>
          <w:color w:val="000000" w:themeColor="text1"/>
        </w:rPr>
        <w:t>calculated force using pound-force (Imperial units)</w:t>
      </w:r>
      <w:r w:rsidRPr="004D0C23">
        <w:rPr>
          <w:rFonts w:cstheme="minorHAnsi"/>
          <w:color w:val="000000" w:themeColor="text1"/>
        </w:rPr>
        <w:t> instead of </w:t>
      </w:r>
      <w:r w:rsidRPr="004D0C23">
        <w:rPr>
          <w:rFonts w:cstheme="minorHAnsi"/>
          <w:b/>
          <w:bCs/>
          <w:color w:val="000000" w:themeColor="text1"/>
        </w:rPr>
        <w:t>newtons (Metric units)</w:t>
      </w:r>
      <w:r w:rsidRPr="004D0C23">
        <w:rPr>
          <w:rFonts w:cstheme="minorHAnsi"/>
          <w:color w:val="000000" w:themeColor="text1"/>
        </w:rPr>
        <w:t>.</w:t>
      </w:r>
    </w:p>
    <w:p w14:paraId="3FECC19A" w14:textId="77777777" w:rsidR="004D0C23" w:rsidRPr="0097209B" w:rsidRDefault="004D0C23" w:rsidP="003C757B">
      <w:pPr>
        <w:numPr>
          <w:ilvl w:val="0"/>
          <w:numId w:val="22"/>
        </w:numPr>
        <w:spacing w:line="276" w:lineRule="auto"/>
        <w:rPr>
          <w:rFonts w:cstheme="minorHAnsi"/>
        </w:rPr>
      </w:pPr>
      <w:r w:rsidRPr="004D0C23">
        <w:rPr>
          <w:rFonts w:cstheme="minorHAnsi"/>
          <w:color w:val="000000" w:themeColor="text1"/>
        </w:rPr>
        <w:t>The spacecraft entered </w:t>
      </w:r>
      <w:r w:rsidRPr="004D0C23">
        <w:rPr>
          <w:rFonts w:cstheme="minorHAnsi"/>
          <w:b/>
          <w:bCs/>
          <w:color w:val="000000" w:themeColor="text1"/>
        </w:rPr>
        <w:t>too low an altitude</w:t>
      </w:r>
      <w:r w:rsidRPr="004D0C23">
        <w:rPr>
          <w:rFonts w:cstheme="minorHAnsi"/>
          <w:color w:val="000000" w:themeColor="text1"/>
        </w:rPr>
        <w:t>, causing it to </w:t>
      </w:r>
      <w:r w:rsidRPr="004D0C23">
        <w:rPr>
          <w:rFonts w:cstheme="minorHAnsi"/>
          <w:b/>
          <w:bCs/>
          <w:color w:val="000000" w:themeColor="text1"/>
        </w:rPr>
        <w:t>disintegrate</w:t>
      </w:r>
      <w:r w:rsidRPr="004D0C23">
        <w:rPr>
          <w:rFonts w:cstheme="minorHAnsi"/>
          <w:color w:val="000000" w:themeColor="text1"/>
        </w:rPr>
        <w:t> upon entry.</w:t>
      </w:r>
    </w:p>
    <w:p w14:paraId="2FF0851D" w14:textId="77777777" w:rsidR="004D0C23" w:rsidRPr="004D0C23" w:rsidRDefault="004D0C23" w:rsidP="003C757B">
      <w:pPr>
        <w:spacing w:line="276" w:lineRule="auto"/>
        <w:ind w:left="720"/>
        <w:rPr>
          <w:rFonts w:cstheme="minorHAnsi"/>
          <w:color w:val="000000" w:themeColor="text1"/>
        </w:rPr>
      </w:pPr>
    </w:p>
    <w:p w14:paraId="78CBFA99" w14:textId="77777777" w:rsidR="004D0C23" w:rsidRPr="004D0C23" w:rsidRDefault="004D0C23" w:rsidP="003C757B">
      <w:pPr>
        <w:spacing w:line="276" w:lineRule="auto"/>
        <w:rPr>
          <w:rFonts w:cstheme="minorHAnsi"/>
          <w:color w:val="000000" w:themeColor="text1"/>
        </w:rPr>
      </w:pPr>
      <w:r w:rsidRPr="004D0C23">
        <w:rPr>
          <w:rFonts w:ascii="Apple Color Emoji" w:hAnsi="Apple Color Emoji" w:cs="Apple Color Emoji"/>
          <w:color w:val="000000" w:themeColor="text1"/>
        </w:rPr>
        <w:t>💡</w:t>
      </w:r>
      <w:r w:rsidRPr="004D0C23">
        <w:rPr>
          <w:rFonts w:cstheme="minorHAnsi"/>
          <w:color w:val="000000" w:themeColor="text1"/>
        </w:rPr>
        <w:t> </w:t>
      </w:r>
      <w:r w:rsidRPr="004D0C23">
        <w:rPr>
          <w:rFonts w:cstheme="minorHAnsi"/>
          <w:b/>
          <w:bCs/>
          <w:color w:val="000000" w:themeColor="text1"/>
        </w:rPr>
        <w:t>Lesson Learned:</w:t>
      </w:r>
    </w:p>
    <w:p w14:paraId="4459AEA0" w14:textId="77777777" w:rsidR="004D0C23" w:rsidRPr="004D0C23" w:rsidRDefault="004D0C23" w:rsidP="003C757B">
      <w:pPr>
        <w:numPr>
          <w:ilvl w:val="0"/>
          <w:numId w:val="23"/>
        </w:numPr>
        <w:spacing w:line="276" w:lineRule="auto"/>
        <w:rPr>
          <w:rFonts w:cstheme="minorHAnsi"/>
          <w:color w:val="000000" w:themeColor="text1"/>
        </w:rPr>
      </w:pPr>
      <w:r w:rsidRPr="004D0C23">
        <w:rPr>
          <w:rFonts w:cstheme="minorHAnsi"/>
          <w:b/>
          <w:bCs/>
          <w:color w:val="000000" w:themeColor="text1"/>
        </w:rPr>
        <w:t>Standardization is Key</w:t>
      </w:r>
      <w:r w:rsidRPr="004D0C23">
        <w:rPr>
          <w:rFonts w:cstheme="minorHAnsi"/>
          <w:color w:val="000000" w:themeColor="text1"/>
        </w:rPr>
        <w:t> – NASA should have </w:t>
      </w:r>
      <w:r w:rsidRPr="004D0C23">
        <w:rPr>
          <w:rFonts w:cstheme="minorHAnsi"/>
          <w:b/>
          <w:bCs/>
          <w:color w:val="000000" w:themeColor="text1"/>
        </w:rPr>
        <w:t>ensured consistency</w:t>
      </w:r>
      <w:r w:rsidRPr="004D0C23">
        <w:rPr>
          <w:rFonts w:cstheme="minorHAnsi"/>
          <w:color w:val="000000" w:themeColor="text1"/>
        </w:rPr>
        <w:t> in measurement units across different teams.</w:t>
      </w:r>
    </w:p>
    <w:p w14:paraId="37338BA8" w14:textId="54932E29" w:rsidR="00313295" w:rsidRPr="004D0C23" w:rsidRDefault="004D0C23" w:rsidP="003C757B">
      <w:pPr>
        <w:numPr>
          <w:ilvl w:val="0"/>
          <w:numId w:val="23"/>
        </w:numPr>
        <w:spacing w:line="276" w:lineRule="auto"/>
        <w:rPr>
          <w:rFonts w:cstheme="minorHAnsi"/>
          <w:color w:val="000000" w:themeColor="text1"/>
        </w:rPr>
      </w:pPr>
      <w:r w:rsidRPr="004D0C23">
        <w:rPr>
          <w:rFonts w:cstheme="minorHAnsi"/>
          <w:b/>
          <w:bCs/>
          <w:color w:val="000000" w:themeColor="text1"/>
        </w:rPr>
        <w:t>Thorough System Validation</w:t>
      </w:r>
      <w:r w:rsidRPr="004D0C23">
        <w:rPr>
          <w:rFonts w:cstheme="minorHAnsi"/>
          <w:color w:val="000000" w:themeColor="text1"/>
        </w:rPr>
        <w:t> – Critical software needs rigorous </w:t>
      </w:r>
      <w:r w:rsidRPr="004D0C23">
        <w:rPr>
          <w:rFonts w:cstheme="minorHAnsi"/>
          <w:b/>
          <w:bCs/>
          <w:color w:val="000000" w:themeColor="text1"/>
        </w:rPr>
        <w:t>validation and cross-checking</w:t>
      </w:r>
      <w:r w:rsidRPr="004D0C23">
        <w:rPr>
          <w:rFonts w:cstheme="minorHAnsi"/>
          <w:color w:val="000000" w:themeColor="text1"/>
        </w:rPr>
        <w:t> to avoid such fatal errors.</w:t>
      </w:r>
    </w:p>
    <w:p w14:paraId="558204E4" w14:textId="24770852" w:rsidR="00313295" w:rsidRPr="0097209B" w:rsidRDefault="00313295" w:rsidP="003C757B">
      <w:pPr>
        <w:pStyle w:val="Heading1"/>
        <w:spacing w:line="276" w:lineRule="auto"/>
        <w:rPr>
          <w:rFonts w:asciiTheme="minorHAnsi" w:hAnsiTheme="minorHAnsi" w:cstheme="minorHAnsi"/>
        </w:rPr>
      </w:pPr>
      <w:r w:rsidRPr="0097209B">
        <w:rPr>
          <w:rFonts w:asciiTheme="minorHAnsi" w:hAnsiTheme="minorHAnsi" w:cstheme="minorHAnsi"/>
        </w:rPr>
        <w:t>What is Software Quality Assurance (SQA)?</w:t>
      </w:r>
    </w:p>
    <w:p w14:paraId="2570A029" w14:textId="5ACE2E70" w:rsidR="00313295" w:rsidRPr="0097209B" w:rsidRDefault="00313295" w:rsidP="003C757B">
      <w:pPr>
        <w:spacing w:line="276" w:lineRule="auto"/>
        <w:rPr>
          <w:rFonts w:cstheme="minorHAnsi"/>
        </w:rPr>
      </w:pPr>
      <w:r w:rsidRPr="0097209B">
        <w:rPr>
          <w:rFonts w:cstheme="minorHAnsi"/>
          <w:b/>
          <w:bCs/>
        </w:rPr>
        <w:t>Software Quality Assurance (SQA)</w:t>
      </w:r>
      <w:r w:rsidRPr="0097209B">
        <w:rPr>
          <w:rFonts w:cstheme="minorHAnsi"/>
        </w:rPr>
        <w:t> is a </w:t>
      </w:r>
      <w:r w:rsidRPr="0097209B">
        <w:rPr>
          <w:rFonts w:cstheme="minorHAnsi"/>
          <w:b/>
          <w:bCs/>
        </w:rPr>
        <w:t>systematic process</w:t>
      </w:r>
      <w:r w:rsidRPr="0097209B">
        <w:rPr>
          <w:rFonts w:cstheme="minorHAnsi"/>
        </w:rPr>
        <w:t> that ensures software meets </w:t>
      </w:r>
      <w:r w:rsidRPr="0097209B">
        <w:rPr>
          <w:rFonts w:cstheme="minorHAnsi"/>
          <w:b/>
          <w:bCs/>
        </w:rPr>
        <w:t>quality standards</w:t>
      </w:r>
      <w:r w:rsidRPr="0097209B">
        <w:rPr>
          <w:rFonts w:cstheme="minorHAnsi"/>
        </w:rPr>
        <w:t>, preventing defects before they reach the final product. It involves </w:t>
      </w:r>
      <w:r w:rsidRPr="0097209B">
        <w:rPr>
          <w:rFonts w:cstheme="minorHAnsi"/>
          <w:b/>
          <w:bCs/>
        </w:rPr>
        <w:t>monitoring, improving, and testing</w:t>
      </w:r>
      <w:r w:rsidRPr="0097209B">
        <w:rPr>
          <w:rFonts w:cstheme="minorHAnsi"/>
        </w:rPr>
        <w:t> software development processes to guarantee </w:t>
      </w:r>
      <w:r w:rsidRPr="0097209B">
        <w:rPr>
          <w:rFonts w:cstheme="minorHAnsi"/>
          <w:b/>
          <w:bCs/>
        </w:rPr>
        <w:t>reliability, efficiency, and security</w:t>
      </w:r>
      <w:r w:rsidRPr="0097209B">
        <w:rPr>
          <w:rFonts w:cstheme="minorHAnsi"/>
        </w:rPr>
        <w:t>.</w:t>
      </w:r>
    </w:p>
    <w:p w14:paraId="38AB512E" w14:textId="77777777" w:rsidR="00C72FBB" w:rsidRPr="0097209B" w:rsidRDefault="00C72FBB" w:rsidP="003C757B">
      <w:pPr>
        <w:spacing w:line="276" w:lineRule="auto"/>
        <w:rPr>
          <w:rFonts w:cstheme="minorHAnsi"/>
        </w:rPr>
      </w:pPr>
    </w:p>
    <w:p w14:paraId="3F8EC795" w14:textId="77777777" w:rsidR="00313295" w:rsidRPr="00313295" w:rsidRDefault="00313295" w:rsidP="003C757B">
      <w:pPr>
        <w:spacing w:line="276" w:lineRule="auto"/>
        <w:rPr>
          <w:rFonts w:cstheme="minorHAnsi"/>
          <w:b/>
          <w:bCs/>
        </w:rPr>
      </w:pPr>
      <w:r w:rsidRPr="00313295">
        <w:rPr>
          <w:rFonts w:ascii="Apple Color Emoji" w:hAnsi="Apple Color Emoji" w:cs="Apple Color Emoji"/>
          <w:b/>
          <w:bCs/>
        </w:rPr>
        <w:t>🔄</w:t>
      </w:r>
      <w:r w:rsidRPr="00313295">
        <w:rPr>
          <w:rFonts w:cstheme="minorHAnsi"/>
          <w:b/>
          <w:bCs/>
        </w:rPr>
        <w:t xml:space="preserve"> SQA Process &amp; Activities</w:t>
      </w:r>
    </w:p>
    <w:p w14:paraId="638B7119" w14:textId="58F1A98F" w:rsidR="00313295" w:rsidRPr="00313295" w:rsidRDefault="00313295" w:rsidP="003C757B">
      <w:pPr>
        <w:numPr>
          <w:ilvl w:val="0"/>
          <w:numId w:val="2"/>
        </w:numPr>
        <w:tabs>
          <w:tab w:val="clear" w:pos="432"/>
        </w:tabs>
        <w:spacing w:line="276" w:lineRule="auto"/>
        <w:rPr>
          <w:rFonts w:cstheme="minorHAnsi"/>
        </w:rPr>
      </w:pPr>
      <w:r w:rsidRPr="00313295">
        <w:rPr>
          <w:rFonts w:cstheme="minorHAnsi"/>
          <w:b/>
          <w:bCs/>
        </w:rPr>
        <w:t>Requirement Analysis</w:t>
      </w:r>
      <w:r w:rsidRPr="00313295">
        <w:rPr>
          <w:rFonts w:cstheme="minorHAnsi"/>
        </w:rPr>
        <w:t> – Ensure requirements are clear, consistent, and testable.</w:t>
      </w:r>
      <w:r w:rsidRPr="00313295">
        <w:rPr>
          <w:rFonts w:cstheme="minorHAnsi"/>
        </w:rPr>
        <w:br/>
      </w:r>
      <w:r w:rsidRPr="00313295">
        <w:rPr>
          <w:rFonts w:ascii="Apple Color Emoji" w:hAnsi="Apple Color Emoji" w:cs="Apple Color Emoji"/>
        </w:rPr>
        <w:t>✅</w:t>
      </w:r>
      <w:r w:rsidRPr="00313295">
        <w:rPr>
          <w:rFonts w:cstheme="minorHAnsi"/>
        </w:rPr>
        <w:t> </w:t>
      </w:r>
      <w:r w:rsidRPr="00313295">
        <w:rPr>
          <w:rFonts w:cstheme="minorHAnsi"/>
          <w:i/>
          <w:iCs/>
        </w:rPr>
        <w:t>Example:</w:t>
      </w:r>
      <w:r w:rsidRPr="00313295">
        <w:rPr>
          <w:rFonts w:cstheme="minorHAnsi"/>
        </w:rPr>
        <w:t> Checking if a banking app's </w:t>
      </w:r>
      <w:r w:rsidRPr="00313295">
        <w:rPr>
          <w:rFonts w:cstheme="minorHAnsi"/>
          <w:b/>
          <w:bCs/>
        </w:rPr>
        <w:t>"Transfer Funds"</w:t>
      </w:r>
      <w:r w:rsidRPr="00313295">
        <w:rPr>
          <w:rFonts w:cstheme="minorHAnsi"/>
        </w:rPr>
        <w:t> feature has proper security requirements.</w:t>
      </w:r>
    </w:p>
    <w:p w14:paraId="777EC157" w14:textId="1E33B552" w:rsidR="00313295" w:rsidRPr="00313295" w:rsidRDefault="00313295" w:rsidP="003C757B">
      <w:pPr>
        <w:numPr>
          <w:ilvl w:val="0"/>
          <w:numId w:val="2"/>
        </w:numPr>
        <w:tabs>
          <w:tab w:val="clear" w:pos="432"/>
        </w:tabs>
        <w:spacing w:line="276" w:lineRule="auto"/>
        <w:rPr>
          <w:rFonts w:cstheme="minorHAnsi"/>
        </w:rPr>
      </w:pPr>
      <w:r w:rsidRPr="00313295">
        <w:rPr>
          <w:rFonts w:cstheme="minorHAnsi"/>
          <w:b/>
          <w:bCs/>
        </w:rPr>
        <w:t>Planning (SQA Plan)</w:t>
      </w:r>
      <w:r w:rsidRPr="00313295">
        <w:rPr>
          <w:rFonts w:cstheme="minorHAnsi"/>
        </w:rPr>
        <w:t> – Define </w:t>
      </w:r>
      <w:r w:rsidRPr="00313295">
        <w:rPr>
          <w:rFonts w:cstheme="minorHAnsi"/>
          <w:b/>
          <w:bCs/>
        </w:rPr>
        <w:t>standards, methodologies, and tools</w:t>
      </w:r>
      <w:r w:rsidRPr="00313295">
        <w:rPr>
          <w:rFonts w:cstheme="minorHAnsi"/>
        </w:rPr>
        <w:t> for quality control.</w:t>
      </w:r>
      <w:r w:rsidRPr="00313295">
        <w:rPr>
          <w:rFonts w:cstheme="minorHAnsi"/>
        </w:rPr>
        <w:br/>
      </w:r>
      <w:r w:rsidRPr="00313295">
        <w:rPr>
          <w:rFonts w:ascii="Apple Color Emoji" w:hAnsi="Apple Color Emoji" w:cs="Apple Color Emoji"/>
        </w:rPr>
        <w:t>✅</w:t>
      </w:r>
      <w:r w:rsidRPr="00313295">
        <w:rPr>
          <w:rFonts w:cstheme="minorHAnsi"/>
        </w:rPr>
        <w:t> </w:t>
      </w:r>
      <w:r w:rsidRPr="00313295">
        <w:rPr>
          <w:rFonts w:cstheme="minorHAnsi"/>
          <w:i/>
          <w:iCs/>
        </w:rPr>
        <w:t>Example:</w:t>
      </w:r>
      <w:r w:rsidRPr="00313295">
        <w:rPr>
          <w:rFonts w:cstheme="minorHAnsi"/>
        </w:rPr>
        <w:t> Choosing </w:t>
      </w:r>
      <w:r w:rsidRPr="00313295">
        <w:rPr>
          <w:rFonts w:cstheme="minorHAnsi"/>
          <w:b/>
          <w:bCs/>
        </w:rPr>
        <w:t>Automated Testing</w:t>
      </w:r>
      <w:r w:rsidRPr="00313295">
        <w:rPr>
          <w:rFonts w:cstheme="minorHAnsi"/>
        </w:rPr>
        <w:t> for a large-scale e-commerce website.</w:t>
      </w:r>
    </w:p>
    <w:p w14:paraId="54CC3112" w14:textId="476F7A5C" w:rsidR="00313295" w:rsidRPr="00313295" w:rsidRDefault="00313295" w:rsidP="003C757B">
      <w:pPr>
        <w:numPr>
          <w:ilvl w:val="0"/>
          <w:numId w:val="2"/>
        </w:numPr>
        <w:tabs>
          <w:tab w:val="clear" w:pos="432"/>
        </w:tabs>
        <w:spacing w:line="276" w:lineRule="auto"/>
        <w:rPr>
          <w:rFonts w:cstheme="minorHAnsi"/>
        </w:rPr>
      </w:pPr>
      <w:r w:rsidRPr="00313295">
        <w:rPr>
          <w:rFonts w:cstheme="minorHAnsi"/>
          <w:b/>
          <w:bCs/>
        </w:rPr>
        <w:t>Design &amp; Code Review</w:t>
      </w:r>
      <w:r w:rsidRPr="00313295">
        <w:rPr>
          <w:rFonts w:cstheme="minorHAnsi"/>
        </w:rPr>
        <w:t> – Review system architecture and code for </w:t>
      </w:r>
      <w:r w:rsidRPr="00313295">
        <w:rPr>
          <w:rFonts w:cstheme="minorHAnsi"/>
          <w:b/>
          <w:bCs/>
        </w:rPr>
        <w:t>efficiency and maintainability</w:t>
      </w:r>
      <w:r w:rsidRPr="00313295">
        <w:rPr>
          <w:rFonts w:cstheme="minorHAnsi"/>
        </w:rPr>
        <w:t>.</w:t>
      </w:r>
      <w:r w:rsidRPr="00313295">
        <w:rPr>
          <w:rFonts w:cstheme="minorHAnsi"/>
        </w:rPr>
        <w:br/>
      </w:r>
      <w:r w:rsidRPr="00313295">
        <w:rPr>
          <w:rFonts w:ascii="Apple Color Emoji" w:hAnsi="Apple Color Emoji" w:cs="Apple Color Emoji"/>
        </w:rPr>
        <w:t>✅</w:t>
      </w:r>
      <w:r w:rsidRPr="00313295">
        <w:rPr>
          <w:rFonts w:cstheme="minorHAnsi"/>
        </w:rPr>
        <w:t> </w:t>
      </w:r>
      <w:r w:rsidRPr="00313295">
        <w:rPr>
          <w:rFonts w:cstheme="minorHAnsi"/>
          <w:i/>
          <w:iCs/>
        </w:rPr>
        <w:t>Example:</w:t>
      </w:r>
      <w:r w:rsidRPr="00313295">
        <w:rPr>
          <w:rFonts w:cstheme="minorHAnsi"/>
        </w:rPr>
        <w:t> Detecting </w:t>
      </w:r>
      <w:r w:rsidRPr="00313295">
        <w:rPr>
          <w:rFonts w:cstheme="minorHAnsi"/>
          <w:b/>
          <w:bCs/>
        </w:rPr>
        <w:t>security loopholes</w:t>
      </w:r>
      <w:r w:rsidRPr="00313295">
        <w:rPr>
          <w:rFonts w:cstheme="minorHAnsi"/>
        </w:rPr>
        <w:t> in an authentication system before implementation.</w:t>
      </w:r>
    </w:p>
    <w:p w14:paraId="38837327" w14:textId="7A6326E7" w:rsidR="00313295" w:rsidRPr="00313295" w:rsidRDefault="00313295" w:rsidP="003C757B">
      <w:pPr>
        <w:numPr>
          <w:ilvl w:val="0"/>
          <w:numId w:val="2"/>
        </w:numPr>
        <w:tabs>
          <w:tab w:val="clear" w:pos="432"/>
        </w:tabs>
        <w:spacing w:line="276" w:lineRule="auto"/>
        <w:rPr>
          <w:rFonts w:cstheme="minorHAnsi"/>
        </w:rPr>
      </w:pPr>
      <w:r w:rsidRPr="00313295">
        <w:rPr>
          <w:rFonts w:cstheme="minorHAnsi"/>
          <w:b/>
          <w:bCs/>
        </w:rPr>
        <w:t>Testing &amp; Debugging</w:t>
      </w:r>
      <w:r w:rsidRPr="00313295">
        <w:rPr>
          <w:rFonts w:cstheme="minorHAnsi"/>
        </w:rPr>
        <w:t> – Perform </w:t>
      </w:r>
      <w:r w:rsidRPr="00313295">
        <w:rPr>
          <w:rFonts w:cstheme="minorHAnsi"/>
          <w:b/>
          <w:bCs/>
        </w:rPr>
        <w:t>unit, integration, system, and acceptance testing</w:t>
      </w:r>
      <w:r w:rsidRPr="00313295">
        <w:rPr>
          <w:rFonts w:cstheme="minorHAnsi"/>
        </w:rPr>
        <w:t>.</w:t>
      </w:r>
      <w:r w:rsidRPr="00313295">
        <w:rPr>
          <w:rFonts w:cstheme="minorHAnsi"/>
        </w:rPr>
        <w:br/>
      </w:r>
      <w:r w:rsidRPr="00313295">
        <w:rPr>
          <w:rFonts w:ascii="Apple Color Emoji" w:hAnsi="Apple Color Emoji" w:cs="Apple Color Emoji"/>
        </w:rPr>
        <w:t>✅</w:t>
      </w:r>
      <w:r w:rsidRPr="00313295">
        <w:rPr>
          <w:rFonts w:cstheme="minorHAnsi"/>
        </w:rPr>
        <w:t> </w:t>
      </w:r>
      <w:r w:rsidRPr="00313295">
        <w:rPr>
          <w:rFonts w:cstheme="minorHAnsi"/>
          <w:i/>
          <w:iCs/>
        </w:rPr>
        <w:t>Example:</w:t>
      </w:r>
      <w:r w:rsidRPr="00313295">
        <w:rPr>
          <w:rFonts w:cstheme="minorHAnsi"/>
        </w:rPr>
        <w:t> Running </w:t>
      </w:r>
      <w:r w:rsidRPr="00313295">
        <w:rPr>
          <w:rFonts w:cstheme="minorHAnsi"/>
          <w:b/>
          <w:bCs/>
        </w:rPr>
        <w:t>stress tests</w:t>
      </w:r>
      <w:r w:rsidRPr="00313295">
        <w:rPr>
          <w:rFonts w:cstheme="minorHAnsi"/>
        </w:rPr>
        <w:t> on a flight booking system to handle </w:t>
      </w:r>
      <w:r w:rsidRPr="00313295">
        <w:rPr>
          <w:rFonts w:cstheme="minorHAnsi"/>
          <w:b/>
          <w:bCs/>
        </w:rPr>
        <w:t>high traffic spikes</w:t>
      </w:r>
      <w:r w:rsidRPr="00313295">
        <w:rPr>
          <w:rFonts w:cstheme="minorHAnsi"/>
        </w:rPr>
        <w:t>.</w:t>
      </w:r>
    </w:p>
    <w:p w14:paraId="25E5836D" w14:textId="746A2624" w:rsidR="00313295" w:rsidRPr="00313295" w:rsidRDefault="00313295" w:rsidP="003C757B">
      <w:pPr>
        <w:numPr>
          <w:ilvl w:val="0"/>
          <w:numId w:val="2"/>
        </w:numPr>
        <w:tabs>
          <w:tab w:val="clear" w:pos="432"/>
        </w:tabs>
        <w:spacing w:line="276" w:lineRule="auto"/>
        <w:rPr>
          <w:rFonts w:cstheme="minorHAnsi"/>
        </w:rPr>
      </w:pPr>
      <w:r w:rsidRPr="00313295">
        <w:rPr>
          <w:rFonts w:cstheme="minorHAnsi"/>
          <w:b/>
          <w:bCs/>
        </w:rPr>
        <w:t>Quality Audits &amp; Metrics Analysis</w:t>
      </w:r>
      <w:r w:rsidRPr="00313295">
        <w:rPr>
          <w:rFonts w:cstheme="minorHAnsi"/>
        </w:rPr>
        <w:t> – Monitor defect rates, performance benchmarks, and compliance.</w:t>
      </w:r>
      <w:r w:rsidRPr="00313295">
        <w:rPr>
          <w:rFonts w:cstheme="minorHAnsi"/>
        </w:rPr>
        <w:br/>
      </w:r>
      <w:r w:rsidRPr="00313295">
        <w:rPr>
          <w:rFonts w:ascii="Apple Color Emoji" w:hAnsi="Apple Color Emoji" w:cs="Apple Color Emoji"/>
        </w:rPr>
        <w:t>✅</w:t>
      </w:r>
      <w:r w:rsidRPr="00313295">
        <w:rPr>
          <w:rFonts w:cstheme="minorHAnsi"/>
        </w:rPr>
        <w:t> </w:t>
      </w:r>
      <w:r w:rsidRPr="00313295">
        <w:rPr>
          <w:rFonts w:cstheme="minorHAnsi"/>
          <w:i/>
          <w:iCs/>
        </w:rPr>
        <w:t>Example:</w:t>
      </w:r>
      <w:r w:rsidRPr="00313295">
        <w:rPr>
          <w:rFonts w:cstheme="minorHAnsi"/>
        </w:rPr>
        <w:t> Evaluating </w:t>
      </w:r>
      <w:r w:rsidRPr="00313295">
        <w:rPr>
          <w:rFonts w:cstheme="minorHAnsi"/>
          <w:b/>
          <w:bCs/>
        </w:rPr>
        <w:t>error rate trends</w:t>
      </w:r>
      <w:r w:rsidRPr="00313295">
        <w:rPr>
          <w:rFonts w:cstheme="minorHAnsi"/>
        </w:rPr>
        <w:t> in a healthcare app before regulatory approval.</w:t>
      </w:r>
    </w:p>
    <w:p w14:paraId="08F35ACB" w14:textId="6DAE2130" w:rsidR="00C16163" w:rsidRPr="00313295" w:rsidRDefault="00313295" w:rsidP="003C757B">
      <w:pPr>
        <w:numPr>
          <w:ilvl w:val="0"/>
          <w:numId w:val="2"/>
        </w:numPr>
        <w:tabs>
          <w:tab w:val="clear" w:pos="432"/>
        </w:tabs>
        <w:spacing w:line="276" w:lineRule="auto"/>
        <w:rPr>
          <w:rFonts w:cstheme="minorHAnsi"/>
        </w:rPr>
      </w:pPr>
      <w:r w:rsidRPr="00313295">
        <w:rPr>
          <w:rFonts w:cstheme="minorHAnsi"/>
          <w:b/>
          <w:bCs/>
        </w:rPr>
        <w:lastRenderedPageBreak/>
        <w:t>Maintenance &amp; Continuous Improvement</w:t>
      </w:r>
      <w:r w:rsidRPr="00313295">
        <w:rPr>
          <w:rFonts w:cstheme="minorHAnsi"/>
        </w:rPr>
        <w:t> – Post-release bug fixes and software updates.</w:t>
      </w:r>
      <w:r w:rsidRPr="00313295">
        <w:rPr>
          <w:rFonts w:cstheme="minorHAnsi"/>
        </w:rPr>
        <w:br/>
      </w:r>
      <w:r w:rsidRPr="00313295">
        <w:rPr>
          <w:rFonts w:ascii="Apple Color Emoji" w:hAnsi="Apple Color Emoji" w:cs="Apple Color Emoji"/>
        </w:rPr>
        <w:t>✅</w:t>
      </w:r>
      <w:r w:rsidRPr="00313295">
        <w:rPr>
          <w:rFonts w:cstheme="minorHAnsi"/>
        </w:rPr>
        <w:t> </w:t>
      </w:r>
      <w:r w:rsidRPr="00313295">
        <w:rPr>
          <w:rFonts w:cstheme="minorHAnsi"/>
          <w:i/>
          <w:iCs/>
        </w:rPr>
        <w:t>Example:</w:t>
      </w:r>
      <w:r w:rsidRPr="00313295">
        <w:rPr>
          <w:rFonts w:cstheme="minorHAnsi"/>
        </w:rPr>
        <w:t> A </w:t>
      </w:r>
      <w:r w:rsidRPr="00313295">
        <w:rPr>
          <w:rFonts w:cstheme="minorHAnsi"/>
          <w:b/>
          <w:bCs/>
        </w:rPr>
        <w:t>social media platform</w:t>
      </w:r>
      <w:r w:rsidRPr="00313295">
        <w:rPr>
          <w:rFonts w:cstheme="minorHAnsi"/>
        </w:rPr>
        <w:t> deploying updates to improve </w:t>
      </w:r>
      <w:r w:rsidRPr="00313295">
        <w:rPr>
          <w:rFonts w:cstheme="minorHAnsi"/>
          <w:b/>
          <w:bCs/>
        </w:rPr>
        <w:t>app stability</w:t>
      </w:r>
      <w:r w:rsidRPr="00313295">
        <w:rPr>
          <w:rFonts w:cstheme="minorHAnsi"/>
        </w:rPr>
        <w:t>.</w:t>
      </w:r>
    </w:p>
    <w:p w14:paraId="49A78014" w14:textId="24F92D40" w:rsidR="00C16163" w:rsidRPr="0097209B" w:rsidRDefault="00C16163" w:rsidP="003C757B">
      <w:pPr>
        <w:pStyle w:val="Heading1"/>
        <w:spacing w:line="276" w:lineRule="auto"/>
        <w:rPr>
          <w:rFonts w:asciiTheme="minorHAnsi" w:hAnsiTheme="minorHAnsi" w:cstheme="minorHAnsi"/>
        </w:rPr>
      </w:pPr>
      <w:r w:rsidRPr="0097209B">
        <w:rPr>
          <w:rFonts w:asciiTheme="minorHAnsi" w:hAnsiTheme="minorHAnsi" w:cstheme="minorHAnsi"/>
        </w:rPr>
        <w:t xml:space="preserve">What is Software </w:t>
      </w:r>
      <w:r w:rsidR="00066289" w:rsidRPr="0097209B">
        <w:rPr>
          <w:rFonts w:asciiTheme="minorHAnsi" w:hAnsiTheme="minorHAnsi" w:cstheme="minorHAnsi"/>
        </w:rPr>
        <w:t>Testing</w:t>
      </w:r>
      <w:r w:rsidRPr="0097209B">
        <w:rPr>
          <w:rFonts w:asciiTheme="minorHAnsi" w:hAnsiTheme="minorHAnsi" w:cstheme="minorHAnsi"/>
        </w:rPr>
        <w:t>?</w:t>
      </w:r>
    </w:p>
    <w:p w14:paraId="1504602C" w14:textId="6666CAF6" w:rsidR="00313295" w:rsidRPr="0097209B" w:rsidRDefault="00066289" w:rsidP="003C757B">
      <w:pPr>
        <w:spacing w:line="276" w:lineRule="auto"/>
        <w:rPr>
          <w:rFonts w:cstheme="minorHAnsi"/>
        </w:rPr>
      </w:pPr>
      <w:r w:rsidRPr="0097209B">
        <w:rPr>
          <w:rFonts w:cstheme="minorHAnsi"/>
          <w:b/>
          <w:bCs/>
        </w:rPr>
        <w:t>Software Testing</w:t>
      </w:r>
      <w:r w:rsidRPr="0097209B">
        <w:rPr>
          <w:rFonts w:cstheme="minorHAnsi"/>
        </w:rPr>
        <w:t> is the process of evaluating and verifying that a </w:t>
      </w:r>
      <w:r w:rsidRPr="0097209B">
        <w:rPr>
          <w:rFonts w:cstheme="minorHAnsi"/>
          <w:b/>
          <w:bCs/>
        </w:rPr>
        <w:t>software application</w:t>
      </w:r>
      <w:r w:rsidRPr="0097209B">
        <w:rPr>
          <w:rFonts w:cstheme="minorHAnsi"/>
        </w:rPr>
        <w:t> meets its </w:t>
      </w:r>
      <w:r w:rsidRPr="0097209B">
        <w:rPr>
          <w:rFonts w:cstheme="minorHAnsi"/>
          <w:b/>
          <w:bCs/>
        </w:rPr>
        <w:t>requirements and functions correctly</w:t>
      </w:r>
      <w:r w:rsidRPr="0097209B">
        <w:rPr>
          <w:rFonts w:cstheme="minorHAnsi"/>
        </w:rPr>
        <w:t>. It involves detecting </w:t>
      </w:r>
      <w:r w:rsidRPr="0097209B">
        <w:rPr>
          <w:rFonts w:cstheme="minorHAnsi"/>
          <w:b/>
          <w:bCs/>
        </w:rPr>
        <w:t>bugs, errors, and performance issues</w:t>
      </w:r>
      <w:r w:rsidRPr="0097209B">
        <w:rPr>
          <w:rFonts w:cstheme="minorHAnsi"/>
        </w:rPr>
        <w:t> before software is deployed to users.</w:t>
      </w:r>
    </w:p>
    <w:p w14:paraId="6077F32F" w14:textId="77777777" w:rsidR="00066289" w:rsidRPr="0097209B" w:rsidRDefault="00066289" w:rsidP="003C757B">
      <w:pPr>
        <w:spacing w:line="276" w:lineRule="auto"/>
        <w:rPr>
          <w:rFonts w:cstheme="minorHAnsi"/>
        </w:rPr>
      </w:pPr>
    </w:p>
    <w:p w14:paraId="097D0636" w14:textId="77777777" w:rsidR="00066289" w:rsidRPr="00066289" w:rsidRDefault="00066289" w:rsidP="003C757B">
      <w:pPr>
        <w:spacing w:line="276" w:lineRule="auto"/>
        <w:rPr>
          <w:rFonts w:cstheme="minorHAnsi"/>
          <w:b/>
          <w:bCs/>
          <w:color w:val="000000" w:themeColor="text1"/>
        </w:rPr>
      </w:pPr>
      <w:r w:rsidRPr="00066289">
        <w:rPr>
          <w:rFonts w:ascii="Apple Color Emoji" w:hAnsi="Apple Color Emoji" w:cs="Apple Color Emoji"/>
          <w:b/>
          <w:bCs/>
          <w:color w:val="000000" w:themeColor="text1"/>
        </w:rPr>
        <w:t>🛠️</w:t>
      </w:r>
      <w:r w:rsidRPr="00066289">
        <w:rPr>
          <w:rFonts w:cstheme="minorHAnsi"/>
          <w:b/>
          <w:bCs/>
          <w:color w:val="000000" w:themeColor="text1"/>
        </w:rPr>
        <w:t xml:space="preserve"> Types of Software Testing</w:t>
      </w:r>
    </w:p>
    <w:p w14:paraId="1C63FAF8" w14:textId="53313A4A" w:rsidR="00066289" w:rsidRPr="00066289" w:rsidRDefault="00066289" w:rsidP="003C757B">
      <w:pPr>
        <w:spacing w:line="276" w:lineRule="auto"/>
        <w:rPr>
          <w:rFonts w:cstheme="minorHAnsi"/>
          <w:b/>
          <w:bCs/>
          <w:color w:val="000000" w:themeColor="text1"/>
        </w:rPr>
      </w:pPr>
      <w:r w:rsidRPr="00066289">
        <w:rPr>
          <w:rFonts w:cstheme="minorHAnsi"/>
          <w:b/>
          <w:bCs/>
          <w:color w:val="000000" w:themeColor="text1"/>
        </w:rPr>
        <w:t>1️</w:t>
      </w:r>
      <w:r w:rsidRPr="0097209B">
        <w:rPr>
          <w:rFonts w:cstheme="minorHAnsi"/>
          <w:b/>
          <w:bCs/>
          <w:color w:val="000000" w:themeColor="text1"/>
        </w:rPr>
        <w:t xml:space="preserve">. </w:t>
      </w:r>
      <w:r w:rsidRPr="00066289">
        <w:rPr>
          <w:rFonts w:cstheme="minorHAnsi"/>
          <w:b/>
          <w:bCs/>
          <w:color w:val="000000" w:themeColor="text1"/>
        </w:rPr>
        <w:t>Manual Testing</w:t>
      </w:r>
    </w:p>
    <w:p w14:paraId="429FBC28" w14:textId="77777777" w:rsidR="00066289" w:rsidRPr="00066289" w:rsidRDefault="00066289" w:rsidP="003C757B">
      <w:pPr>
        <w:numPr>
          <w:ilvl w:val="0"/>
          <w:numId w:val="24"/>
        </w:numPr>
        <w:spacing w:line="276" w:lineRule="auto"/>
        <w:rPr>
          <w:rFonts w:cstheme="minorHAnsi"/>
          <w:color w:val="000000" w:themeColor="text1"/>
        </w:rPr>
      </w:pPr>
      <w:r w:rsidRPr="00066289">
        <w:rPr>
          <w:rFonts w:cstheme="minorHAnsi"/>
          <w:b/>
          <w:bCs/>
          <w:color w:val="000000" w:themeColor="text1"/>
        </w:rPr>
        <w:t>Human testers</w:t>
      </w:r>
      <w:r w:rsidRPr="00066289">
        <w:rPr>
          <w:rFonts w:cstheme="minorHAnsi"/>
          <w:color w:val="000000" w:themeColor="text1"/>
        </w:rPr>
        <w:t> execute test cases without automation.</w:t>
      </w:r>
    </w:p>
    <w:p w14:paraId="43EFB128" w14:textId="77777777" w:rsidR="007D6AD8" w:rsidRPr="0097209B" w:rsidRDefault="00066289" w:rsidP="003C757B">
      <w:pPr>
        <w:numPr>
          <w:ilvl w:val="0"/>
          <w:numId w:val="24"/>
        </w:numPr>
        <w:spacing w:line="276" w:lineRule="auto"/>
        <w:rPr>
          <w:rFonts w:cstheme="minorHAnsi"/>
          <w:color w:val="000000" w:themeColor="text1"/>
        </w:rPr>
      </w:pPr>
      <w:r w:rsidRPr="00066289">
        <w:rPr>
          <w:rFonts w:cstheme="minorHAnsi"/>
          <w:color w:val="000000" w:themeColor="text1"/>
        </w:rPr>
        <w:t>Used for </w:t>
      </w:r>
      <w:r w:rsidRPr="00066289">
        <w:rPr>
          <w:rFonts w:cstheme="minorHAnsi"/>
          <w:b/>
          <w:bCs/>
          <w:color w:val="000000" w:themeColor="text1"/>
        </w:rPr>
        <w:t>exploratory testing, UI/UX testing, and ad-hoc testing</w:t>
      </w:r>
      <w:r w:rsidRPr="00066289">
        <w:rPr>
          <w:rFonts w:cstheme="minorHAnsi"/>
          <w:color w:val="000000" w:themeColor="text1"/>
        </w:rPr>
        <w:t>.</w:t>
      </w:r>
    </w:p>
    <w:p w14:paraId="05022FFD" w14:textId="680FDF20" w:rsidR="00066289" w:rsidRPr="0097209B" w:rsidRDefault="00066289" w:rsidP="003C757B">
      <w:pPr>
        <w:spacing w:line="276" w:lineRule="auto"/>
        <w:rPr>
          <w:rFonts w:cstheme="minorHAnsi"/>
          <w:color w:val="000000" w:themeColor="text1"/>
        </w:rPr>
      </w:pPr>
      <w:r w:rsidRPr="00066289">
        <w:rPr>
          <w:rFonts w:ascii="Apple Color Emoji" w:hAnsi="Apple Color Emoji" w:cs="Apple Color Emoji"/>
          <w:color w:val="000000" w:themeColor="text1"/>
        </w:rPr>
        <w:t>✅</w:t>
      </w:r>
      <w:r w:rsidRPr="00066289">
        <w:rPr>
          <w:rFonts w:cstheme="minorHAnsi"/>
          <w:color w:val="000000" w:themeColor="text1"/>
        </w:rPr>
        <w:t> </w:t>
      </w:r>
      <w:r w:rsidRPr="00066289">
        <w:rPr>
          <w:rFonts w:cstheme="minorHAnsi"/>
          <w:i/>
          <w:iCs/>
          <w:color w:val="000000" w:themeColor="text1"/>
        </w:rPr>
        <w:t>Example:</w:t>
      </w:r>
      <w:r w:rsidRPr="00066289">
        <w:rPr>
          <w:rFonts w:cstheme="minorHAnsi"/>
          <w:color w:val="000000" w:themeColor="text1"/>
        </w:rPr>
        <w:t> A tester manually checks whether a shopping cart updates correctly in an e-commerce app.</w:t>
      </w:r>
    </w:p>
    <w:p w14:paraId="43EF5FCB" w14:textId="77777777" w:rsidR="007D6AD8" w:rsidRPr="00066289" w:rsidRDefault="007D6AD8" w:rsidP="003C757B">
      <w:pPr>
        <w:spacing w:line="276" w:lineRule="auto"/>
        <w:rPr>
          <w:rFonts w:cstheme="minorHAnsi"/>
          <w:color w:val="000000" w:themeColor="text1"/>
        </w:rPr>
      </w:pPr>
    </w:p>
    <w:p w14:paraId="3FF7AE23" w14:textId="29B89E0E" w:rsidR="00066289" w:rsidRPr="00066289" w:rsidRDefault="00066289" w:rsidP="003C757B">
      <w:pPr>
        <w:spacing w:line="276" w:lineRule="auto"/>
        <w:rPr>
          <w:rFonts w:cstheme="minorHAnsi"/>
          <w:b/>
          <w:bCs/>
          <w:color w:val="000000" w:themeColor="text1"/>
        </w:rPr>
      </w:pPr>
      <w:r w:rsidRPr="00066289">
        <w:rPr>
          <w:rFonts w:cstheme="minorHAnsi"/>
          <w:b/>
          <w:bCs/>
          <w:color w:val="000000" w:themeColor="text1"/>
        </w:rPr>
        <w:t>2️</w:t>
      </w:r>
      <w:r w:rsidRPr="0097209B">
        <w:rPr>
          <w:rFonts w:cstheme="minorHAnsi"/>
          <w:b/>
          <w:bCs/>
          <w:color w:val="000000" w:themeColor="text1"/>
        </w:rPr>
        <w:t xml:space="preserve">. </w:t>
      </w:r>
      <w:r w:rsidRPr="00066289">
        <w:rPr>
          <w:rFonts w:cstheme="minorHAnsi"/>
          <w:b/>
          <w:bCs/>
          <w:color w:val="000000" w:themeColor="text1"/>
        </w:rPr>
        <w:t>Automated Testing</w:t>
      </w:r>
    </w:p>
    <w:p w14:paraId="1BE05B85" w14:textId="77777777" w:rsidR="00066289" w:rsidRPr="00066289" w:rsidRDefault="00066289" w:rsidP="003C757B">
      <w:pPr>
        <w:numPr>
          <w:ilvl w:val="0"/>
          <w:numId w:val="25"/>
        </w:numPr>
        <w:spacing w:line="276" w:lineRule="auto"/>
        <w:rPr>
          <w:rFonts w:cstheme="minorHAnsi"/>
          <w:color w:val="000000" w:themeColor="text1"/>
        </w:rPr>
      </w:pPr>
      <w:r w:rsidRPr="00066289">
        <w:rPr>
          <w:rFonts w:cstheme="minorHAnsi"/>
          <w:color w:val="000000" w:themeColor="text1"/>
        </w:rPr>
        <w:t>Uses </w:t>
      </w:r>
      <w:r w:rsidRPr="00066289">
        <w:rPr>
          <w:rFonts w:cstheme="minorHAnsi"/>
          <w:b/>
          <w:bCs/>
          <w:color w:val="000000" w:themeColor="text1"/>
        </w:rPr>
        <w:t>scripts and testing tools</w:t>
      </w:r>
      <w:r w:rsidRPr="00066289">
        <w:rPr>
          <w:rFonts w:cstheme="minorHAnsi"/>
          <w:color w:val="000000" w:themeColor="text1"/>
        </w:rPr>
        <w:t> to run tests automatically.</w:t>
      </w:r>
    </w:p>
    <w:p w14:paraId="1D5803B2" w14:textId="77777777" w:rsidR="007D6AD8" w:rsidRPr="0097209B" w:rsidRDefault="00066289" w:rsidP="003C757B">
      <w:pPr>
        <w:numPr>
          <w:ilvl w:val="0"/>
          <w:numId w:val="25"/>
        </w:numPr>
        <w:spacing w:line="276" w:lineRule="auto"/>
        <w:rPr>
          <w:rFonts w:cstheme="minorHAnsi"/>
          <w:color w:val="000000" w:themeColor="text1"/>
        </w:rPr>
      </w:pPr>
      <w:r w:rsidRPr="00066289">
        <w:rPr>
          <w:rFonts w:cstheme="minorHAnsi"/>
          <w:color w:val="000000" w:themeColor="text1"/>
        </w:rPr>
        <w:t>Ideal for </w:t>
      </w:r>
      <w:r w:rsidRPr="00066289">
        <w:rPr>
          <w:rFonts w:cstheme="minorHAnsi"/>
          <w:b/>
          <w:bCs/>
          <w:color w:val="000000" w:themeColor="text1"/>
        </w:rPr>
        <w:t>large projects, regression testing, and performance testing</w:t>
      </w:r>
      <w:r w:rsidRPr="00066289">
        <w:rPr>
          <w:rFonts w:cstheme="minorHAnsi"/>
          <w:color w:val="000000" w:themeColor="text1"/>
        </w:rPr>
        <w:t>.</w:t>
      </w:r>
    </w:p>
    <w:p w14:paraId="0923B8E3" w14:textId="54B420B8" w:rsidR="00066289" w:rsidRPr="00066289" w:rsidRDefault="00066289" w:rsidP="003C757B">
      <w:pPr>
        <w:spacing w:line="276" w:lineRule="auto"/>
        <w:rPr>
          <w:rFonts w:cstheme="minorHAnsi"/>
          <w:color w:val="000000" w:themeColor="text1"/>
        </w:rPr>
      </w:pPr>
      <w:r w:rsidRPr="00066289">
        <w:rPr>
          <w:rFonts w:ascii="Apple Color Emoji" w:hAnsi="Apple Color Emoji" w:cs="Apple Color Emoji"/>
          <w:color w:val="000000" w:themeColor="text1"/>
        </w:rPr>
        <w:t>✅</w:t>
      </w:r>
      <w:r w:rsidRPr="00066289">
        <w:rPr>
          <w:rFonts w:cstheme="minorHAnsi"/>
          <w:color w:val="000000" w:themeColor="text1"/>
        </w:rPr>
        <w:t> </w:t>
      </w:r>
      <w:r w:rsidRPr="00066289">
        <w:rPr>
          <w:rFonts w:cstheme="minorHAnsi"/>
          <w:i/>
          <w:iCs/>
          <w:color w:val="000000" w:themeColor="text1"/>
        </w:rPr>
        <w:t>Example:</w:t>
      </w:r>
      <w:r w:rsidRPr="00066289">
        <w:rPr>
          <w:rFonts w:cstheme="minorHAnsi"/>
          <w:color w:val="000000" w:themeColor="text1"/>
        </w:rPr>
        <w:t> Selenium is used to </w:t>
      </w:r>
      <w:r w:rsidRPr="00066289">
        <w:rPr>
          <w:rFonts w:cstheme="minorHAnsi"/>
          <w:b/>
          <w:bCs/>
          <w:color w:val="000000" w:themeColor="text1"/>
        </w:rPr>
        <w:t>automate login testing</w:t>
      </w:r>
      <w:r w:rsidRPr="00066289">
        <w:rPr>
          <w:rFonts w:cstheme="minorHAnsi"/>
          <w:color w:val="000000" w:themeColor="text1"/>
        </w:rPr>
        <w:t> for a banking application.</w:t>
      </w:r>
    </w:p>
    <w:p w14:paraId="3A789F74" w14:textId="2A943ACE" w:rsidR="00066289" w:rsidRPr="00066289" w:rsidRDefault="00066289" w:rsidP="003C757B">
      <w:pPr>
        <w:spacing w:line="276" w:lineRule="auto"/>
        <w:rPr>
          <w:rFonts w:cstheme="minorHAnsi"/>
          <w:color w:val="000000" w:themeColor="text1"/>
        </w:rPr>
      </w:pPr>
    </w:p>
    <w:p w14:paraId="4089E774" w14:textId="77777777" w:rsidR="00066289" w:rsidRPr="00066289" w:rsidRDefault="00066289" w:rsidP="003C757B">
      <w:pPr>
        <w:spacing w:line="276" w:lineRule="auto"/>
        <w:rPr>
          <w:rFonts w:cstheme="minorHAnsi"/>
          <w:b/>
          <w:bCs/>
          <w:color w:val="000000" w:themeColor="text1"/>
        </w:rPr>
      </w:pPr>
      <w:r w:rsidRPr="00066289">
        <w:rPr>
          <w:rFonts w:ascii="Apple Color Emoji" w:hAnsi="Apple Color Emoji" w:cs="Apple Color Emoji"/>
          <w:b/>
          <w:bCs/>
          <w:color w:val="000000" w:themeColor="text1"/>
        </w:rPr>
        <w:t>🔄</w:t>
      </w:r>
      <w:r w:rsidRPr="00066289">
        <w:rPr>
          <w:rFonts w:cstheme="minorHAnsi"/>
          <w:b/>
          <w:bCs/>
          <w:color w:val="000000" w:themeColor="text1"/>
        </w:rPr>
        <w:t xml:space="preserve"> Levels of Software Testing</w:t>
      </w:r>
    </w:p>
    <w:p w14:paraId="05811D78" w14:textId="76C610D9" w:rsidR="00066289" w:rsidRPr="00066289" w:rsidRDefault="00066289" w:rsidP="003C757B">
      <w:pPr>
        <w:spacing w:line="276" w:lineRule="auto"/>
        <w:rPr>
          <w:rFonts w:cstheme="minorHAnsi"/>
          <w:color w:val="000000" w:themeColor="text1"/>
        </w:rPr>
      </w:pPr>
      <w:r w:rsidRPr="00066289">
        <w:rPr>
          <w:rFonts w:cstheme="minorHAnsi"/>
          <w:color w:val="000000" w:themeColor="text1"/>
        </w:rPr>
        <w:t>1️</w:t>
      </w:r>
      <w:r w:rsidRPr="0097209B">
        <w:rPr>
          <w:rFonts w:cstheme="minorHAnsi"/>
          <w:color w:val="000000" w:themeColor="text1"/>
        </w:rPr>
        <w:t xml:space="preserve">. </w:t>
      </w:r>
      <w:r w:rsidRPr="00066289">
        <w:rPr>
          <w:rFonts w:cstheme="minorHAnsi"/>
          <w:b/>
          <w:bCs/>
          <w:color w:val="000000" w:themeColor="text1"/>
        </w:rPr>
        <w:t>Unit Testing</w:t>
      </w:r>
      <w:r w:rsidRPr="00066289">
        <w:rPr>
          <w:rFonts w:cstheme="minorHAnsi"/>
          <w:color w:val="000000" w:themeColor="text1"/>
        </w:rPr>
        <w:t> (Checks individual components)</w:t>
      </w:r>
      <w:r w:rsidRPr="00066289">
        <w:rPr>
          <w:rFonts w:cstheme="minorHAnsi"/>
          <w:color w:val="000000" w:themeColor="text1"/>
        </w:rPr>
        <w:br/>
      </w:r>
      <w:r w:rsidRPr="00066289">
        <w:rPr>
          <w:rFonts w:ascii="Apple Color Emoji" w:hAnsi="Apple Color Emoji" w:cs="Apple Color Emoji"/>
          <w:color w:val="000000" w:themeColor="text1"/>
        </w:rPr>
        <w:t>✅</w:t>
      </w:r>
      <w:r w:rsidRPr="00066289">
        <w:rPr>
          <w:rFonts w:cstheme="minorHAnsi"/>
          <w:color w:val="000000" w:themeColor="text1"/>
        </w:rPr>
        <w:t> </w:t>
      </w:r>
      <w:r w:rsidRPr="00066289">
        <w:rPr>
          <w:rFonts w:cstheme="minorHAnsi"/>
          <w:i/>
          <w:iCs/>
          <w:color w:val="000000" w:themeColor="text1"/>
        </w:rPr>
        <w:t>Example:</w:t>
      </w:r>
      <w:r w:rsidRPr="00066289">
        <w:rPr>
          <w:rFonts w:cstheme="minorHAnsi"/>
          <w:color w:val="000000" w:themeColor="text1"/>
        </w:rPr>
        <w:t> Testing a function that calculates tax in an invoice system.</w:t>
      </w:r>
    </w:p>
    <w:p w14:paraId="45542D48" w14:textId="0F3D0EF9" w:rsidR="00066289" w:rsidRPr="00066289" w:rsidRDefault="00066289" w:rsidP="003C757B">
      <w:pPr>
        <w:spacing w:line="276" w:lineRule="auto"/>
        <w:rPr>
          <w:rFonts w:cstheme="minorHAnsi"/>
          <w:color w:val="000000" w:themeColor="text1"/>
        </w:rPr>
      </w:pPr>
      <w:r w:rsidRPr="00066289">
        <w:rPr>
          <w:rFonts w:cstheme="minorHAnsi"/>
          <w:color w:val="000000" w:themeColor="text1"/>
        </w:rPr>
        <w:t>2️</w:t>
      </w:r>
      <w:r w:rsidRPr="0097209B">
        <w:rPr>
          <w:rFonts w:cstheme="minorHAnsi"/>
          <w:color w:val="000000" w:themeColor="text1"/>
        </w:rPr>
        <w:t xml:space="preserve">. </w:t>
      </w:r>
      <w:r w:rsidRPr="00066289">
        <w:rPr>
          <w:rFonts w:cstheme="minorHAnsi"/>
          <w:b/>
          <w:bCs/>
          <w:color w:val="000000" w:themeColor="text1"/>
        </w:rPr>
        <w:t>Integration Testing</w:t>
      </w:r>
      <w:r w:rsidRPr="00066289">
        <w:rPr>
          <w:rFonts w:cstheme="minorHAnsi"/>
          <w:color w:val="000000" w:themeColor="text1"/>
        </w:rPr>
        <w:t> (Ensures components work together)</w:t>
      </w:r>
      <w:r w:rsidRPr="00066289">
        <w:rPr>
          <w:rFonts w:cstheme="minorHAnsi"/>
          <w:color w:val="000000" w:themeColor="text1"/>
        </w:rPr>
        <w:br/>
      </w:r>
      <w:r w:rsidRPr="00066289">
        <w:rPr>
          <w:rFonts w:ascii="Apple Color Emoji" w:hAnsi="Apple Color Emoji" w:cs="Apple Color Emoji"/>
          <w:color w:val="000000" w:themeColor="text1"/>
        </w:rPr>
        <w:t>✅</w:t>
      </w:r>
      <w:r w:rsidRPr="00066289">
        <w:rPr>
          <w:rFonts w:cstheme="minorHAnsi"/>
          <w:color w:val="000000" w:themeColor="text1"/>
        </w:rPr>
        <w:t> </w:t>
      </w:r>
      <w:r w:rsidRPr="00066289">
        <w:rPr>
          <w:rFonts w:cstheme="minorHAnsi"/>
          <w:i/>
          <w:iCs/>
          <w:color w:val="000000" w:themeColor="text1"/>
        </w:rPr>
        <w:t>Example:</w:t>
      </w:r>
      <w:r w:rsidRPr="00066289">
        <w:rPr>
          <w:rFonts w:cstheme="minorHAnsi"/>
          <w:color w:val="000000" w:themeColor="text1"/>
        </w:rPr>
        <w:t> Testing API communication between a payment gateway and an online store.</w:t>
      </w:r>
    </w:p>
    <w:p w14:paraId="4959EED5" w14:textId="2A09A5DC" w:rsidR="00066289" w:rsidRPr="00066289" w:rsidRDefault="00066289" w:rsidP="003C757B">
      <w:pPr>
        <w:spacing w:line="276" w:lineRule="auto"/>
        <w:rPr>
          <w:rFonts w:cstheme="minorHAnsi"/>
          <w:color w:val="000000" w:themeColor="text1"/>
        </w:rPr>
      </w:pPr>
      <w:r w:rsidRPr="00066289">
        <w:rPr>
          <w:rFonts w:cstheme="minorHAnsi"/>
          <w:color w:val="000000" w:themeColor="text1"/>
        </w:rPr>
        <w:t>3️</w:t>
      </w:r>
      <w:r w:rsidRPr="0097209B">
        <w:rPr>
          <w:rFonts w:cstheme="minorHAnsi"/>
          <w:color w:val="000000" w:themeColor="text1"/>
        </w:rPr>
        <w:t xml:space="preserve">. </w:t>
      </w:r>
      <w:r w:rsidRPr="00066289">
        <w:rPr>
          <w:rFonts w:cstheme="minorHAnsi"/>
          <w:b/>
          <w:bCs/>
          <w:color w:val="000000" w:themeColor="text1"/>
        </w:rPr>
        <w:t>System Testing</w:t>
      </w:r>
      <w:r w:rsidRPr="00066289">
        <w:rPr>
          <w:rFonts w:cstheme="minorHAnsi"/>
          <w:color w:val="000000" w:themeColor="text1"/>
        </w:rPr>
        <w:t> (Validates the whole software system)</w:t>
      </w:r>
      <w:r w:rsidRPr="00066289">
        <w:rPr>
          <w:rFonts w:cstheme="minorHAnsi"/>
          <w:color w:val="000000" w:themeColor="text1"/>
        </w:rPr>
        <w:br/>
      </w:r>
      <w:r w:rsidRPr="00066289">
        <w:rPr>
          <w:rFonts w:ascii="Apple Color Emoji" w:hAnsi="Apple Color Emoji" w:cs="Apple Color Emoji"/>
          <w:color w:val="000000" w:themeColor="text1"/>
        </w:rPr>
        <w:t>✅</w:t>
      </w:r>
      <w:r w:rsidRPr="00066289">
        <w:rPr>
          <w:rFonts w:cstheme="minorHAnsi"/>
          <w:color w:val="000000" w:themeColor="text1"/>
        </w:rPr>
        <w:t> </w:t>
      </w:r>
      <w:r w:rsidRPr="00066289">
        <w:rPr>
          <w:rFonts w:cstheme="minorHAnsi"/>
          <w:i/>
          <w:iCs/>
          <w:color w:val="000000" w:themeColor="text1"/>
        </w:rPr>
        <w:t>Example:</w:t>
      </w:r>
      <w:r w:rsidRPr="00066289">
        <w:rPr>
          <w:rFonts w:cstheme="minorHAnsi"/>
          <w:color w:val="000000" w:themeColor="text1"/>
        </w:rPr>
        <w:t> Checking if a hospital management system handles patient records correctly.</w:t>
      </w:r>
    </w:p>
    <w:p w14:paraId="03A7AA34" w14:textId="27CBB285" w:rsidR="00066289" w:rsidRPr="0097209B" w:rsidRDefault="00066289" w:rsidP="003C757B">
      <w:pPr>
        <w:spacing w:line="276" w:lineRule="auto"/>
        <w:rPr>
          <w:rFonts w:cstheme="minorHAnsi"/>
          <w:color w:val="000000" w:themeColor="text1"/>
        </w:rPr>
      </w:pPr>
      <w:r w:rsidRPr="00066289">
        <w:rPr>
          <w:rFonts w:cstheme="minorHAnsi"/>
          <w:color w:val="000000" w:themeColor="text1"/>
        </w:rPr>
        <w:t>4️</w:t>
      </w:r>
      <w:r w:rsidRPr="0097209B">
        <w:rPr>
          <w:rFonts w:cstheme="minorHAnsi"/>
          <w:color w:val="000000" w:themeColor="text1"/>
        </w:rPr>
        <w:t xml:space="preserve">. </w:t>
      </w:r>
      <w:r w:rsidRPr="00066289">
        <w:rPr>
          <w:rFonts w:cstheme="minorHAnsi"/>
          <w:b/>
          <w:bCs/>
          <w:color w:val="000000" w:themeColor="text1"/>
        </w:rPr>
        <w:t>Acceptance Testing</w:t>
      </w:r>
      <w:r w:rsidRPr="00066289">
        <w:rPr>
          <w:rFonts w:cstheme="minorHAnsi"/>
          <w:color w:val="000000" w:themeColor="text1"/>
        </w:rPr>
        <w:t> (Ensures software meets business requirements)</w:t>
      </w:r>
      <w:r w:rsidRPr="00066289">
        <w:rPr>
          <w:rFonts w:cstheme="minorHAnsi"/>
          <w:color w:val="000000" w:themeColor="text1"/>
        </w:rPr>
        <w:br/>
      </w:r>
      <w:r w:rsidRPr="00066289">
        <w:rPr>
          <w:rFonts w:ascii="Apple Color Emoji" w:hAnsi="Apple Color Emoji" w:cs="Apple Color Emoji"/>
          <w:color w:val="000000" w:themeColor="text1"/>
        </w:rPr>
        <w:t>✅</w:t>
      </w:r>
      <w:r w:rsidRPr="00066289">
        <w:rPr>
          <w:rFonts w:cstheme="minorHAnsi"/>
          <w:color w:val="000000" w:themeColor="text1"/>
        </w:rPr>
        <w:t> </w:t>
      </w:r>
      <w:r w:rsidRPr="00066289">
        <w:rPr>
          <w:rFonts w:cstheme="minorHAnsi"/>
          <w:i/>
          <w:iCs/>
          <w:color w:val="000000" w:themeColor="text1"/>
        </w:rPr>
        <w:t>Example:</w:t>
      </w:r>
      <w:r w:rsidRPr="00066289">
        <w:rPr>
          <w:rFonts w:cstheme="minorHAnsi"/>
          <w:color w:val="000000" w:themeColor="text1"/>
        </w:rPr>
        <w:t> A client tests a </w:t>
      </w:r>
      <w:r w:rsidRPr="00066289">
        <w:rPr>
          <w:rFonts w:cstheme="minorHAnsi"/>
          <w:b/>
          <w:bCs/>
          <w:color w:val="000000" w:themeColor="text1"/>
        </w:rPr>
        <w:t>restaurant reservation system</w:t>
      </w:r>
      <w:r w:rsidRPr="00066289">
        <w:rPr>
          <w:rFonts w:cstheme="minorHAnsi"/>
          <w:color w:val="000000" w:themeColor="text1"/>
        </w:rPr>
        <w:t> before launch.</w:t>
      </w:r>
    </w:p>
    <w:p w14:paraId="71B9AB23" w14:textId="6CAF223E" w:rsidR="0066099F" w:rsidRPr="0066099F" w:rsidRDefault="0066099F" w:rsidP="003C757B">
      <w:pPr>
        <w:pStyle w:val="Heading1"/>
        <w:spacing w:line="276" w:lineRule="auto"/>
        <w:rPr>
          <w:rFonts w:asciiTheme="minorHAnsi" w:hAnsiTheme="minorHAnsi" w:cstheme="minorHAnsi"/>
        </w:rPr>
      </w:pPr>
      <w:r w:rsidRPr="0097209B">
        <w:rPr>
          <w:rFonts w:asciiTheme="minorHAnsi" w:hAnsiTheme="minorHAnsi" w:cstheme="minorHAnsi"/>
        </w:rPr>
        <w:lastRenderedPageBreak/>
        <w:t>Difference Between Software Quality Assurance (SQA) and Software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3957"/>
        <w:gridCol w:w="3538"/>
      </w:tblGrid>
      <w:tr w:rsidR="0066099F" w:rsidRPr="0066099F" w14:paraId="4568DFAE" w14:textId="77777777" w:rsidTr="006609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748B6" w14:textId="77777777" w:rsidR="0066099F" w:rsidRPr="0066099F" w:rsidRDefault="0066099F" w:rsidP="003C757B">
            <w:pPr>
              <w:spacing w:line="276" w:lineRule="auto"/>
              <w:rPr>
                <w:rFonts w:cstheme="minorHAnsi"/>
                <w:b/>
                <w:bCs/>
              </w:rPr>
            </w:pPr>
            <w:r w:rsidRPr="0066099F">
              <w:rPr>
                <w:rFonts w:cstheme="minorHAnsi"/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15DD56A5" w14:textId="77777777" w:rsidR="0066099F" w:rsidRPr="0066099F" w:rsidRDefault="0066099F" w:rsidP="003C757B">
            <w:pPr>
              <w:spacing w:line="276" w:lineRule="auto"/>
              <w:rPr>
                <w:rFonts w:cstheme="minorHAnsi"/>
                <w:b/>
                <w:bCs/>
              </w:rPr>
            </w:pPr>
            <w:r w:rsidRPr="0066099F">
              <w:rPr>
                <w:rFonts w:cstheme="minorHAnsi"/>
                <w:b/>
                <w:bCs/>
              </w:rPr>
              <w:t>SQA</w:t>
            </w:r>
          </w:p>
        </w:tc>
        <w:tc>
          <w:tcPr>
            <w:tcW w:w="0" w:type="auto"/>
            <w:vAlign w:val="center"/>
            <w:hideMark/>
          </w:tcPr>
          <w:p w14:paraId="6751BA67" w14:textId="77777777" w:rsidR="0066099F" w:rsidRPr="0066099F" w:rsidRDefault="0066099F" w:rsidP="003C757B">
            <w:pPr>
              <w:spacing w:line="276" w:lineRule="auto"/>
              <w:rPr>
                <w:rFonts w:cstheme="minorHAnsi"/>
                <w:b/>
                <w:bCs/>
              </w:rPr>
            </w:pPr>
            <w:r w:rsidRPr="0066099F">
              <w:rPr>
                <w:rFonts w:cstheme="minorHAnsi"/>
                <w:b/>
                <w:bCs/>
              </w:rPr>
              <w:t>Software Testing</w:t>
            </w:r>
          </w:p>
        </w:tc>
      </w:tr>
      <w:tr w:rsidR="0066099F" w:rsidRPr="0066099F" w14:paraId="3B78805A" w14:textId="77777777" w:rsidTr="00660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9DD04" w14:textId="77777777" w:rsidR="0066099F" w:rsidRPr="0066099F" w:rsidRDefault="0066099F" w:rsidP="003C757B">
            <w:pPr>
              <w:spacing w:line="276" w:lineRule="auto"/>
              <w:rPr>
                <w:rFonts w:cstheme="minorHAnsi"/>
              </w:rPr>
            </w:pPr>
            <w:r w:rsidRPr="0066099F">
              <w:rPr>
                <w:rFonts w:cstheme="minorHAnsi"/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0980D53F" w14:textId="77777777" w:rsidR="0066099F" w:rsidRPr="0066099F" w:rsidRDefault="0066099F" w:rsidP="003C757B">
            <w:pPr>
              <w:spacing w:line="276" w:lineRule="auto"/>
              <w:rPr>
                <w:rFonts w:cstheme="minorHAnsi"/>
              </w:rPr>
            </w:pPr>
            <w:r w:rsidRPr="0066099F">
              <w:rPr>
                <w:rFonts w:cstheme="minorHAnsi"/>
                <w:b/>
                <w:bCs/>
              </w:rPr>
              <w:t>Process-oriented</w:t>
            </w:r>
            <w:r w:rsidRPr="0066099F">
              <w:rPr>
                <w:rFonts w:cstheme="minorHAnsi"/>
              </w:rPr>
              <w:t> (prevents defects).</w:t>
            </w:r>
          </w:p>
        </w:tc>
        <w:tc>
          <w:tcPr>
            <w:tcW w:w="0" w:type="auto"/>
            <w:vAlign w:val="center"/>
            <w:hideMark/>
          </w:tcPr>
          <w:p w14:paraId="2E818FDB" w14:textId="77777777" w:rsidR="0066099F" w:rsidRPr="0066099F" w:rsidRDefault="0066099F" w:rsidP="003C757B">
            <w:pPr>
              <w:spacing w:line="276" w:lineRule="auto"/>
              <w:rPr>
                <w:rFonts w:cstheme="minorHAnsi"/>
              </w:rPr>
            </w:pPr>
            <w:r w:rsidRPr="0066099F">
              <w:rPr>
                <w:rFonts w:cstheme="minorHAnsi"/>
                <w:b/>
                <w:bCs/>
              </w:rPr>
              <w:t>Product-oriented</w:t>
            </w:r>
            <w:r w:rsidRPr="0066099F">
              <w:rPr>
                <w:rFonts w:cstheme="minorHAnsi"/>
              </w:rPr>
              <w:t> (detects defects).</w:t>
            </w:r>
          </w:p>
        </w:tc>
      </w:tr>
      <w:tr w:rsidR="0066099F" w:rsidRPr="0066099F" w14:paraId="63574F01" w14:textId="77777777" w:rsidTr="00660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0D497" w14:textId="77777777" w:rsidR="0066099F" w:rsidRPr="0066099F" w:rsidRDefault="0066099F" w:rsidP="003C757B">
            <w:pPr>
              <w:spacing w:line="276" w:lineRule="auto"/>
              <w:rPr>
                <w:rFonts w:cstheme="minorHAnsi"/>
              </w:rPr>
            </w:pPr>
            <w:r w:rsidRPr="0066099F">
              <w:rPr>
                <w:rFonts w:cstheme="minorHAnsi"/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4485ACF" w14:textId="77777777" w:rsidR="0066099F" w:rsidRPr="0066099F" w:rsidRDefault="0066099F" w:rsidP="003C757B">
            <w:pPr>
              <w:spacing w:line="276" w:lineRule="auto"/>
              <w:rPr>
                <w:rFonts w:cstheme="minorHAnsi"/>
              </w:rPr>
            </w:pPr>
            <w:r w:rsidRPr="0066099F">
              <w:rPr>
                <w:rFonts w:cstheme="minorHAnsi"/>
              </w:rPr>
              <w:t>Improve </w:t>
            </w:r>
            <w:r w:rsidRPr="0066099F">
              <w:rPr>
                <w:rFonts w:cstheme="minorHAnsi"/>
                <w:b/>
                <w:bCs/>
              </w:rPr>
              <w:t>development process</w:t>
            </w:r>
            <w:r w:rsidRPr="0066099F">
              <w:rPr>
                <w:rFonts w:cstheme="minorHAnsi"/>
              </w:rPr>
              <w:t> quality.</w:t>
            </w:r>
          </w:p>
        </w:tc>
        <w:tc>
          <w:tcPr>
            <w:tcW w:w="0" w:type="auto"/>
            <w:vAlign w:val="center"/>
            <w:hideMark/>
          </w:tcPr>
          <w:p w14:paraId="66D06248" w14:textId="77777777" w:rsidR="0066099F" w:rsidRPr="0066099F" w:rsidRDefault="0066099F" w:rsidP="003C757B">
            <w:pPr>
              <w:spacing w:line="276" w:lineRule="auto"/>
              <w:rPr>
                <w:rFonts w:cstheme="minorHAnsi"/>
              </w:rPr>
            </w:pPr>
            <w:r w:rsidRPr="0066099F">
              <w:rPr>
                <w:rFonts w:cstheme="minorHAnsi"/>
              </w:rPr>
              <w:t>Ensure </w:t>
            </w:r>
            <w:r w:rsidRPr="0066099F">
              <w:rPr>
                <w:rFonts w:cstheme="minorHAnsi"/>
                <w:b/>
                <w:bCs/>
              </w:rPr>
              <w:t>software correctness</w:t>
            </w:r>
            <w:r w:rsidRPr="0066099F">
              <w:rPr>
                <w:rFonts w:cstheme="minorHAnsi"/>
              </w:rPr>
              <w:t>.</w:t>
            </w:r>
          </w:p>
        </w:tc>
      </w:tr>
      <w:tr w:rsidR="0066099F" w:rsidRPr="0066099F" w14:paraId="5C7E7DA4" w14:textId="77777777" w:rsidTr="00660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EB3F4" w14:textId="77777777" w:rsidR="0066099F" w:rsidRPr="0066099F" w:rsidRDefault="0066099F" w:rsidP="003C757B">
            <w:pPr>
              <w:spacing w:line="276" w:lineRule="auto"/>
              <w:rPr>
                <w:rFonts w:cstheme="minorHAnsi"/>
              </w:rPr>
            </w:pPr>
            <w:r w:rsidRPr="0066099F">
              <w:rPr>
                <w:rFonts w:cstheme="minorHAnsi"/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2CA6245" w14:textId="77777777" w:rsidR="0066099F" w:rsidRPr="0066099F" w:rsidRDefault="0066099F" w:rsidP="003C757B">
            <w:pPr>
              <w:spacing w:line="276" w:lineRule="auto"/>
              <w:rPr>
                <w:rFonts w:cstheme="minorHAnsi"/>
              </w:rPr>
            </w:pPr>
            <w:r w:rsidRPr="0066099F">
              <w:rPr>
                <w:rFonts w:cstheme="minorHAnsi"/>
              </w:rPr>
              <w:t>Covers </w:t>
            </w:r>
            <w:r w:rsidRPr="0066099F">
              <w:rPr>
                <w:rFonts w:cstheme="minorHAnsi"/>
                <w:b/>
                <w:bCs/>
              </w:rPr>
              <w:t>entire SDLC</w:t>
            </w:r>
            <w:r w:rsidRPr="0066099F">
              <w:rPr>
                <w:rFonts w:cstheme="minorHAnsi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928C79B" w14:textId="77777777" w:rsidR="0066099F" w:rsidRPr="0066099F" w:rsidRDefault="0066099F" w:rsidP="003C757B">
            <w:pPr>
              <w:spacing w:line="276" w:lineRule="auto"/>
              <w:rPr>
                <w:rFonts w:cstheme="minorHAnsi"/>
              </w:rPr>
            </w:pPr>
            <w:r w:rsidRPr="0066099F">
              <w:rPr>
                <w:rFonts w:cstheme="minorHAnsi"/>
              </w:rPr>
              <w:t>Covers only </w:t>
            </w:r>
            <w:r w:rsidRPr="0066099F">
              <w:rPr>
                <w:rFonts w:cstheme="minorHAnsi"/>
                <w:b/>
                <w:bCs/>
              </w:rPr>
              <w:t>testing phase</w:t>
            </w:r>
            <w:r w:rsidRPr="0066099F">
              <w:rPr>
                <w:rFonts w:cstheme="minorHAnsi"/>
              </w:rPr>
              <w:t>.</w:t>
            </w:r>
          </w:p>
        </w:tc>
      </w:tr>
      <w:tr w:rsidR="0066099F" w:rsidRPr="0066099F" w14:paraId="0D3EADE8" w14:textId="77777777" w:rsidTr="00660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6F1D6" w14:textId="77777777" w:rsidR="0066099F" w:rsidRPr="0066099F" w:rsidRDefault="0066099F" w:rsidP="003C757B">
            <w:pPr>
              <w:spacing w:line="276" w:lineRule="auto"/>
              <w:rPr>
                <w:rFonts w:cstheme="minorHAnsi"/>
              </w:rPr>
            </w:pPr>
            <w:r w:rsidRPr="0066099F">
              <w:rPr>
                <w:rFonts w:cstheme="minorHAnsi"/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4E98A936" w14:textId="77777777" w:rsidR="0066099F" w:rsidRPr="0066099F" w:rsidRDefault="0066099F" w:rsidP="003C757B">
            <w:pPr>
              <w:spacing w:line="276" w:lineRule="auto"/>
              <w:rPr>
                <w:rFonts w:cstheme="minorHAnsi"/>
              </w:rPr>
            </w:pPr>
            <w:r w:rsidRPr="0066099F">
              <w:rPr>
                <w:rFonts w:cstheme="minorHAnsi"/>
              </w:rPr>
              <w:t>Starts at the </w:t>
            </w:r>
            <w:r w:rsidRPr="0066099F">
              <w:rPr>
                <w:rFonts w:cstheme="minorHAnsi"/>
                <w:b/>
                <w:bCs/>
              </w:rPr>
              <w:t>beginning</w:t>
            </w:r>
            <w:r w:rsidRPr="0066099F">
              <w:rPr>
                <w:rFonts w:cstheme="minorHAnsi"/>
              </w:rPr>
              <w:t> of development.</w:t>
            </w:r>
          </w:p>
        </w:tc>
        <w:tc>
          <w:tcPr>
            <w:tcW w:w="0" w:type="auto"/>
            <w:vAlign w:val="center"/>
            <w:hideMark/>
          </w:tcPr>
          <w:p w14:paraId="51A049DE" w14:textId="77777777" w:rsidR="0066099F" w:rsidRPr="0066099F" w:rsidRDefault="0066099F" w:rsidP="003C757B">
            <w:pPr>
              <w:spacing w:line="276" w:lineRule="auto"/>
              <w:rPr>
                <w:rFonts w:cstheme="minorHAnsi"/>
              </w:rPr>
            </w:pPr>
            <w:r w:rsidRPr="0066099F">
              <w:rPr>
                <w:rFonts w:cstheme="minorHAnsi"/>
              </w:rPr>
              <w:t>Starts </w:t>
            </w:r>
            <w:r w:rsidRPr="0066099F">
              <w:rPr>
                <w:rFonts w:cstheme="minorHAnsi"/>
                <w:b/>
                <w:bCs/>
              </w:rPr>
              <w:t>after coding</w:t>
            </w:r>
            <w:r w:rsidRPr="0066099F">
              <w:rPr>
                <w:rFonts w:cstheme="minorHAnsi"/>
              </w:rPr>
              <w:t> is completed.</w:t>
            </w:r>
          </w:p>
        </w:tc>
      </w:tr>
    </w:tbl>
    <w:p w14:paraId="409168A0" w14:textId="77777777" w:rsidR="0066099F" w:rsidRPr="0097209B" w:rsidRDefault="0066099F" w:rsidP="003C757B">
      <w:pPr>
        <w:spacing w:line="276" w:lineRule="auto"/>
        <w:rPr>
          <w:rFonts w:cstheme="minorHAnsi"/>
        </w:rPr>
      </w:pPr>
    </w:p>
    <w:p w14:paraId="0C319648" w14:textId="19AF9C4A" w:rsidR="007D6AD8" w:rsidRPr="0097209B" w:rsidRDefault="007D6AD8" w:rsidP="003C757B">
      <w:pPr>
        <w:pStyle w:val="Heading1"/>
        <w:spacing w:line="276" w:lineRule="auto"/>
        <w:rPr>
          <w:rFonts w:asciiTheme="minorHAnsi" w:hAnsiTheme="minorHAnsi" w:cstheme="minorHAnsi"/>
        </w:rPr>
      </w:pPr>
      <w:r w:rsidRPr="0097209B">
        <w:rPr>
          <w:rFonts w:asciiTheme="minorHAnsi" w:hAnsiTheme="minorHAnsi" w:cstheme="minorHAnsi"/>
        </w:rPr>
        <w:t>Why Are There So Many Bugs in Software?</w:t>
      </w:r>
    </w:p>
    <w:p w14:paraId="70C72F93" w14:textId="77777777" w:rsidR="007D6AD8" w:rsidRPr="007D6AD8" w:rsidRDefault="007D6AD8" w:rsidP="003C757B">
      <w:pPr>
        <w:spacing w:line="276" w:lineRule="auto"/>
        <w:rPr>
          <w:rFonts w:cstheme="minorHAnsi"/>
        </w:rPr>
      </w:pPr>
      <w:r w:rsidRPr="007D6AD8">
        <w:rPr>
          <w:rFonts w:cstheme="minorHAnsi"/>
        </w:rPr>
        <w:t>Software bugs are </w:t>
      </w:r>
      <w:r w:rsidRPr="007D6AD8">
        <w:rPr>
          <w:rFonts w:cstheme="minorHAnsi"/>
          <w:b/>
          <w:bCs/>
        </w:rPr>
        <w:t>unavoidable</w:t>
      </w:r>
      <w:r w:rsidRPr="007D6AD8">
        <w:rPr>
          <w:rFonts w:cstheme="minorHAnsi"/>
        </w:rPr>
        <w:t> due to the complexity of modern applications, human error, and evolving technology. Here are some </w:t>
      </w:r>
      <w:r w:rsidRPr="007D6AD8">
        <w:rPr>
          <w:rFonts w:cstheme="minorHAnsi"/>
          <w:b/>
          <w:bCs/>
        </w:rPr>
        <w:t>key reasons why bugs occur</w:t>
      </w:r>
      <w:r w:rsidRPr="007D6AD8">
        <w:rPr>
          <w:rFonts w:cstheme="minorHAnsi"/>
        </w:rPr>
        <w:t>:</w:t>
      </w:r>
    </w:p>
    <w:p w14:paraId="24790AF2" w14:textId="3686E46D" w:rsidR="007D6AD8" w:rsidRPr="007D6AD8" w:rsidRDefault="007D6AD8" w:rsidP="003C757B">
      <w:pPr>
        <w:spacing w:line="276" w:lineRule="auto"/>
        <w:rPr>
          <w:rFonts w:cstheme="minorHAnsi"/>
        </w:rPr>
      </w:pPr>
    </w:p>
    <w:p w14:paraId="52A5B929" w14:textId="1266CD7B" w:rsidR="007D6AD8" w:rsidRPr="007D6AD8" w:rsidRDefault="007D6AD8" w:rsidP="003C757B">
      <w:pPr>
        <w:spacing w:line="276" w:lineRule="auto"/>
        <w:rPr>
          <w:rFonts w:cstheme="minorHAnsi"/>
          <w:b/>
          <w:bCs/>
        </w:rPr>
      </w:pPr>
      <w:r w:rsidRPr="007D6AD8">
        <w:rPr>
          <w:rFonts w:cstheme="minorHAnsi"/>
          <w:b/>
          <w:bCs/>
        </w:rPr>
        <w:t>1️</w:t>
      </w:r>
      <w:r w:rsidRPr="0097209B">
        <w:rPr>
          <w:rFonts w:cstheme="minorHAnsi"/>
          <w:b/>
          <w:bCs/>
        </w:rPr>
        <w:t>.</w:t>
      </w:r>
      <w:r w:rsidRPr="007D6AD8">
        <w:rPr>
          <w:rFonts w:cstheme="minorHAnsi"/>
          <w:b/>
          <w:bCs/>
        </w:rPr>
        <w:t xml:space="preserve"> Complexity of Software</w:t>
      </w:r>
    </w:p>
    <w:p w14:paraId="3ABD2C2B" w14:textId="77777777" w:rsidR="007D6AD8" w:rsidRPr="007D6AD8" w:rsidRDefault="007D6AD8" w:rsidP="003C757B">
      <w:pPr>
        <w:numPr>
          <w:ilvl w:val="0"/>
          <w:numId w:val="26"/>
        </w:numPr>
        <w:spacing w:line="276" w:lineRule="auto"/>
        <w:rPr>
          <w:rFonts w:cstheme="minorHAnsi"/>
        </w:rPr>
      </w:pPr>
      <w:r w:rsidRPr="007D6AD8">
        <w:rPr>
          <w:rFonts w:cstheme="minorHAnsi"/>
        </w:rPr>
        <w:t>Modern applications have </w:t>
      </w:r>
      <w:r w:rsidRPr="007D6AD8">
        <w:rPr>
          <w:rFonts w:cstheme="minorHAnsi"/>
          <w:b/>
          <w:bCs/>
        </w:rPr>
        <w:t>millions of lines of code</w:t>
      </w:r>
      <w:r w:rsidRPr="007D6AD8">
        <w:rPr>
          <w:rFonts w:cstheme="minorHAnsi"/>
        </w:rPr>
        <w:t>, making it nearly impossible to eliminate all defects.</w:t>
      </w:r>
    </w:p>
    <w:p w14:paraId="06543209" w14:textId="77777777" w:rsidR="007D6AD8" w:rsidRPr="007D6AD8" w:rsidRDefault="007D6AD8" w:rsidP="003C757B">
      <w:pPr>
        <w:numPr>
          <w:ilvl w:val="0"/>
          <w:numId w:val="26"/>
        </w:numPr>
        <w:spacing w:line="276" w:lineRule="auto"/>
        <w:rPr>
          <w:rFonts w:cstheme="minorHAnsi"/>
        </w:rPr>
      </w:pPr>
      <w:r w:rsidRPr="007D6AD8">
        <w:rPr>
          <w:rFonts w:cstheme="minorHAnsi"/>
        </w:rPr>
        <w:t>Software interacts with </w:t>
      </w:r>
      <w:r w:rsidRPr="007D6AD8">
        <w:rPr>
          <w:rFonts w:cstheme="minorHAnsi"/>
          <w:b/>
          <w:bCs/>
        </w:rPr>
        <w:t>databases, APIs, cloud services, and third-party systems</w:t>
      </w:r>
      <w:r w:rsidRPr="007D6AD8">
        <w:rPr>
          <w:rFonts w:cstheme="minorHAnsi"/>
        </w:rPr>
        <w:t>, increasing the chance of errors.</w:t>
      </w:r>
    </w:p>
    <w:p w14:paraId="67103086" w14:textId="6DF57427" w:rsidR="007D6AD8" w:rsidRPr="007D6AD8" w:rsidRDefault="007D6AD8" w:rsidP="003C757B">
      <w:pPr>
        <w:spacing w:line="276" w:lineRule="auto"/>
        <w:rPr>
          <w:rFonts w:cstheme="minorHAnsi"/>
        </w:rPr>
      </w:pPr>
      <w:r w:rsidRPr="007D6AD8">
        <w:rPr>
          <w:rFonts w:ascii="Apple Color Emoji" w:hAnsi="Apple Color Emoji" w:cs="Apple Color Emoji"/>
        </w:rPr>
        <w:t>✅</w:t>
      </w:r>
      <w:r w:rsidRPr="007D6AD8">
        <w:rPr>
          <w:rFonts w:cstheme="minorHAnsi"/>
        </w:rPr>
        <w:t> </w:t>
      </w:r>
      <w:r w:rsidRPr="007D6AD8">
        <w:rPr>
          <w:rFonts w:cstheme="minorHAnsi"/>
          <w:b/>
          <w:bCs/>
        </w:rPr>
        <w:t>Example:</w:t>
      </w:r>
      <w:r w:rsidRPr="0097209B">
        <w:rPr>
          <w:rFonts w:cstheme="minorHAnsi"/>
        </w:rPr>
        <w:t xml:space="preserve"> </w:t>
      </w:r>
      <w:r w:rsidRPr="007D6AD8">
        <w:rPr>
          <w:rFonts w:cstheme="minorHAnsi"/>
        </w:rPr>
        <w:t>A </w:t>
      </w:r>
      <w:r w:rsidRPr="007D6AD8">
        <w:rPr>
          <w:rFonts w:cstheme="minorHAnsi"/>
          <w:b/>
          <w:bCs/>
        </w:rPr>
        <w:t>self-driving car system</w:t>
      </w:r>
      <w:r w:rsidRPr="007D6AD8">
        <w:rPr>
          <w:rFonts w:cstheme="minorHAnsi"/>
        </w:rPr>
        <w:t> processes </w:t>
      </w:r>
      <w:r w:rsidRPr="007D6AD8">
        <w:rPr>
          <w:rFonts w:cstheme="minorHAnsi"/>
          <w:b/>
          <w:bCs/>
        </w:rPr>
        <w:t>huge real-time data</w:t>
      </w:r>
      <w:r w:rsidRPr="007D6AD8">
        <w:rPr>
          <w:rFonts w:cstheme="minorHAnsi"/>
        </w:rPr>
        <w:t> (sensors, GPS, AI algorithms), making it </w:t>
      </w:r>
      <w:r w:rsidRPr="007D6AD8">
        <w:rPr>
          <w:rFonts w:cstheme="minorHAnsi"/>
          <w:b/>
          <w:bCs/>
        </w:rPr>
        <w:t>prone to unexpected failures</w:t>
      </w:r>
      <w:r w:rsidRPr="007D6AD8">
        <w:rPr>
          <w:rFonts w:cstheme="minorHAnsi"/>
        </w:rPr>
        <w:t>.</w:t>
      </w:r>
    </w:p>
    <w:p w14:paraId="732279CA" w14:textId="6FF5FC77" w:rsidR="007D6AD8" w:rsidRPr="007D6AD8" w:rsidRDefault="007D6AD8" w:rsidP="003C757B">
      <w:pPr>
        <w:spacing w:line="276" w:lineRule="auto"/>
        <w:rPr>
          <w:rFonts w:cstheme="minorHAnsi"/>
        </w:rPr>
      </w:pPr>
    </w:p>
    <w:p w14:paraId="0CA736EB" w14:textId="0F82780F" w:rsidR="007D6AD8" w:rsidRPr="007D6AD8" w:rsidRDefault="007D6AD8" w:rsidP="003C757B">
      <w:pPr>
        <w:spacing w:line="276" w:lineRule="auto"/>
        <w:rPr>
          <w:rFonts w:cstheme="minorHAnsi"/>
          <w:b/>
          <w:bCs/>
        </w:rPr>
      </w:pPr>
      <w:r w:rsidRPr="007D6AD8">
        <w:rPr>
          <w:rFonts w:cstheme="minorHAnsi"/>
          <w:b/>
          <w:bCs/>
        </w:rPr>
        <w:t>2️</w:t>
      </w:r>
      <w:r w:rsidRPr="0097209B">
        <w:rPr>
          <w:rFonts w:cstheme="minorHAnsi"/>
          <w:b/>
          <w:bCs/>
        </w:rPr>
        <w:t>.</w:t>
      </w:r>
      <w:r w:rsidRPr="007D6AD8">
        <w:rPr>
          <w:rFonts w:cstheme="minorHAnsi"/>
          <w:b/>
          <w:bCs/>
        </w:rPr>
        <w:t xml:space="preserve"> Human Errors in Coding</w:t>
      </w:r>
    </w:p>
    <w:p w14:paraId="05F284A8" w14:textId="77777777" w:rsidR="007D6AD8" w:rsidRPr="007D6AD8" w:rsidRDefault="007D6AD8" w:rsidP="003C757B">
      <w:pPr>
        <w:numPr>
          <w:ilvl w:val="0"/>
          <w:numId w:val="27"/>
        </w:numPr>
        <w:spacing w:line="276" w:lineRule="auto"/>
        <w:rPr>
          <w:rFonts w:cstheme="minorHAnsi"/>
        </w:rPr>
      </w:pPr>
      <w:r w:rsidRPr="007D6AD8">
        <w:rPr>
          <w:rFonts w:cstheme="minorHAnsi"/>
        </w:rPr>
        <w:t>Developers make mistakes due to </w:t>
      </w:r>
      <w:r w:rsidRPr="007D6AD8">
        <w:rPr>
          <w:rFonts w:cstheme="minorHAnsi"/>
          <w:b/>
          <w:bCs/>
        </w:rPr>
        <w:t>fatigue, miscommunication, or lack of experience</w:t>
      </w:r>
      <w:r w:rsidRPr="007D6AD8">
        <w:rPr>
          <w:rFonts w:cstheme="minorHAnsi"/>
        </w:rPr>
        <w:t>.</w:t>
      </w:r>
    </w:p>
    <w:p w14:paraId="43D7C5BF" w14:textId="77777777" w:rsidR="007D6AD8" w:rsidRPr="007D6AD8" w:rsidRDefault="007D6AD8" w:rsidP="003C757B">
      <w:pPr>
        <w:numPr>
          <w:ilvl w:val="0"/>
          <w:numId w:val="27"/>
        </w:numPr>
        <w:spacing w:line="276" w:lineRule="auto"/>
        <w:rPr>
          <w:rFonts w:cstheme="minorHAnsi"/>
        </w:rPr>
      </w:pPr>
      <w:r w:rsidRPr="007D6AD8">
        <w:rPr>
          <w:rFonts w:cstheme="minorHAnsi"/>
        </w:rPr>
        <w:t>Some bugs arise from </w:t>
      </w:r>
      <w:r w:rsidRPr="007D6AD8">
        <w:rPr>
          <w:rFonts w:cstheme="minorHAnsi"/>
          <w:b/>
          <w:bCs/>
        </w:rPr>
        <w:t>copy-pasting</w:t>
      </w:r>
      <w:r w:rsidRPr="007D6AD8">
        <w:rPr>
          <w:rFonts w:cstheme="minorHAnsi"/>
        </w:rPr>
        <w:t> code without checking for compatibility.</w:t>
      </w:r>
    </w:p>
    <w:p w14:paraId="47CA0A60" w14:textId="519F8574" w:rsidR="007D6AD8" w:rsidRPr="007D6AD8" w:rsidRDefault="007D6AD8" w:rsidP="003C757B">
      <w:pPr>
        <w:spacing w:line="276" w:lineRule="auto"/>
        <w:rPr>
          <w:rFonts w:cstheme="minorHAnsi"/>
        </w:rPr>
      </w:pPr>
      <w:r w:rsidRPr="007D6AD8">
        <w:rPr>
          <w:rFonts w:ascii="Apple Color Emoji" w:hAnsi="Apple Color Emoji" w:cs="Apple Color Emoji"/>
        </w:rPr>
        <w:t>✅</w:t>
      </w:r>
      <w:r w:rsidRPr="007D6AD8">
        <w:rPr>
          <w:rFonts w:cstheme="minorHAnsi"/>
        </w:rPr>
        <w:t> </w:t>
      </w:r>
      <w:r w:rsidRPr="007D6AD8">
        <w:rPr>
          <w:rFonts w:cstheme="minorHAnsi"/>
          <w:b/>
          <w:bCs/>
        </w:rPr>
        <w:t>Example:</w:t>
      </w:r>
      <w:r w:rsidRPr="0097209B">
        <w:rPr>
          <w:rFonts w:cstheme="minorHAnsi"/>
        </w:rPr>
        <w:t xml:space="preserve"> </w:t>
      </w:r>
      <w:r w:rsidRPr="007D6AD8">
        <w:rPr>
          <w:rFonts w:cstheme="minorHAnsi"/>
        </w:rPr>
        <w:t>In 2012, a </w:t>
      </w:r>
      <w:r w:rsidRPr="007D6AD8">
        <w:rPr>
          <w:rFonts w:cstheme="minorHAnsi"/>
          <w:b/>
          <w:bCs/>
        </w:rPr>
        <w:t>Knight Capital Group trading software bug</w:t>
      </w:r>
      <w:r w:rsidRPr="007D6AD8">
        <w:rPr>
          <w:rFonts w:cstheme="minorHAnsi"/>
        </w:rPr>
        <w:t> caused a </w:t>
      </w:r>
      <w:r w:rsidRPr="007D6AD8">
        <w:rPr>
          <w:rFonts w:cstheme="minorHAnsi"/>
          <w:b/>
          <w:bCs/>
        </w:rPr>
        <w:t>$440 million loss in 45 minutes</w:t>
      </w:r>
      <w:r w:rsidRPr="007D6AD8">
        <w:rPr>
          <w:rFonts w:cstheme="minorHAnsi"/>
        </w:rPr>
        <w:t> due to a </w:t>
      </w:r>
      <w:r w:rsidRPr="007D6AD8">
        <w:rPr>
          <w:rFonts w:cstheme="minorHAnsi"/>
          <w:b/>
          <w:bCs/>
        </w:rPr>
        <w:t>faulty deployment script</w:t>
      </w:r>
      <w:r w:rsidRPr="007D6AD8">
        <w:rPr>
          <w:rFonts w:cstheme="minorHAnsi"/>
        </w:rPr>
        <w:t>.</w:t>
      </w:r>
    </w:p>
    <w:p w14:paraId="2CFCE47C" w14:textId="2AE96599" w:rsidR="007D6AD8" w:rsidRPr="007D6AD8" w:rsidRDefault="007D6AD8" w:rsidP="003C757B">
      <w:pPr>
        <w:spacing w:line="276" w:lineRule="auto"/>
        <w:rPr>
          <w:rFonts w:cstheme="minorHAnsi"/>
        </w:rPr>
      </w:pPr>
    </w:p>
    <w:p w14:paraId="7CD63A31" w14:textId="2F6759B6" w:rsidR="007D6AD8" w:rsidRPr="007D6AD8" w:rsidRDefault="007D6AD8" w:rsidP="003C757B">
      <w:pPr>
        <w:spacing w:line="276" w:lineRule="auto"/>
        <w:rPr>
          <w:rFonts w:cstheme="minorHAnsi"/>
          <w:b/>
          <w:bCs/>
        </w:rPr>
      </w:pPr>
      <w:r w:rsidRPr="007D6AD8">
        <w:rPr>
          <w:rFonts w:cstheme="minorHAnsi"/>
          <w:b/>
          <w:bCs/>
        </w:rPr>
        <w:t>3️</w:t>
      </w:r>
      <w:r w:rsidRPr="0097209B">
        <w:rPr>
          <w:rFonts w:cstheme="minorHAnsi"/>
          <w:b/>
          <w:bCs/>
        </w:rPr>
        <w:t>.</w:t>
      </w:r>
      <w:r w:rsidRPr="007D6AD8">
        <w:rPr>
          <w:rFonts w:cstheme="minorHAnsi"/>
          <w:b/>
          <w:bCs/>
        </w:rPr>
        <w:t xml:space="preserve"> Frequent Software Updates &amp; Changes</w:t>
      </w:r>
    </w:p>
    <w:p w14:paraId="41835F24" w14:textId="77777777" w:rsidR="007D6AD8" w:rsidRPr="007D6AD8" w:rsidRDefault="007D6AD8" w:rsidP="003C757B">
      <w:pPr>
        <w:numPr>
          <w:ilvl w:val="0"/>
          <w:numId w:val="28"/>
        </w:numPr>
        <w:spacing w:line="276" w:lineRule="auto"/>
        <w:rPr>
          <w:rFonts w:cstheme="minorHAnsi"/>
        </w:rPr>
      </w:pPr>
      <w:r w:rsidRPr="007D6AD8">
        <w:rPr>
          <w:rFonts w:cstheme="minorHAnsi"/>
        </w:rPr>
        <w:t>Continuous updates introduce </w:t>
      </w:r>
      <w:r w:rsidRPr="007D6AD8">
        <w:rPr>
          <w:rFonts w:cstheme="minorHAnsi"/>
          <w:b/>
          <w:bCs/>
        </w:rPr>
        <w:t>new features</w:t>
      </w:r>
      <w:r w:rsidRPr="007D6AD8">
        <w:rPr>
          <w:rFonts w:cstheme="minorHAnsi"/>
        </w:rPr>
        <w:t> but also </w:t>
      </w:r>
      <w:r w:rsidRPr="007D6AD8">
        <w:rPr>
          <w:rFonts w:cstheme="minorHAnsi"/>
          <w:b/>
          <w:bCs/>
        </w:rPr>
        <w:t>new bugs</w:t>
      </w:r>
      <w:r w:rsidRPr="007D6AD8">
        <w:rPr>
          <w:rFonts w:cstheme="minorHAnsi"/>
        </w:rPr>
        <w:t>.</w:t>
      </w:r>
    </w:p>
    <w:p w14:paraId="67E5ACEF" w14:textId="77777777" w:rsidR="007D6AD8" w:rsidRPr="007D6AD8" w:rsidRDefault="007D6AD8" w:rsidP="003C757B">
      <w:pPr>
        <w:numPr>
          <w:ilvl w:val="0"/>
          <w:numId w:val="28"/>
        </w:numPr>
        <w:spacing w:line="276" w:lineRule="auto"/>
        <w:rPr>
          <w:rFonts w:cstheme="minorHAnsi"/>
        </w:rPr>
      </w:pPr>
      <w:r w:rsidRPr="007D6AD8">
        <w:rPr>
          <w:rFonts w:cstheme="minorHAnsi"/>
        </w:rPr>
        <w:t>Fixing one bug can sometimes </w:t>
      </w:r>
      <w:r w:rsidRPr="007D6AD8">
        <w:rPr>
          <w:rFonts w:cstheme="minorHAnsi"/>
          <w:b/>
          <w:bCs/>
        </w:rPr>
        <w:t>create new ones</w:t>
      </w:r>
      <w:r w:rsidRPr="007D6AD8">
        <w:rPr>
          <w:rFonts w:cstheme="minorHAnsi"/>
        </w:rPr>
        <w:t> (known as </w:t>
      </w:r>
      <w:r w:rsidRPr="007D6AD8">
        <w:rPr>
          <w:rFonts w:cstheme="minorHAnsi"/>
          <w:b/>
          <w:bCs/>
        </w:rPr>
        <w:t>regression bugs</w:t>
      </w:r>
      <w:r w:rsidRPr="007D6AD8">
        <w:rPr>
          <w:rFonts w:cstheme="minorHAnsi"/>
        </w:rPr>
        <w:t>).</w:t>
      </w:r>
    </w:p>
    <w:p w14:paraId="71284A40" w14:textId="08AB077F" w:rsidR="007D6AD8" w:rsidRPr="007D6AD8" w:rsidRDefault="007D6AD8" w:rsidP="003C757B">
      <w:pPr>
        <w:spacing w:line="276" w:lineRule="auto"/>
        <w:rPr>
          <w:rFonts w:cstheme="minorHAnsi"/>
        </w:rPr>
      </w:pPr>
      <w:r w:rsidRPr="007D6AD8">
        <w:rPr>
          <w:rFonts w:ascii="Apple Color Emoji" w:hAnsi="Apple Color Emoji" w:cs="Apple Color Emoji"/>
        </w:rPr>
        <w:t>✅</w:t>
      </w:r>
      <w:r w:rsidRPr="007D6AD8">
        <w:rPr>
          <w:rFonts w:cstheme="minorHAnsi"/>
        </w:rPr>
        <w:t> </w:t>
      </w:r>
      <w:r w:rsidRPr="007D6AD8">
        <w:rPr>
          <w:rFonts w:cstheme="minorHAnsi"/>
          <w:b/>
          <w:bCs/>
        </w:rPr>
        <w:t>Example:</w:t>
      </w:r>
      <w:r w:rsidRPr="0097209B">
        <w:rPr>
          <w:rFonts w:cstheme="minorHAnsi"/>
        </w:rPr>
        <w:t xml:space="preserve"> </w:t>
      </w:r>
      <w:r w:rsidRPr="007D6AD8">
        <w:rPr>
          <w:rFonts w:cstheme="minorHAnsi"/>
        </w:rPr>
        <w:t>Apple’s </w:t>
      </w:r>
      <w:r w:rsidRPr="007D6AD8">
        <w:rPr>
          <w:rFonts w:cstheme="minorHAnsi"/>
          <w:b/>
          <w:bCs/>
        </w:rPr>
        <w:t>iOS 13 update</w:t>
      </w:r>
      <w:r w:rsidRPr="007D6AD8">
        <w:rPr>
          <w:rFonts w:cstheme="minorHAnsi"/>
        </w:rPr>
        <w:t> caused issues like </w:t>
      </w:r>
      <w:r w:rsidRPr="007D6AD8">
        <w:rPr>
          <w:rFonts w:cstheme="minorHAnsi"/>
          <w:b/>
          <w:bCs/>
        </w:rPr>
        <w:t>battery drain, app crashes, and slow performance</w:t>
      </w:r>
      <w:r w:rsidRPr="007D6AD8">
        <w:rPr>
          <w:rFonts w:cstheme="minorHAnsi"/>
        </w:rPr>
        <w:t>, leading to multiple patches.</w:t>
      </w:r>
    </w:p>
    <w:p w14:paraId="31B57C00" w14:textId="56EB6730" w:rsidR="007D6AD8" w:rsidRPr="007D6AD8" w:rsidRDefault="007D6AD8" w:rsidP="003C757B">
      <w:pPr>
        <w:spacing w:line="276" w:lineRule="auto"/>
        <w:rPr>
          <w:rFonts w:cstheme="minorHAnsi"/>
        </w:rPr>
      </w:pPr>
    </w:p>
    <w:p w14:paraId="1A62E47E" w14:textId="4DEEB2D1" w:rsidR="007D6AD8" w:rsidRPr="007D6AD8" w:rsidRDefault="007D6AD8" w:rsidP="003C757B">
      <w:pPr>
        <w:spacing w:line="276" w:lineRule="auto"/>
        <w:rPr>
          <w:rFonts w:cstheme="minorHAnsi"/>
          <w:b/>
          <w:bCs/>
        </w:rPr>
      </w:pPr>
      <w:r w:rsidRPr="007D6AD8">
        <w:rPr>
          <w:rFonts w:cstheme="minorHAnsi"/>
          <w:b/>
          <w:bCs/>
        </w:rPr>
        <w:t>4️</w:t>
      </w:r>
      <w:r w:rsidRPr="0097209B">
        <w:rPr>
          <w:rFonts w:cstheme="minorHAnsi"/>
          <w:b/>
          <w:bCs/>
        </w:rPr>
        <w:t>.</w:t>
      </w:r>
      <w:r w:rsidRPr="007D6AD8">
        <w:rPr>
          <w:rFonts w:cstheme="minorHAnsi"/>
          <w:b/>
          <w:bCs/>
        </w:rPr>
        <w:t xml:space="preserve"> Poor Testing &amp; Deadline Pressure</w:t>
      </w:r>
    </w:p>
    <w:p w14:paraId="5EE47D1B" w14:textId="77777777" w:rsidR="007D6AD8" w:rsidRPr="007D6AD8" w:rsidRDefault="007D6AD8" w:rsidP="003C757B">
      <w:pPr>
        <w:numPr>
          <w:ilvl w:val="0"/>
          <w:numId w:val="29"/>
        </w:numPr>
        <w:spacing w:line="276" w:lineRule="auto"/>
        <w:rPr>
          <w:rFonts w:cstheme="minorHAnsi"/>
        </w:rPr>
      </w:pPr>
      <w:r w:rsidRPr="007D6AD8">
        <w:rPr>
          <w:rFonts w:cstheme="minorHAnsi"/>
        </w:rPr>
        <w:t>Companies rush to release software quickly, reducing time for proper </w:t>
      </w:r>
      <w:r w:rsidRPr="007D6AD8">
        <w:rPr>
          <w:rFonts w:cstheme="minorHAnsi"/>
          <w:b/>
          <w:bCs/>
        </w:rPr>
        <w:t>quality assurance (QA)</w:t>
      </w:r>
      <w:r w:rsidRPr="007D6AD8">
        <w:rPr>
          <w:rFonts w:cstheme="minorHAnsi"/>
        </w:rPr>
        <w:t>.</w:t>
      </w:r>
    </w:p>
    <w:p w14:paraId="7EA04BA6" w14:textId="77777777" w:rsidR="007D6AD8" w:rsidRPr="007D6AD8" w:rsidRDefault="007D6AD8" w:rsidP="003C757B">
      <w:pPr>
        <w:numPr>
          <w:ilvl w:val="0"/>
          <w:numId w:val="29"/>
        </w:numPr>
        <w:spacing w:line="276" w:lineRule="auto"/>
        <w:rPr>
          <w:rFonts w:cstheme="minorHAnsi"/>
        </w:rPr>
      </w:pPr>
      <w:r w:rsidRPr="007D6AD8">
        <w:rPr>
          <w:rFonts w:cstheme="minorHAnsi"/>
          <w:b/>
          <w:bCs/>
        </w:rPr>
        <w:t>Insufficient testing</w:t>
      </w:r>
      <w:r w:rsidRPr="007D6AD8">
        <w:rPr>
          <w:rFonts w:cstheme="minorHAnsi"/>
        </w:rPr>
        <w:t> (especially in Agile and DevOps) leads to undetected defects.</w:t>
      </w:r>
    </w:p>
    <w:p w14:paraId="66830D26" w14:textId="780039C5" w:rsidR="007D6AD8" w:rsidRPr="007D6AD8" w:rsidRDefault="007D6AD8" w:rsidP="003C757B">
      <w:pPr>
        <w:spacing w:line="276" w:lineRule="auto"/>
        <w:rPr>
          <w:rFonts w:cstheme="minorHAnsi"/>
        </w:rPr>
      </w:pPr>
      <w:r w:rsidRPr="007D6AD8">
        <w:rPr>
          <w:rFonts w:ascii="Apple Color Emoji" w:hAnsi="Apple Color Emoji" w:cs="Apple Color Emoji"/>
        </w:rPr>
        <w:t>✅</w:t>
      </w:r>
      <w:r w:rsidRPr="007D6AD8">
        <w:rPr>
          <w:rFonts w:cstheme="minorHAnsi"/>
        </w:rPr>
        <w:t> </w:t>
      </w:r>
      <w:r w:rsidRPr="007D6AD8">
        <w:rPr>
          <w:rFonts w:cstheme="minorHAnsi"/>
          <w:b/>
          <w:bCs/>
        </w:rPr>
        <w:t>Example:</w:t>
      </w:r>
      <w:r w:rsidRPr="0097209B">
        <w:rPr>
          <w:rFonts w:cstheme="minorHAnsi"/>
        </w:rPr>
        <w:t xml:space="preserve"> </w:t>
      </w:r>
      <w:r w:rsidRPr="007D6AD8">
        <w:rPr>
          <w:rFonts w:cstheme="minorHAnsi"/>
        </w:rPr>
        <w:t>The game </w:t>
      </w:r>
      <w:r w:rsidRPr="007D6AD8">
        <w:rPr>
          <w:rFonts w:cstheme="minorHAnsi"/>
          <w:b/>
          <w:bCs/>
        </w:rPr>
        <w:t>Cyberpunk 2077</w:t>
      </w:r>
      <w:r w:rsidRPr="007D6AD8">
        <w:rPr>
          <w:rFonts w:cstheme="minorHAnsi"/>
        </w:rPr>
        <w:t> was released with </w:t>
      </w:r>
      <w:r w:rsidRPr="007D6AD8">
        <w:rPr>
          <w:rFonts w:cstheme="minorHAnsi"/>
          <w:b/>
          <w:bCs/>
        </w:rPr>
        <w:t>hundreds of bugs</w:t>
      </w:r>
      <w:r w:rsidRPr="007D6AD8">
        <w:rPr>
          <w:rFonts w:cstheme="minorHAnsi"/>
        </w:rPr>
        <w:t> due to rushed development, leading to </w:t>
      </w:r>
      <w:r w:rsidRPr="007D6AD8">
        <w:rPr>
          <w:rFonts w:cstheme="minorHAnsi"/>
          <w:b/>
          <w:bCs/>
        </w:rPr>
        <w:t>refunds and legal issues</w:t>
      </w:r>
      <w:r w:rsidRPr="007D6AD8">
        <w:rPr>
          <w:rFonts w:cstheme="minorHAnsi"/>
        </w:rPr>
        <w:t>.</w:t>
      </w:r>
    </w:p>
    <w:p w14:paraId="4C9C4FBC" w14:textId="594EE712" w:rsidR="007D6AD8" w:rsidRPr="007D6AD8" w:rsidRDefault="007D6AD8" w:rsidP="003C757B">
      <w:pPr>
        <w:spacing w:line="276" w:lineRule="auto"/>
        <w:rPr>
          <w:rFonts w:cstheme="minorHAnsi"/>
        </w:rPr>
      </w:pPr>
    </w:p>
    <w:p w14:paraId="23ABAC7A" w14:textId="7B51A481" w:rsidR="007D6AD8" w:rsidRPr="007D6AD8" w:rsidRDefault="007D6AD8" w:rsidP="003C757B">
      <w:pPr>
        <w:spacing w:line="276" w:lineRule="auto"/>
        <w:rPr>
          <w:rFonts w:cstheme="minorHAnsi"/>
          <w:b/>
          <w:bCs/>
        </w:rPr>
      </w:pPr>
      <w:r w:rsidRPr="007D6AD8">
        <w:rPr>
          <w:rFonts w:cstheme="minorHAnsi"/>
          <w:b/>
          <w:bCs/>
        </w:rPr>
        <w:t>5️</w:t>
      </w:r>
      <w:r w:rsidRPr="0097209B">
        <w:rPr>
          <w:rFonts w:cstheme="minorHAnsi"/>
          <w:b/>
          <w:bCs/>
        </w:rPr>
        <w:t>.</w:t>
      </w:r>
      <w:r w:rsidRPr="007D6AD8">
        <w:rPr>
          <w:rFonts w:cstheme="minorHAnsi"/>
          <w:b/>
          <w:bCs/>
        </w:rPr>
        <w:t xml:space="preserve"> Integration with Third-Party Services</w:t>
      </w:r>
    </w:p>
    <w:p w14:paraId="0C047B3F" w14:textId="77777777" w:rsidR="007D6AD8" w:rsidRPr="007D6AD8" w:rsidRDefault="007D6AD8" w:rsidP="003C757B">
      <w:pPr>
        <w:numPr>
          <w:ilvl w:val="0"/>
          <w:numId w:val="30"/>
        </w:numPr>
        <w:spacing w:line="276" w:lineRule="auto"/>
        <w:rPr>
          <w:rFonts w:cstheme="minorHAnsi"/>
        </w:rPr>
      </w:pPr>
      <w:r w:rsidRPr="007D6AD8">
        <w:rPr>
          <w:rFonts w:cstheme="minorHAnsi"/>
        </w:rPr>
        <w:t>Software often depends on </w:t>
      </w:r>
      <w:r w:rsidRPr="007D6AD8">
        <w:rPr>
          <w:rFonts w:cstheme="minorHAnsi"/>
          <w:b/>
          <w:bCs/>
        </w:rPr>
        <w:t>external APIs, plugins, and cloud services</w:t>
      </w:r>
      <w:r w:rsidRPr="007D6AD8">
        <w:rPr>
          <w:rFonts w:cstheme="minorHAnsi"/>
        </w:rPr>
        <w:t>.</w:t>
      </w:r>
    </w:p>
    <w:p w14:paraId="22F8D8D6" w14:textId="77777777" w:rsidR="007D6AD8" w:rsidRPr="007D6AD8" w:rsidRDefault="007D6AD8" w:rsidP="003C757B">
      <w:pPr>
        <w:numPr>
          <w:ilvl w:val="0"/>
          <w:numId w:val="30"/>
        </w:numPr>
        <w:spacing w:line="276" w:lineRule="auto"/>
        <w:rPr>
          <w:rFonts w:cstheme="minorHAnsi"/>
        </w:rPr>
      </w:pPr>
      <w:r w:rsidRPr="007D6AD8">
        <w:rPr>
          <w:rFonts w:cstheme="minorHAnsi"/>
        </w:rPr>
        <w:t>If these external components </w:t>
      </w:r>
      <w:r w:rsidRPr="007D6AD8">
        <w:rPr>
          <w:rFonts w:cstheme="minorHAnsi"/>
          <w:b/>
          <w:bCs/>
        </w:rPr>
        <w:t>fail or change</w:t>
      </w:r>
      <w:r w:rsidRPr="007D6AD8">
        <w:rPr>
          <w:rFonts w:cstheme="minorHAnsi"/>
        </w:rPr>
        <w:t>, the software may </w:t>
      </w:r>
      <w:r w:rsidRPr="007D6AD8">
        <w:rPr>
          <w:rFonts w:cstheme="minorHAnsi"/>
          <w:b/>
          <w:bCs/>
        </w:rPr>
        <w:t>malfunction</w:t>
      </w:r>
      <w:r w:rsidRPr="007D6AD8">
        <w:rPr>
          <w:rFonts w:cstheme="minorHAnsi"/>
        </w:rPr>
        <w:t>.</w:t>
      </w:r>
    </w:p>
    <w:p w14:paraId="3FA33F04" w14:textId="34069905" w:rsidR="007D6AD8" w:rsidRPr="007D6AD8" w:rsidRDefault="007D6AD8" w:rsidP="003C757B">
      <w:pPr>
        <w:spacing w:line="276" w:lineRule="auto"/>
        <w:rPr>
          <w:rFonts w:cstheme="minorHAnsi"/>
        </w:rPr>
      </w:pPr>
      <w:r w:rsidRPr="007D6AD8">
        <w:rPr>
          <w:rFonts w:ascii="Apple Color Emoji" w:hAnsi="Apple Color Emoji" w:cs="Apple Color Emoji"/>
        </w:rPr>
        <w:t>✅</w:t>
      </w:r>
      <w:r w:rsidRPr="007D6AD8">
        <w:rPr>
          <w:rFonts w:cstheme="minorHAnsi"/>
        </w:rPr>
        <w:t> </w:t>
      </w:r>
      <w:r w:rsidRPr="007D6AD8">
        <w:rPr>
          <w:rFonts w:cstheme="minorHAnsi"/>
          <w:b/>
          <w:bCs/>
        </w:rPr>
        <w:t>Example:</w:t>
      </w:r>
      <w:r w:rsidRPr="0097209B">
        <w:rPr>
          <w:rFonts w:cstheme="minorHAnsi"/>
        </w:rPr>
        <w:t xml:space="preserve"> </w:t>
      </w:r>
      <w:r w:rsidRPr="007D6AD8">
        <w:rPr>
          <w:rFonts w:cstheme="minorHAnsi"/>
        </w:rPr>
        <w:t>A banking app might </w:t>
      </w:r>
      <w:r w:rsidRPr="007D6AD8">
        <w:rPr>
          <w:rFonts w:cstheme="minorHAnsi"/>
          <w:b/>
          <w:bCs/>
        </w:rPr>
        <w:t>fail to process transactions</w:t>
      </w:r>
      <w:r w:rsidRPr="007D6AD8">
        <w:rPr>
          <w:rFonts w:cstheme="minorHAnsi"/>
        </w:rPr>
        <w:t> if a </w:t>
      </w:r>
      <w:r w:rsidRPr="007D6AD8">
        <w:rPr>
          <w:rFonts w:cstheme="minorHAnsi"/>
          <w:b/>
          <w:bCs/>
        </w:rPr>
        <w:t>third-party payment gateway API</w:t>
      </w:r>
      <w:r w:rsidRPr="007D6AD8">
        <w:rPr>
          <w:rFonts w:cstheme="minorHAnsi"/>
        </w:rPr>
        <w:t> has a bug.</w:t>
      </w:r>
    </w:p>
    <w:p w14:paraId="74B55BE9" w14:textId="0620E745" w:rsidR="007D6AD8" w:rsidRPr="007D6AD8" w:rsidRDefault="007D6AD8" w:rsidP="003C757B">
      <w:pPr>
        <w:spacing w:line="276" w:lineRule="auto"/>
        <w:rPr>
          <w:rFonts w:cstheme="minorHAnsi"/>
        </w:rPr>
      </w:pPr>
    </w:p>
    <w:p w14:paraId="6C93E337" w14:textId="53D50AB7" w:rsidR="007D6AD8" w:rsidRPr="007D6AD8" w:rsidRDefault="007D6AD8" w:rsidP="003C757B">
      <w:pPr>
        <w:spacing w:line="276" w:lineRule="auto"/>
        <w:rPr>
          <w:rFonts w:cstheme="minorHAnsi"/>
          <w:b/>
          <w:bCs/>
        </w:rPr>
      </w:pPr>
      <w:r w:rsidRPr="007D6AD8">
        <w:rPr>
          <w:rFonts w:cstheme="minorHAnsi"/>
          <w:b/>
          <w:bCs/>
        </w:rPr>
        <w:t>6️</w:t>
      </w:r>
      <w:r w:rsidRPr="0097209B">
        <w:rPr>
          <w:rFonts w:cstheme="minorHAnsi"/>
          <w:b/>
          <w:bCs/>
        </w:rPr>
        <w:t>.</w:t>
      </w:r>
      <w:r w:rsidRPr="007D6AD8">
        <w:rPr>
          <w:rFonts w:cstheme="minorHAnsi"/>
          <w:b/>
          <w:bCs/>
        </w:rPr>
        <w:t xml:space="preserve"> Hardware &amp; Environmental Issues</w:t>
      </w:r>
    </w:p>
    <w:p w14:paraId="0080B2A4" w14:textId="77777777" w:rsidR="007D6AD8" w:rsidRPr="007D6AD8" w:rsidRDefault="007D6AD8" w:rsidP="003C757B">
      <w:pPr>
        <w:numPr>
          <w:ilvl w:val="0"/>
          <w:numId w:val="31"/>
        </w:numPr>
        <w:spacing w:line="276" w:lineRule="auto"/>
        <w:rPr>
          <w:rFonts w:cstheme="minorHAnsi"/>
        </w:rPr>
      </w:pPr>
      <w:r w:rsidRPr="007D6AD8">
        <w:rPr>
          <w:rFonts w:cstheme="minorHAnsi"/>
        </w:rPr>
        <w:t>Software must run on </w:t>
      </w:r>
      <w:r w:rsidRPr="007D6AD8">
        <w:rPr>
          <w:rFonts w:cstheme="minorHAnsi"/>
          <w:b/>
          <w:bCs/>
        </w:rPr>
        <w:t>different devices, operating systems, and network conditions</w:t>
      </w:r>
      <w:r w:rsidRPr="007D6AD8">
        <w:rPr>
          <w:rFonts w:cstheme="minorHAnsi"/>
        </w:rPr>
        <w:t>.</w:t>
      </w:r>
    </w:p>
    <w:p w14:paraId="6451E237" w14:textId="77777777" w:rsidR="007D6AD8" w:rsidRPr="007D6AD8" w:rsidRDefault="007D6AD8" w:rsidP="003C757B">
      <w:pPr>
        <w:numPr>
          <w:ilvl w:val="0"/>
          <w:numId w:val="31"/>
        </w:numPr>
        <w:spacing w:line="276" w:lineRule="auto"/>
        <w:rPr>
          <w:rFonts w:cstheme="minorHAnsi"/>
        </w:rPr>
      </w:pPr>
      <w:r w:rsidRPr="007D6AD8">
        <w:rPr>
          <w:rFonts w:cstheme="minorHAnsi"/>
        </w:rPr>
        <w:t>Some bugs only appear under </w:t>
      </w:r>
      <w:r w:rsidRPr="007D6AD8">
        <w:rPr>
          <w:rFonts w:cstheme="minorHAnsi"/>
          <w:b/>
          <w:bCs/>
        </w:rPr>
        <w:t>specific circumstances</w:t>
      </w:r>
      <w:r w:rsidRPr="007D6AD8">
        <w:rPr>
          <w:rFonts w:cstheme="minorHAnsi"/>
        </w:rPr>
        <w:t>, making them harder to detect.</w:t>
      </w:r>
    </w:p>
    <w:p w14:paraId="3460515E" w14:textId="50D62CE3" w:rsidR="007D6AD8" w:rsidRPr="007D6AD8" w:rsidRDefault="007D6AD8" w:rsidP="003C757B">
      <w:pPr>
        <w:spacing w:line="276" w:lineRule="auto"/>
        <w:rPr>
          <w:rFonts w:cstheme="minorHAnsi"/>
        </w:rPr>
      </w:pPr>
      <w:r w:rsidRPr="007D6AD8">
        <w:rPr>
          <w:rFonts w:ascii="Apple Color Emoji" w:hAnsi="Apple Color Emoji" w:cs="Apple Color Emoji"/>
        </w:rPr>
        <w:t>✅</w:t>
      </w:r>
      <w:r w:rsidRPr="007D6AD8">
        <w:rPr>
          <w:rFonts w:cstheme="minorHAnsi"/>
        </w:rPr>
        <w:t> </w:t>
      </w:r>
      <w:r w:rsidRPr="007D6AD8">
        <w:rPr>
          <w:rFonts w:cstheme="minorHAnsi"/>
          <w:b/>
          <w:bCs/>
        </w:rPr>
        <w:t>Example:</w:t>
      </w:r>
      <w:r w:rsidRPr="0097209B">
        <w:rPr>
          <w:rFonts w:cstheme="minorHAnsi"/>
        </w:rPr>
        <w:t xml:space="preserve"> </w:t>
      </w:r>
      <w:r w:rsidRPr="007D6AD8">
        <w:rPr>
          <w:rFonts w:cstheme="minorHAnsi"/>
        </w:rPr>
        <w:t>A mobile app might </w:t>
      </w:r>
      <w:r w:rsidRPr="007D6AD8">
        <w:rPr>
          <w:rFonts w:cstheme="minorHAnsi"/>
          <w:b/>
          <w:bCs/>
        </w:rPr>
        <w:t>crash on older Android devices</w:t>
      </w:r>
      <w:r w:rsidRPr="007D6AD8">
        <w:rPr>
          <w:rFonts w:cstheme="minorHAnsi"/>
        </w:rPr>
        <w:t> due to </w:t>
      </w:r>
      <w:r w:rsidRPr="007D6AD8">
        <w:rPr>
          <w:rFonts w:cstheme="minorHAnsi"/>
          <w:b/>
          <w:bCs/>
        </w:rPr>
        <w:t>low RAM or outdated OS versions</w:t>
      </w:r>
      <w:r w:rsidRPr="007D6AD8">
        <w:rPr>
          <w:rFonts w:cstheme="minorHAnsi"/>
        </w:rPr>
        <w:t>.</w:t>
      </w:r>
    </w:p>
    <w:p w14:paraId="6E1E4BFA" w14:textId="2F08F5F5" w:rsidR="007D6AD8" w:rsidRPr="007D6AD8" w:rsidRDefault="007D6AD8" w:rsidP="003C757B">
      <w:pPr>
        <w:spacing w:line="276" w:lineRule="auto"/>
        <w:rPr>
          <w:rFonts w:cstheme="minorHAnsi"/>
        </w:rPr>
      </w:pPr>
    </w:p>
    <w:p w14:paraId="1B55A4F1" w14:textId="2C94C75C" w:rsidR="007D6AD8" w:rsidRPr="007D6AD8" w:rsidRDefault="007D6AD8" w:rsidP="003C757B">
      <w:pPr>
        <w:spacing w:line="276" w:lineRule="auto"/>
        <w:rPr>
          <w:rFonts w:cstheme="minorHAnsi"/>
          <w:b/>
          <w:bCs/>
        </w:rPr>
      </w:pPr>
      <w:r w:rsidRPr="007D6AD8">
        <w:rPr>
          <w:rFonts w:cstheme="minorHAnsi"/>
          <w:b/>
          <w:bCs/>
        </w:rPr>
        <w:t>7️</w:t>
      </w:r>
      <w:r w:rsidRPr="0097209B">
        <w:rPr>
          <w:rFonts w:cstheme="minorHAnsi"/>
          <w:b/>
          <w:bCs/>
        </w:rPr>
        <w:t>.</w:t>
      </w:r>
      <w:r w:rsidRPr="007D6AD8">
        <w:rPr>
          <w:rFonts w:cstheme="minorHAnsi"/>
          <w:b/>
          <w:bCs/>
        </w:rPr>
        <w:t xml:space="preserve"> Miscommunication in Requirements</w:t>
      </w:r>
    </w:p>
    <w:p w14:paraId="3FA5736A" w14:textId="77777777" w:rsidR="007D6AD8" w:rsidRPr="007D6AD8" w:rsidRDefault="007D6AD8" w:rsidP="003C757B">
      <w:pPr>
        <w:numPr>
          <w:ilvl w:val="0"/>
          <w:numId w:val="32"/>
        </w:numPr>
        <w:spacing w:line="276" w:lineRule="auto"/>
        <w:rPr>
          <w:rFonts w:cstheme="minorHAnsi"/>
        </w:rPr>
      </w:pPr>
      <w:r w:rsidRPr="007D6AD8">
        <w:rPr>
          <w:rFonts w:cstheme="minorHAnsi"/>
          <w:b/>
          <w:bCs/>
        </w:rPr>
        <w:t>Ambiguous or unclear software requirements</w:t>
      </w:r>
      <w:r w:rsidRPr="007D6AD8">
        <w:rPr>
          <w:rFonts w:cstheme="minorHAnsi"/>
        </w:rPr>
        <w:t> lead to wrong implementations.</w:t>
      </w:r>
    </w:p>
    <w:p w14:paraId="49497662" w14:textId="77777777" w:rsidR="007D6AD8" w:rsidRPr="007D6AD8" w:rsidRDefault="007D6AD8" w:rsidP="003C757B">
      <w:pPr>
        <w:numPr>
          <w:ilvl w:val="0"/>
          <w:numId w:val="32"/>
        </w:numPr>
        <w:spacing w:line="276" w:lineRule="auto"/>
        <w:rPr>
          <w:rFonts w:cstheme="minorHAnsi"/>
        </w:rPr>
      </w:pPr>
      <w:r w:rsidRPr="007D6AD8">
        <w:rPr>
          <w:rFonts w:cstheme="minorHAnsi"/>
        </w:rPr>
        <w:t>Developers may </w:t>
      </w:r>
      <w:r w:rsidRPr="007D6AD8">
        <w:rPr>
          <w:rFonts w:cstheme="minorHAnsi"/>
          <w:b/>
          <w:bCs/>
        </w:rPr>
        <w:t>misinterpret business needs</w:t>
      </w:r>
      <w:r w:rsidRPr="007D6AD8">
        <w:rPr>
          <w:rFonts w:cstheme="minorHAnsi"/>
        </w:rPr>
        <w:t>, causing incorrect functionality.</w:t>
      </w:r>
    </w:p>
    <w:p w14:paraId="224F7561" w14:textId="5B2AAED5" w:rsidR="007D6AD8" w:rsidRPr="007D6AD8" w:rsidRDefault="007D6AD8" w:rsidP="003C757B">
      <w:pPr>
        <w:spacing w:line="276" w:lineRule="auto"/>
        <w:rPr>
          <w:rFonts w:cstheme="minorHAnsi"/>
        </w:rPr>
      </w:pPr>
      <w:r w:rsidRPr="007D6AD8">
        <w:rPr>
          <w:rFonts w:ascii="Apple Color Emoji" w:hAnsi="Apple Color Emoji" w:cs="Apple Color Emoji"/>
        </w:rPr>
        <w:t>✅</w:t>
      </w:r>
      <w:r w:rsidRPr="007D6AD8">
        <w:rPr>
          <w:rFonts w:cstheme="minorHAnsi"/>
        </w:rPr>
        <w:t> </w:t>
      </w:r>
      <w:r w:rsidRPr="007D6AD8">
        <w:rPr>
          <w:rFonts w:cstheme="minorHAnsi"/>
          <w:b/>
          <w:bCs/>
        </w:rPr>
        <w:t>Example:</w:t>
      </w:r>
      <w:r w:rsidRPr="0097209B">
        <w:rPr>
          <w:rFonts w:cstheme="minorHAnsi"/>
        </w:rPr>
        <w:t xml:space="preserve"> </w:t>
      </w:r>
      <w:r w:rsidRPr="007D6AD8">
        <w:rPr>
          <w:rFonts w:cstheme="minorHAnsi"/>
        </w:rPr>
        <w:t>A healthcare software system </w:t>
      </w:r>
      <w:r w:rsidRPr="007D6AD8">
        <w:rPr>
          <w:rFonts w:cstheme="minorHAnsi"/>
          <w:b/>
          <w:bCs/>
        </w:rPr>
        <w:t>miscalculated medication dosages</w:t>
      </w:r>
      <w:r w:rsidRPr="007D6AD8">
        <w:rPr>
          <w:rFonts w:cstheme="minorHAnsi"/>
        </w:rPr>
        <w:t> due to </w:t>
      </w:r>
      <w:r w:rsidRPr="007D6AD8">
        <w:rPr>
          <w:rFonts w:cstheme="minorHAnsi"/>
          <w:b/>
          <w:bCs/>
        </w:rPr>
        <w:t>wrong unit conversions</w:t>
      </w:r>
      <w:r w:rsidRPr="007D6AD8">
        <w:rPr>
          <w:rFonts w:cstheme="minorHAnsi"/>
        </w:rPr>
        <w:t> (mg vs. mcg).</w:t>
      </w:r>
    </w:p>
    <w:p w14:paraId="5D56D3AB" w14:textId="25A6D1E5" w:rsidR="007D6AD8" w:rsidRPr="007D6AD8" w:rsidRDefault="007D6AD8" w:rsidP="003C757B">
      <w:pPr>
        <w:spacing w:line="276" w:lineRule="auto"/>
        <w:rPr>
          <w:rFonts w:cstheme="minorHAnsi"/>
        </w:rPr>
      </w:pPr>
    </w:p>
    <w:p w14:paraId="67032142" w14:textId="35AC14CD" w:rsidR="007D6AD8" w:rsidRPr="007D6AD8" w:rsidRDefault="007D6AD8" w:rsidP="003C757B">
      <w:pPr>
        <w:spacing w:line="276" w:lineRule="auto"/>
        <w:rPr>
          <w:rFonts w:cstheme="minorHAnsi"/>
          <w:b/>
          <w:bCs/>
        </w:rPr>
      </w:pPr>
      <w:r w:rsidRPr="007D6AD8">
        <w:rPr>
          <w:rFonts w:cstheme="minorHAnsi"/>
          <w:b/>
          <w:bCs/>
        </w:rPr>
        <w:t>8️</w:t>
      </w:r>
      <w:r w:rsidRPr="0097209B">
        <w:rPr>
          <w:rFonts w:cstheme="minorHAnsi"/>
          <w:b/>
          <w:bCs/>
        </w:rPr>
        <w:t>.</w:t>
      </w:r>
      <w:r w:rsidRPr="007D6AD8">
        <w:rPr>
          <w:rFonts w:cstheme="minorHAnsi"/>
          <w:b/>
          <w:bCs/>
        </w:rPr>
        <w:t xml:space="preserve"> Security Vulnerabilities</w:t>
      </w:r>
    </w:p>
    <w:p w14:paraId="7E1FCE85" w14:textId="77777777" w:rsidR="007D6AD8" w:rsidRPr="007D6AD8" w:rsidRDefault="007D6AD8" w:rsidP="003C757B">
      <w:pPr>
        <w:numPr>
          <w:ilvl w:val="0"/>
          <w:numId w:val="33"/>
        </w:numPr>
        <w:spacing w:line="276" w:lineRule="auto"/>
        <w:rPr>
          <w:rFonts w:cstheme="minorHAnsi"/>
        </w:rPr>
      </w:pPr>
      <w:r w:rsidRPr="007D6AD8">
        <w:rPr>
          <w:rFonts w:cstheme="minorHAnsi"/>
        </w:rPr>
        <w:t>Bugs often come from </w:t>
      </w:r>
      <w:r w:rsidRPr="007D6AD8">
        <w:rPr>
          <w:rFonts w:cstheme="minorHAnsi"/>
          <w:b/>
          <w:bCs/>
        </w:rPr>
        <w:t>poorly written code</w:t>
      </w:r>
      <w:r w:rsidRPr="007D6AD8">
        <w:rPr>
          <w:rFonts w:cstheme="minorHAnsi"/>
        </w:rPr>
        <w:t> that exposes security loopholes.</w:t>
      </w:r>
    </w:p>
    <w:p w14:paraId="2542B396" w14:textId="77777777" w:rsidR="007D6AD8" w:rsidRPr="007D6AD8" w:rsidRDefault="007D6AD8" w:rsidP="003C757B">
      <w:pPr>
        <w:numPr>
          <w:ilvl w:val="0"/>
          <w:numId w:val="33"/>
        </w:numPr>
        <w:spacing w:line="276" w:lineRule="auto"/>
        <w:rPr>
          <w:rFonts w:cstheme="minorHAnsi"/>
        </w:rPr>
      </w:pPr>
      <w:r w:rsidRPr="007D6AD8">
        <w:rPr>
          <w:rFonts w:cstheme="minorHAnsi"/>
        </w:rPr>
        <w:t>Cybercriminals </w:t>
      </w:r>
      <w:r w:rsidRPr="007D6AD8">
        <w:rPr>
          <w:rFonts w:cstheme="minorHAnsi"/>
          <w:b/>
          <w:bCs/>
        </w:rPr>
        <w:t>exploit these vulnerabilities</w:t>
      </w:r>
      <w:r w:rsidRPr="007D6AD8">
        <w:rPr>
          <w:rFonts w:cstheme="minorHAnsi"/>
        </w:rPr>
        <w:t> to hack systems.</w:t>
      </w:r>
    </w:p>
    <w:p w14:paraId="0AF0514B" w14:textId="0C88F73D" w:rsidR="007D6AD8" w:rsidRPr="007D6AD8" w:rsidRDefault="007D6AD8" w:rsidP="003C757B">
      <w:pPr>
        <w:spacing w:line="276" w:lineRule="auto"/>
        <w:rPr>
          <w:rFonts w:cstheme="minorHAnsi"/>
        </w:rPr>
      </w:pPr>
      <w:r w:rsidRPr="007D6AD8">
        <w:rPr>
          <w:rFonts w:ascii="Apple Color Emoji" w:hAnsi="Apple Color Emoji" w:cs="Apple Color Emoji"/>
        </w:rPr>
        <w:t>✅</w:t>
      </w:r>
      <w:r w:rsidRPr="007D6AD8">
        <w:rPr>
          <w:rFonts w:cstheme="minorHAnsi"/>
        </w:rPr>
        <w:t> </w:t>
      </w:r>
      <w:r w:rsidRPr="007D6AD8">
        <w:rPr>
          <w:rFonts w:cstheme="minorHAnsi"/>
          <w:b/>
          <w:bCs/>
        </w:rPr>
        <w:t>Example:</w:t>
      </w:r>
      <w:r w:rsidRPr="0097209B">
        <w:rPr>
          <w:rFonts w:cstheme="minorHAnsi"/>
        </w:rPr>
        <w:t xml:space="preserve"> </w:t>
      </w:r>
      <w:r w:rsidRPr="007D6AD8">
        <w:rPr>
          <w:rFonts w:cstheme="minorHAnsi"/>
        </w:rPr>
        <w:t>The </w:t>
      </w:r>
      <w:r w:rsidRPr="007D6AD8">
        <w:rPr>
          <w:rFonts w:cstheme="minorHAnsi"/>
          <w:b/>
          <w:bCs/>
        </w:rPr>
        <w:t>Heartbleed bug (2014)</w:t>
      </w:r>
      <w:r w:rsidRPr="007D6AD8">
        <w:rPr>
          <w:rFonts w:cstheme="minorHAnsi"/>
        </w:rPr>
        <w:t> in OpenSSL allowed hackers to steal </w:t>
      </w:r>
      <w:r w:rsidRPr="007D6AD8">
        <w:rPr>
          <w:rFonts w:cstheme="minorHAnsi"/>
          <w:b/>
          <w:bCs/>
        </w:rPr>
        <w:t>sensitive data like passwords and encryption keys</w:t>
      </w:r>
      <w:r w:rsidRPr="007D6AD8">
        <w:rPr>
          <w:rFonts w:cstheme="minorHAnsi"/>
        </w:rPr>
        <w:t>.</w:t>
      </w:r>
    </w:p>
    <w:p w14:paraId="406B6EE1" w14:textId="0BCEF45E" w:rsidR="007D6AD8" w:rsidRPr="007D6AD8" w:rsidRDefault="007D6AD8" w:rsidP="003C757B">
      <w:pPr>
        <w:spacing w:line="276" w:lineRule="auto"/>
        <w:rPr>
          <w:rFonts w:cstheme="minorHAnsi"/>
        </w:rPr>
      </w:pPr>
    </w:p>
    <w:p w14:paraId="74899643" w14:textId="0B376F34" w:rsidR="007D6AD8" w:rsidRPr="007D6AD8" w:rsidRDefault="007D6AD8" w:rsidP="003C757B">
      <w:pPr>
        <w:spacing w:line="276" w:lineRule="auto"/>
        <w:rPr>
          <w:rFonts w:cstheme="minorHAnsi"/>
          <w:b/>
          <w:bCs/>
        </w:rPr>
      </w:pPr>
      <w:r w:rsidRPr="007D6AD8">
        <w:rPr>
          <w:rFonts w:cstheme="minorHAnsi"/>
          <w:b/>
          <w:bCs/>
        </w:rPr>
        <w:t>9️</w:t>
      </w:r>
      <w:r w:rsidRPr="0097209B">
        <w:rPr>
          <w:rFonts w:cstheme="minorHAnsi"/>
          <w:b/>
          <w:bCs/>
        </w:rPr>
        <w:t>.</w:t>
      </w:r>
      <w:r w:rsidRPr="007D6AD8">
        <w:rPr>
          <w:rFonts w:cstheme="minorHAnsi"/>
          <w:b/>
          <w:bCs/>
        </w:rPr>
        <w:t xml:space="preserve"> Legacy Code &amp; Technical Debt</w:t>
      </w:r>
    </w:p>
    <w:p w14:paraId="5D567117" w14:textId="77777777" w:rsidR="007D6AD8" w:rsidRPr="007D6AD8" w:rsidRDefault="007D6AD8" w:rsidP="003C757B">
      <w:pPr>
        <w:numPr>
          <w:ilvl w:val="0"/>
          <w:numId w:val="34"/>
        </w:numPr>
        <w:spacing w:line="276" w:lineRule="auto"/>
        <w:rPr>
          <w:rFonts w:cstheme="minorHAnsi"/>
        </w:rPr>
      </w:pPr>
      <w:r w:rsidRPr="007D6AD8">
        <w:rPr>
          <w:rFonts w:cstheme="minorHAnsi"/>
        </w:rPr>
        <w:t>Older software systems (</w:t>
      </w:r>
      <w:r w:rsidRPr="007D6AD8">
        <w:rPr>
          <w:rFonts w:cstheme="minorHAnsi"/>
          <w:b/>
          <w:bCs/>
        </w:rPr>
        <w:t>legacy systems</w:t>
      </w:r>
      <w:r w:rsidRPr="007D6AD8">
        <w:rPr>
          <w:rFonts w:cstheme="minorHAnsi"/>
        </w:rPr>
        <w:t>) have </w:t>
      </w:r>
      <w:r w:rsidRPr="007D6AD8">
        <w:rPr>
          <w:rFonts w:cstheme="minorHAnsi"/>
          <w:b/>
          <w:bCs/>
        </w:rPr>
        <w:t>outdated code</w:t>
      </w:r>
      <w:r w:rsidRPr="007D6AD8">
        <w:rPr>
          <w:rFonts w:cstheme="minorHAnsi"/>
        </w:rPr>
        <w:t> that is difficult to maintain.</w:t>
      </w:r>
    </w:p>
    <w:p w14:paraId="583D56CC" w14:textId="77777777" w:rsidR="007D6AD8" w:rsidRPr="007D6AD8" w:rsidRDefault="007D6AD8" w:rsidP="003C757B">
      <w:pPr>
        <w:numPr>
          <w:ilvl w:val="0"/>
          <w:numId w:val="34"/>
        </w:numPr>
        <w:spacing w:line="276" w:lineRule="auto"/>
        <w:rPr>
          <w:rFonts w:cstheme="minorHAnsi"/>
        </w:rPr>
      </w:pPr>
      <w:r w:rsidRPr="007D6AD8">
        <w:rPr>
          <w:rFonts w:cstheme="minorHAnsi"/>
        </w:rPr>
        <w:t>Companies avoid refactoring old code, leading to </w:t>
      </w:r>
      <w:r w:rsidRPr="007D6AD8">
        <w:rPr>
          <w:rFonts w:cstheme="minorHAnsi"/>
          <w:b/>
          <w:bCs/>
        </w:rPr>
        <w:t>accumulated bugs</w:t>
      </w:r>
      <w:r w:rsidRPr="007D6AD8">
        <w:rPr>
          <w:rFonts w:cstheme="minorHAnsi"/>
        </w:rPr>
        <w:t> (technical debt).</w:t>
      </w:r>
    </w:p>
    <w:p w14:paraId="33E1A9E4" w14:textId="108B15EA" w:rsidR="007D6AD8" w:rsidRPr="0066099F" w:rsidRDefault="007D6AD8" w:rsidP="003C757B">
      <w:pPr>
        <w:spacing w:line="276" w:lineRule="auto"/>
        <w:rPr>
          <w:rFonts w:cstheme="minorHAnsi"/>
        </w:rPr>
      </w:pPr>
      <w:r w:rsidRPr="007D6AD8">
        <w:rPr>
          <w:rFonts w:ascii="Apple Color Emoji" w:hAnsi="Apple Color Emoji" w:cs="Apple Color Emoji"/>
        </w:rPr>
        <w:t>✅</w:t>
      </w:r>
      <w:r w:rsidRPr="007D6AD8">
        <w:rPr>
          <w:rFonts w:cstheme="minorHAnsi"/>
        </w:rPr>
        <w:t> </w:t>
      </w:r>
      <w:r w:rsidRPr="007D6AD8">
        <w:rPr>
          <w:rFonts w:cstheme="minorHAnsi"/>
          <w:b/>
          <w:bCs/>
        </w:rPr>
        <w:t>Example:</w:t>
      </w:r>
      <w:r w:rsidRPr="0097209B">
        <w:rPr>
          <w:rFonts w:cstheme="minorHAnsi"/>
        </w:rPr>
        <w:t xml:space="preserve"> </w:t>
      </w:r>
      <w:r w:rsidRPr="007D6AD8">
        <w:rPr>
          <w:rFonts w:cstheme="minorHAnsi"/>
        </w:rPr>
        <w:t>Many banks still run on </w:t>
      </w:r>
      <w:r w:rsidRPr="007D6AD8">
        <w:rPr>
          <w:rFonts w:cstheme="minorHAnsi"/>
          <w:b/>
          <w:bCs/>
        </w:rPr>
        <w:t>COBOL-based systems</w:t>
      </w:r>
      <w:r w:rsidRPr="007D6AD8">
        <w:rPr>
          <w:rFonts w:cstheme="minorHAnsi"/>
        </w:rPr>
        <w:t> from the 1970s, making </w:t>
      </w:r>
      <w:r w:rsidRPr="007D6AD8">
        <w:rPr>
          <w:rFonts w:cstheme="minorHAnsi"/>
          <w:b/>
          <w:bCs/>
        </w:rPr>
        <w:t>bug fixes and updates difficult</w:t>
      </w:r>
      <w:r w:rsidRPr="007D6AD8">
        <w:rPr>
          <w:rFonts w:cstheme="minorHAnsi"/>
        </w:rPr>
        <w:t>.</w:t>
      </w:r>
    </w:p>
    <w:p w14:paraId="5B12486E" w14:textId="24AC565E" w:rsidR="007D6AD8" w:rsidRPr="0097209B" w:rsidRDefault="007D6AD8" w:rsidP="003C757B">
      <w:pPr>
        <w:pStyle w:val="Heading1"/>
        <w:spacing w:line="276" w:lineRule="auto"/>
        <w:rPr>
          <w:rFonts w:asciiTheme="minorHAnsi" w:hAnsiTheme="minorHAnsi" w:cstheme="minorHAnsi"/>
        </w:rPr>
      </w:pPr>
      <w:r w:rsidRPr="0097209B">
        <w:rPr>
          <w:rFonts w:asciiTheme="minorHAnsi" w:hAnsiTheme="minorHAnsi" w:cstheme="minorHAnsi"/>
        </w:rPr>
        <w:lastRenderedPageBreak/>
        <w:t>What is Quality Software?</w:t>
      </w:r>
    </w:p>
    <w:p w14:paraId="22322C61" w14:textId="5801BC0F" w:rsidR="007D6AD8" w:rsidRPr="0097209B" w:rsidRDefault="007D6AD8" w:rsidP="003C757B">
      <w:pPr>
        <w:spacing w:line="276" w:lineRule="auto"/>
        <w:rPr>
          <w:rFonts w:cstheme="minorHAnsi"/>
        </w:rPr>
      </w:pPr>
      <w:r w:rsidRPr="0097209B">
        <w:rPr>
          <w:rFonts w:cstheme="minorHAnsi"/>
          <w:b/>
          <w:bCs/>
        </w:rPr>
        <w:t>Quality software</w:t>
      </w:r>
      <w:r w:rsidRPr="0097209B">
        <w:rPr>
          <w:rFonts w:cstheme="minorHAnsi"/>
        </w:rPr>
        <w:t> is a </w:t>
      </w:r>
      <w:r w:rsidRPr="0097209B">
        <w:rPr>
          <w:rFonts w:cstheme="minorHAnsi"/>
          <w:b/>
          <w:bCs/>
        </w:rPr>
        <w:t>well-designed, reliable, and efficient</w:t>
      </w:r>
      <w:r w:rsidRPr="0097209B">
        <w:rPr>
          <w:rFonts w:cstheme="minorHAnsi"/>
        </w:rPr>
        <w:t> application that meets </w:t>
      </w:r>
      <w:r w:rsidRPr="0097209B">
        <w:rPr>
          <w:rFonts w:cstheme="minorHAnsi"/>
          <w:b/>
          <w:bCs/>
        </w:rPr>
        <w:t>user needs, business requirements, and industry standards</w:t>
      </w:r>
      <w:r w:rsidRPr="0097209B">
        <w:rPr>
          <w:rFonts w:cstheme="minorHAnsi"/>
        </w:rPr>
        <w:t>. It should be </w:t>
      </w:r>
      <w:r w:rsidRPr="0097209B">
        <w:rPr>
          <w:rFonts w:cstheme="minorHAnsi"/>
          <w:b/>
          <w:bCs/>
        </w:rPr>
        <w:t>free from major defects</w:t>
      </w:r>
      <w:r w:rsidRPr="0097209B">
        <w:rPr>
          <w:rFonts w:cstheme="minorHAnsi"/>
        </w:rPr>
        <w:t>, easy to maintain, and secure.</w:t>
      </w:r>
    </w:p>
    <w:p w14:paraId="66B8CCFF" w14:textId="6670FAB4" w:rsidR="007D6AD8" w:rsidRPr="007D6AD8" w:rsidRDefault="007D6AD8" w:rsidP="003C757B">
      <w:pPr>
        <w:spacing w:line="276" w:lineRule="auto"/>
        <w:rPr>
          <w:rFonts w:cstheme="minorHAnsi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4055"/>
        <w:gridCol w:w="3928"/>
      </w:tblGrid>
      <w:tr w:rsidR="007D6AD8" w:rsidRPr="007D6AD8" w14:paraId="6DC9BB16" w14:textId="77777777" w:rsidTr="007D6A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9D4A72" w14:textId="77777777" w:rsidR="007D6AD8" w:rsidRPr="007D6AD8" w:rsidRDefault="007D6AD8" w:rsidP="003C757B">
            <w:pPr>
              <w:spacing w:line="276" w:lineRule="auto"/>
              <w:rPr>
                <w:rFonts w:cstheme="minorHAnsi"/>
                <w:b/>
                <w:bCs/>
              </w:rPr>
            </w:pPr>
            <w:r w:rsidRPr="007D6AD8">
              <w:rPr>
                <w:rFonts w:cstheme="minorHAnsi"/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5F3DE243" w14:textId="77777777" w:rsidR="007D6AD8" w:rsidRPr="007D6AD8" w:rsidRDefault="007D6AD8" w:rsidP="003C757B">
            <w:pPr>
              <w:spacing w:line="276" w:lineRule="auto"/>
              <w:rPr>
                <w:rFonts w:cstheme="minorHAnsi"/>
                <w:b/>
                <w:bCs/>
              </w:rPr>
            </w:pPr>
            <w:r w:rsidRPr="007D6AD8">
              <w:rPr>
                <w:rFonts w:cstheme="minorHAnsi"/>
                <w:b/>
                <w:bCs/>
              </w:rPr>
              <w:t>Quality Software (</w:t>
            </w:r>
            <w:r w:rsidRPr="007D6AD8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7D6AD8">
              <w:rPr>
                <w:rFonts w:cstheme="minorHAnsi"/>
                <w:b/>
                <w:bCs/>
              </w:rPr>
              <w:t xml:space="preserve"> Good)</w:t>
            </w:r>
          </w:p>
        </w:tc>
        <w:tc>
          <w:tcPr>
            <w:tcW w:w="0" w:type="auto"/>
            <w:vAlign w:val="center"/>
            <w:hideMark/>
          </w:tcPr>
          <w:p w14:paraId="641DFEED" w14:textId="77777777" w:rsidR="007D6AD8" w:rsidRPr="007D6AD8" w:rsidRDefault="007D6AD8" w:rsidP="003C757B">
            <w:pPr>
              <w:spacing w:line="276" w:lineRule="auto"/>
              <w:rPr>
                <w:rFonts w:cstheme="minorHAnsi"/>
                <w:b/>
                <w:bCs/>
              </w:rPr>
            </w:pPr>
            <w:r w:rsidRPr="007D6AD8">
              <w:rPr>
                <w:rFonts w:cstheme="minorHAnsi"/>
                <w:b/>
                <w:bCs/>
              </w:rPr>
              <w:t>Poor Software (</w:t>
            </w:r>
            <w:r w:rsidRPr="007D6AD8">
              <w:rPr>
                <w:rFonts w:ascii="Apple Color Emoji" w:hAnsi="Apple Color Emoji" w:cs="Apple Color Emoji"/>
                <w:b/>
                <w:bCs/>
              </w:rPr>
              <w:t>❌</w:t>
            </w:r>
            <w:r w:rsidRPr="007D6AD8">
              <w:rPr>
                <w:rFonts w:cstheme="minorHAnsi"/>
                <w:b/>
                <w:bCs/>
              </w:rPr>
              <w:t xml:space="preserve"> Bad)</w:t>
            </w:r>
          </w:p>
        </w:tc>
      </w:tr>
      <w:tr w:rsidR="007D6AD8" w:rsidRPr="007D6AD8" w14:paraId="4755F46B" w14:textId="77777777" w:rsidTr="007D6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B37E5" w14:textId="77777777" w:rsidR="007D6AD8" w:rsidRPr="007D6AD8" w:rsidRDefault="007D6AD8" w:rsidP="003C757B">
            <w:pPr>
              <w:spacing w:line="276" w:lineRule="auto"/>
              <w:rPr>
                <w:rFonts w:cstheme="minorHAnsi"/>
              </w:rPr>
            </w:pPr>
            <w:r w:rsidRPr="007D6AD8">
              <w:rPr>
                <w:rFonts w:cstheme="minorHAnsi"/>
                <w:b/>
                <w:bCs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023C449B" w14:textId="77777777" w:rsidR="007D6AD8" w:rsidRPr="007D6AD8" w:rsidRDefault="007D6AD8" w:rsidP="003C757B">
            <w:pPr>
              <w:spacing w:line="276" w:lineRule="auto"/>
              <w:rPr>
                <w:rFonts w:cstheme="minorHAnsi"/>
              </w:rPr>
            </w:pPr>
            <w:r w:rsidRPr="007D6AD8">
              <w:rPr>
                <w:rFonts w:cstheme="minorHAnsi"/>
              </w:rPr>
              <w:t>Gmail reliably delivers emails.</w:t>
            </w:r>
          </w:p>
        </w:tc>
        <w:tc>
          <w:tcPr>
            <w:tcW w:w="0" w:type="auto"/>
            <w:vAlign w:val="center"/>
            <w:hideMark/>
          </w:tcPr>
          <w:p w14:paraId="5D209DE3" w14:textId="77777777" w:rsidR="007D6AD8" w:rsidRPr="007D6AD8" w:rsidRDefault="007D6AD8" w:rsidP="003C757B">
            <w:pPr>
              <w:spacing w:line="276" w:lineRule="auto"/>
              <w:rPr>
                <w:rFonts w:cstheme="minorHAnsi"/>
              </w:rPr>
            </w:pPr>
            <w:r w:rsidRPr="007D6AD8">
              <w:rPr>
                <w:rFonts w:cstheme="minorHAnsi"/>
              </w:rPr>
              <w:t>Yahoo Mail suffered frequent issues.</w:t>
            </w:r>
          </w:p>
        </w:tc>
      </w:tr>
      <w:tr w:rsidR="007D6AD8" w:rsidRPr="007D6AD8" w14:paraId="4ABDEF33" w14:textId="77777777" w:rsidTr="007D6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E8D61" w14:textId="77777777" w:rsidR="007D6AD8" w:rsidRPr="007D6AD8" w:rsidRDefault="007D6AD8" w:rsidP="003C757B">
            <w:pPr>
              <w:spacing w:line="276" w:lineRule="auto"/>
              <w:rPr>
                <w:rFonts w:cstheme="minorHAnsi"/>
              </w:rPr>
            </w:pPr>
            <w:r w:rsidRPr="007D6AD8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42D29A47" w14:textId="77777777" w:rsidR="007D6AD8" w:rsidRPr="007D6AD8" w:rsidRDefault="007D6AD8" w:rsidP="003C757B">
            <w:pPr>
              <w:spacing w:line="276" w:lineRule="auto"/>
              <w:rPr>
                <w:rFonts w:cstheme="minorHAnsi"/>
              </w:rPr>
            </w:pPr>
            <w:r w:rsidRPr="007D6AD8">
              <w:rPr>
                <w:rFonts w:cstheme="minorHAnsi"/>
              </w:rPr>
              <w:t>Netflix runs 24/7 with minimal downtime.</w:t>
            </w:r>
          </w:p>
        </w:tc>
        <w:tc>
          <w:tcPr>
            <w:tcW w:w="0" w:type="auto"/>
            <w:vAlign w:val="center"/>
            <w:hideMark/>
          </w:tcPr>
          <w:p w14:paraId="2475800B" w14:textId="77777777" w:rsidR="007D6AD8" w:rsidRPr="007D6AD8" w:rsidRDefault="007D6AD8" w:rsidP="003C757B">
            <w:pPr>
              <w:spacing w:line="276" w:lineRule="auto"/>
              <w:rPr>
                <w:rFonts w:cstheme="minorHAnsi"/>
              </w:rPr>
            </w:pPr>
            <w:r w:rsidRPr="007D6AD8">
              <w:rPr>
                <w:rFonts w:cstheme="minorHAnsi"/>
              </w:rPr>
              <w:t>PlayStation Network crashes frequently.</w:t>
            </w:r>
          </w:p>
        </w:tc>
      </w:tr>
      <w:tr w:rsidR="007D6AD8" w:rsidRPr="007D6AD8" w14:paraId="4DA9625D" w14:textId="77777777" w:rsidTr="007D6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E631F" w14:textId="77777777" w:rsidR="007D6AD8" w:rsidRPr="007D6AD8" w:rsidRDefault="007D6AD8" w:rsidP="003C757B">
            <w:pPr>
              <w:spacing w:line="276" w:lineRule="auto"/>
              <w:rPr>
                <w:rFonts w:cstheme="minorHAnsi"/>
              </w:rPr>
            </w:pPr>
            <w:r w:rsidRPr="007D6AD8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387D962C" w14:textId="77777777" w:rsidR="007D6AD8" w:rsidRPr="007D6AD8" w:rsidRDefault="007D6AD8" w:rsidP="003C757B">
            <w:pPr>
              <w:spacing w:line="276" w:lineRule="auto"/>
              <w:rPr>
                <w:rFonts w:cstheme="minorHAnsi"/>
              </w:rPr>
            </w:pPr>
            <w:r w:rsidRPr="007D6AD8">
              <w:rPr>
                <w:rFonts w:cstheme="minorHAnsi"/>
              </w:rPr>
              <w:t>WhatsApp has a simple, intuitive UI.</w:t>
            </w:r>
          </w:p>
        </w:tc>
        <w:tc>
          <w:tcPr>
            <w:tcW w:w="0" w:type="auto"/>
            <w:vAlign w:val="center"/>
            <w:hideMark/>
          </w:tcPr>
          <w:p w14:paraId="44F6DDD7" w14:textId="77777777" w:rsidR="007D6AD8" w:rsidRPr="007D6AD8" w:rsidRDefault="007D6AD8" w:rsidP="003C757B">
            <w:pPr>
              <w:spacing w:line="276" w:lineRule="auto"/>
              <w:rPr>
                <w:rFonts w:cstheme="minorHAnsi"/>
              </w:rPr>
            </w:pPr>
            <w:r w:rsidRPr="007D6AD8">
              <w:rPr>
                <w:rFonts w:cstheme="minorHAnsi"/>
              </w:rPr>
              <w:t>Older Skype versions were confusing.</w:t>
            </w:r>
          </w:p>
        </w:tc>
      </w:tr>
      <w:tr w:rsidR="007D6AD8" w:rsidRPr="007D6AD8" w14:paraId="42A235CD" w14:textId="77777777" w:rsidTr="007D6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F5AC8" w14:textId="77777777" w:rsidR="007D6AD8" w:rsidRPr="007D6AD8" w:rsidRDefault="007D6AD8" w:rsidP="003C757B">
            <w:pPr>
              <w:spacing w:line="276" w:lineRule="auto"/>
              <w:rPr>
                <w:rFonts w:cstheme="minorHAnsi"/>
              </w:rPr>
            </w:pPr>
            <w:r w:rsidRPr="007D6AD8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1BA920F" w14:textId="77777777" w:rsidR="007D6AD8" w:rsidRPr="007D6AD8" w:rsidRDefault="007D6AD8" w:rsidP="003C757B">
            <w:pPr>
              <w:spacing w:line="276" w:lineRule="auto"/>
              <w:rPr>
                <w:rFonts w:cstheme="minorHAnsi"/>
              </w:rPr>
            </w:pPr>
            <w:r w:rsidRPr="007D6AD8">
              <w:rPr>
                <w:rFonts w:cstheme="minorHAnsi"/>
              </w:rPr>
              <w:t>Google Search loads instantly.</w:t>
            </w:r>
          </w:p>
        </w:tc>
        <w:tc>
          <w:tcPr>
            <w:tcW w:w="0" w:type="auto"/>
            <w:vAlign w:val="center"/>
            <w:hideMark/>
          </w:tcPr>
          <w:p w14:paraId="3D821667" w14:textId="77777777" w:rsidR="007D6AD8" w:rsidRPr="007D6AD8" w:rsidRDefault="007D6AD8" w:rsidP="003C757B">
            <w:pPr>
              <w:spacing w:line="276" w:lineRule="auto"/>
              <w:rPr>
                <w:rFonts w:cstheme="minorHAnsi"/>
              </w:rPr>
            </w:pPr>
            <w:r w:rsidRPr="007D6AD8">
              <w:rPr>
                <w:rFonts w:cstheme="minorHAnsi"/>
              </w:rPr>
              <w:t>Government websites often load slowly.</w:t>
            </w:r>
          </w:p>
        </w:tc>
      </w:tr>
      <w:tr w:rsidR="007D6AD8" w:rsidRPr="007D6AD8" w14:paraId="0258049C" w14:textId="77777777" w:rsidTr="007D6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6BEC8" w14:textId="77777777" w:rsidR="007D6AD8" w:rsidRPr="007D6AD8" w:rsidRDefault="007D6AD8" w:rsidP="003C757B">
            <w:pPr>
              <w:spacing w:line="276" w:lineRule="auto"/>
              <w:rPr>
                <w:rFonts w:cstheme="minorHAnsi"/>
              </w:rPr>
            </w:pPr>
            <w:r w:rsidRPr="007D6AD8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C01D92C" w14:textId="77777777" w:rsidR="007D6AD8" w:rsidRPr="007D6AD8" w:rsidRDefault="007D6AD8" w:rsidP="003C757B">
            <w:pPr>
              <w:spacing w:line="276" w:lineRule="auto"/>
              <w:rPr>
                <w:rFonts w:cstheme="minorHAnsi"/>
              </w:rPr>
            </w:pPr>
            <w:r w:rsidRPr="007D6AD8">
              <w:rPr>
                <w:rFonts w:cstheme="minorHAnsi"/>
              </w:rPr>
              <w:t>Apple iOS encrypts user data.</w:t>
            </w:r>
          </w:p>
        </w:tc>
        <w:tc>
          <w:tcPr>
            <w:tcW w:w="0" w:type="auto"/>
            <w:vAlign w:val="center"/>
            <w:hideMark/>
          </w:tcPr>
          <w:p w14:paraId="3DF530A5" w14:textId="77777777" w:rsidR="007D6AD8" w:rsidRPr="007D6AD8" w:rsidRDefault="007D6AD8" w:rsidP="003C757B">
            <w:pPr>
              <w:spacing w:line="276" w:lineRule="auto"/>
              <w:rPr>
                <w:rFonts w:cstheme="minorHAnsi"/>
              </w:rPr>
            </w:pPr>
            <w:r w:rsidRPr="007D6AD8">
              <w:rPr>
                <w:rFonts w:cstheme="minorHAnsi"/>
              </w:rPr>
              <w:t>Facebook had major data breaches.</w:t>
            </w:r>
          </w:p>
        </w:tc>
      </w:tr>
    </w:tbl>
    <w:p w14:paraId="436813D4" w14:textId="77777777" w:rsidR="007D6AD8" w:rsidRPr="0097209B" w:rsidRDefault="007D6AD8" w:rsidP="003C757B">
      <w:pPr>
        <w:spacing w:line="276" w:lineRule="auto"/>
        <w:rPr>
          <w:rFonts w:cstheme="minorHAnsi"/>
        </w:rPr>
      </w:pPr>
    </w:p>
    <w:p w14:paraId="5A15A3A7" w14:textId="77777777" w:rsidR="002D3582" w:rsidRDefault="002D3582" w:rsidP="003C757B">
      <w:pPr>
        <w:pStyle w:val="Heading1"/>
        <w:spacing w:line="276" w:lineRule="auto"/>
      </w:pPr>
      <w:r w:rsidRPr="007F6EAD">
        <w:t>What is Black Box Test and White Box Test?</w:t>
      </w:r>
    </w:p>
    <w:p w14:paraId="0B3431CF" w14:textId="77777777" w:rsidR="002D3582" w:rsidRDefault="002D3582" w:rsidP="003C757B">
      <w:pPr>
        <w:spacing w:line="276" w:lineRule="auto"/>
      </w:pPr>
      <w:r w:rsidRPr="007F6EAD">
        <w:rPr>
          <w:b/>
          <w:bCs/>
        </w:rPr>
        <w:t>Black Box Testing</w:t>
      </w:r>
      <w:r w:rsidRPr="007F6EAD">
        <w:t> and </w:t>
      </w:r>
      <w:r w:rsidRPr="007F6EAD">
        <w:rPr>
          <w:b/>
          <w:bCs/>
        </w:rPr>
        <w:t>White Box Testing</w:t>
      </w:r>
      <w:r w:rsidRPr="007F6EAD">
        <w:t> are two major </w:t>
      </w:r>
      <w:r w:rsidRPr="007F6EAD">
        <w:rPr>
          <w:b/>
          <w:bCs/>
        </w:rPr>
        <w:t>software testing techniques</w:t>
      </w:r>
      <w:r w:rsidRPr="007F6EAD">
        <w:t> used to identify bugs and ensure software quality.</w:t>
      </w:r>
    </w:p>
    <w:p w14:paraId="6C679A81" w14:textId="77777777" w:rsidR="002D3582" w:rsidRDefault="002D3582" w:rsidP="003C757B">
      <w:pPr>
        <w:spacing w:line="276" w:lineRule="auto"/>
      </w:pPr>
    </w:p>
    <w:p w14:paraId="5D9F2B91" w14:textId="77777777" w:rsidR="002D3582" w:rsidRPr="007F6EAD" w:rsidRDefault="002D3582" w:rsidP="003C757B">
      <w:pPr>
        <w:spacing w:line="276" w:lineRule="auto"/>
        <w:rPr>
          <w:b/>
          <w:bCs/>
        </w:rPr>
      </w:pPr>
      <w:r w:rsidRPr="007F6EAD">
        <w:rPr>
          <w:b/>
          <w:bCs/>
        </w:rPr>
        <w:t>Black Box Testing (Functional Testing)</w:t>
      </w:r>
    </w:p>
    <w:p w14:paraId="3E573850" w14:textId="77777777" w:rsidR="002D3582" w:rsidRPr="007F6EAD" w:rsidRDefault="002D3582" w:rsidP="003C757B">
      <w:pPr>
        <w:spacing w:line="276" w:lineRule="auto"/>
        <w:rPr>
          <w:b/>
          <w:bCs/>
        </w:rPr>
      </w:pPr>
      <w:r w:rsidRPr="007F6EAD">
        <w:rPr>
          <w:rFonts w:ascii="Apple Color Emoji" w:hAnsi="Apple Color Emoji" w:cs="Apple Color Emoji"/>
          <w:b/>
          <w:bCs/>
        </w:rPr>
        <w:t>📝</w:t>
      </w:r>
      <w:r w:rsidRPr="007F6EAD">
        <w:rPr>
          <w:b/>
          <w:bCs/>
        </w:rPr>
        <w:t xml:space="preserve"> Definition:</w:t>
      </w:r>
    </w:p>
    <w:p w14:paraId="33181859" w14:textId="77777777" w:rsidR="002D3582" w:rsidRPr="007F6EAD" w:rsidRDefault="002D3582" w:rsidP="003C757B">
      <w:pPr>
        <w:numPr>
          <w:ilvl w:val="0"/>
          <w:numId w:val="35"/>
        </w:numPr>
        <w:spacing w:after="160" w:line="276" w:lineRule="auto"/>
      </w:pPr>
      <w:r w:rsidRPr="007F6EAD">
        <w:t>A </w:t>
      </w:r>
      <w:r w:rsidRPr="007F6EAD">
        <w:rPr>
          <w:b/>
          <w:bCs/>
        </w:rPr>
        <w:t>testing method</w:t>
      </w:r>
      <w:r w:rsidRPr="007F6EAD">
        <w:t> where the </w:t>
      </w:r>
      <w:r w:rsidRPr="007F6EAD">
        <w:rPr>
          <w:b/>
          <w:bCs/>
        </w:rPr>
        <w:t>internal structure, code, or logic of the software is NOT known</w:t>
      </w:r>
      <w:r w:rsidRPr="007F6EAD">
        <w:t> to the tester.</w:t>
      </w:r>
    </w:p>
    <w:p w14:paraId="3E6AEC84" w14:textId="77777777" w:rsidR="002D3582" w:rsidRPr="007F6EAD" w:rsidRDefault="002D3582" w:rsidP="003C757B">
      <w:pPr>
        <w:numPr>
          <w:ilvl w:val="0"/>
          <w:numId w:val="35"/>
        </w:numPr>
        <w:spacing w:after="160" w:line="276" w:lineRule="auto"/>
      </w:pPr>
      <w:r w:rsidRPr="007F6EAD">
        <w:t>Focuses on </w:t>
      </w:r>
      <w:r w:rsidRPr="007F6EAD">
        <w:rPr>
          <w:b/>
          <w:bCs/>
        </w:rPr>
        <w:t>what the software should do</w:t>
      </w:r>
      <w:r w:rsidRPr="007F6EAD">
        <w:t>, rather than how it works.</w:t>
      </w:r>
    </w:p>
    <w:p w14:paraId="27006A28" w14:textId="77777777" w:rsidR="002D3582" w:rsidRPr="007F6EAD" w:rsidRDefault="002D3582" w:rsidP="003C757B">
      <w:pPr>
        <w:spacing w:line="276" w:lineRule="auto"/>
        <w:rPr>
          <w:b/>
          <w:bCs/>
        </w:rPr>
      </w:pPr>
      <w:r w:rsidRPr="007F6EAD">
        <w:rPr>
          <w:rFonts w:ascii="Apple Color Emoji" w:hAnsi="Apple Color Emoji" w:cs="Apple Color Emoji"/>
          <w:b/>
          <w:bCs/>
        </w:rPr>
        <w:t>🔹</w:t>
      </w:r>
      <w:r w:rsidRPr="007F6EAD">
        <w:rPr>
          <w:b/>
          <w:bCs/>
        </w:rPr>
        <w:t xml:space="preserve"> Key Features:</w:t>
      </w:r>
    </w:p>
    <w:p w14:paraId="55F55114" w14:textId="77777777" w:rsidR="002D3582" w:rsidRPr="007F6EAD" w:rsidRDefault="002D3582" w:rsidP="003C757B">
      <w:pPr>
        <w:spacing w:line="276" w:lineRule="auto"/>
      </w:pPr>
      <w:r w:rsidRPr="007F6EAD">
        <w:rPr>
          <w:rFonts w:ascii="Apple Color Emoji" w:hAnsi="Apple Color Emoji" w:cs="Apple Color Emoji"/>
        </w:rPr>
        <w:t>✔</w:t>
      </w:r>
      <w:r w:rsidRPr="007F6EAD">
        <w:t xml:space="preserve"> Tester </w:t>
      </w:r>
      <w:r w:rsidRPr="007F6EAD">
        <w:rPr>
          <w:b/>
          <w:bCs/>
        </w:rPr>
        <w:t>only sees inputs and expected outputs</w:t>
      </w:r>
      <w:r w:rsidRPr="007F6EAD">
        <w:t> (not code).</w:t>
      </w:r>
      <w:r w:rsidRPr="007F6EAD">
        <w:br/>
      </w:r>
      <w:r w:rsidRPr="007F6EAD">
        <w:rPr>
          <w:rFonts w:ascii="Apple Color Emoji" w:hAnsi="Apple Color Emoji" w:cs="Apple Color Emoji"/>
        </w:rPr>
        <w:t>✔</w:t>
      </w:r>
      <w:r w:rsidRPr="007F6EAD">
        <w:t xml:space="preserve"> Used for </w:t>
      </w:r>
      <w:r w:rsidRPr="007F6EAD">
        <w:rPr>
          <w:b/>
          <w:bCs/>
        </w:rPr>
        <w:t>functional, UI, and system testing</w:t>
      </w:r>
      <w:r w:rsidRPr="007F6EAD">
        <w:t>.</w:t>
      </w:r>
      <w:r w:rsidRPr="007F6EAD">
        <w:br/>
      </w:r>
      <w:r w:rsidRPr="007F6EAD">
        <w:rPr>
          <w:rFonts w:ascii="Apple Color Emoji" w:hAnsi="Apple Color Emoji" w:cs="Apple Color Emoji"/>
        </w:rPr>
        <w:t>✔</w:t>
      </w:r>
      <w:r w:rsidRPr="007F6EAD">
        <w:t xml:space="preserve"> Performed by </w:t>
      </w:r>
      <w:r w:rsidRPr="007F6EAD">
        <w:rPr>
          <w:b/>
          <w:bCs/>
        </w:rPr>
        <w:t>QA testers</w:t>
      </w:r>
      <w:r w:rsidRPr="007F6EAD">
        <w:t> (not developers).</w:t>
      </w:r>
    </w:p>
    <w:p w14:paraId="3F345038" w14:textId="77777777" w:rsidR="002D3582" w:rsidRPr="007F6EAD" w:rsidRDefault="002D3582" w:rsidP="003C757B">
      <w:pPr>
        <w:spacing w:line="276" w:lineRule="auto"/>
        <w:rPr>
          <w:b/>
          <w:bCs/>
        </w:rPr>
      </w:pPr>
      <w:r w:rsidRPr="007F6EAD">
        <w:rPr>
          <w:rFonts w:ascii="Apple Color Emoji" w:hAnsi="Apple Color Emoji" w:cs="Apple Color Emoji"/>
          <w:b/>
          <w:bCs/>
        </w:rPr>
        <w:t>✅</w:t>
      </w:r>
      <w:r w:rsidRPr="007F6EAD">
        <w:rPr>
          <w:b/>
          <w:bCs/>
        </w:rPr>
        <w:t xml:space="preserve"> Example of Black Box Testing:</w:t>
      </w:r>
    </w:p>
    <w:p w14:paraId="54F65A05" w14:textId="77777777" w:rsidR="002D3582" w:rsidRPr="007F6EAD" w:rsidRDefault="002D3582" w:rsidP="003C757B">
      <w:pPr>
        <w:spacing w:line="276" w:lineRule="auto"/>
      </w:pPr>
      <w:r w:rsidRPr="007F6EAD">
        <w:rPr>
          <w:rFonts w:ascii="Apple Color Emoji" w:hAnsi="Apple Color Emoji" w:cs="Apple Color Emoji"/>
        </w:rPr>
        <w:t>📌</w:t>
      </w:r>
      <w:r w:rsidRPr="007F6EAD">
        <w:t> </w:t>
      </w:r>
      <w:r w:rsidRPr="007F6EAD">
        <w:rPr>
          <w:b/>
          <w:bCs/>
        </w:rPr>
        <w:t>Login Page Test:</w:t>
      </w:r>
    </w:p>
    <w:p w14:paraId="09E85E51" w14:textId="77777777" w:rsidR="002D3582" w:rsidRPr="007F6EAD" w:rsidRDefault="002D3582" w:rsidP="003C757B">
      <w:pPr>
        <w:numPr>
          <w:ilvl w:val="0"/>
          <w:numId w:val="36"/>
        </w:numPr>
        <w:spacing w:after="160" w:line="276" w:lineRule="auto"/>
      </w:pPr>
      <w:r w:rsidRPr="007F6EAD">
        <w:rPr>
          <w:b/>
          <w:bCs/>
        </w:rPr>
        <w:t>Input:</w:t>
      </w:r>
      <w:r w:rsidRPr="007F6EAD">
        <w:t> Enter </w:t>
      </w:r>
      <w:r w:rsidRPr="007F6EAD">
        <w:rPr>
          <w:b/>
          <w:bCs/>
        </w:rPr>
        <w:t>valid credentials</w:t>
      </w:r>
      <w:r w:rsidRPr="007F6EAD">
        <w:t> (user@example.com &amp; password123).</w:t>
      </w:r>
    </w:p>
    <w:p w14:paraId="3276FD81" w14:textId="77777777" w:rsidR="002D3582" w:rsidRPr="007F6EAD" w:rsidRDefault="002D3582" w:rsidP="003C757B">
      <w:pPr>
        <w:numPr>
          <w:ilvl w:val="0"/>
          <w:numId w:val="36"/>
        </w:numPr>
        <w:spacing w:after="160" w:line="276" w:lineRule="auto"/>
      </w:pPr>
      <w:r w:rsidRPr="007F6EAD">
        <w:rPr>
          <w:b/>
          <w:bCs/>
        </w:rPr>
        <w:lastRenderedPageBreak/>
        <w:t>Expected Output:</w:t>
      </w:r>
      <w:r w:rsidRPr="007F6EAD">
        <w:t> The user </w:t>
      </w:r>
      <w:r w:rsidRPr="007F6EAD">
        <w:rPr>
          <w:b/>
          <w:bCs/>
        </w:rPr>
        <w:t>successfully logs in</w:t>
      </w:r>
      <w:r w:rsidRPr="007F6EAD">
        <w:t>.</w:t>
      </w:r>
    </w:p>
    <w:p w14:paraId="19E7FA8F" w14:textId="77777777" w:rsidR="002D3582" w:rsidRDefault="002D3582" w:rsidP="003C757B">
      <w:pPr>
        <w:numPr>
          <w:ilvl w:val="0"/>
          <w:numId w:val="36"/>
        </w:numPr>
        <w:spacing w:after="160" w:line="276" w:lineRule="auto"/>
      </w:pPr>
      <w:r w:rsidRPr="007F6EAD">
        <w:rPr>
          <w:b/>
          <w:bCs/>
        </w:rPr>
        <w:t>Actual Output:</w:t>
      </w:r>
      <w:r w:rsidRPr="007F6EAD">
        <w:t> If login </w:t>
      </w:r>
      <w:r w:rsidRPr="007F6EAD">
        <w:rPr>
          <w:b/>
          <w:bCs/>
        </w:rPr>
        <w:t>fails despite correct credentials</w:t>
      </w:r>
      <w:r w:rsidRPr="007F6EAD">
        <w:t>, it's a </w:t>
      </w:r>
      <w:r w:rsidRPr="007F6EAD">
        <w:rPr>
          <w:b/>
          <w:bCs/>
        </w:rPr>
        <w:t>bug</w:t>
      </w:r>
      <w:r w:rsidRPr="007F6EAD">
        <w:t>.</w:t>
      </w:r>
    </w:p>
    <w:p w14:paraId="7383F85E" w14:textId="77777777" w:rsidR="002D3582" w:rsidRDefault="002D3582" w:rsidP="003C757B">
      <w:pPr>
        <w:spacing w:line="276" w:lineRule="auto"/>
      </w:pPr>
    </w:p>
    <w:p w14:paraId="28DC25BC" w14:textId="77777777" w:rsidR="002D3582" w:rsidRPr="007F6EAD" w:rsidRDefault="002D3582" w:rsidP="003C757B">
      <w:pPr>
        <w:spacing w:line="276" w:lineRule="auto"/>
        <w:rPr>
          <w:b/>
          <w:bCs/>
        </w:rPr>
      </w:pPr>
      <w:r w:rsidRPr="007F6EAD">
        <w:rPr>
          <w:b/>
          <w:bCs/>
        </w:rPr>
        <w:t>White Box Testing (Structural Testing)</w:t>
      </w:r>
    </w:p>
    <w:p w14:paraId="20A0733E" w14:textId="77777777" w:rsidR="002D3582" w:rsidRPr="007F6EAD" w:rsidRDefault="002D3582" w:rsidP="003C757B">
      <w:pPr>
        <w:spacing w:line="276" w:lineRule="auto"/>
        <w:rPr>
          <w:b/>
          <w:bCs/>
        </w:rPr>
      </w:pPr>
      <w:r w:rsidRPr="007F6EAD">
        <w:rPr>
          <w:rFonts w:ascii="Apple Color Emoji" w:hAnsi="Apple Color Emoji" w:cs="Apple Color Emoji"/>
          <w:b/>
          <w:bCs/>
        </w:rPr>
        <w:t>📝</w:t>
      </w:r>
      <w:r w:rsidRPr="007F6EAD">
        <w:rPr>
          <w:b/>
          <w:bCs/>
        </w:rPr>
        <w:t xml:space="preserve"> Definition:</w:t>
      </w:r>
    </w:p>
    <w:p w14:paraId="4671D21D" w14:textId="77777777" w:rsidR="002D3582" w:rsidRPr="007F6EAD" w:rsidRDefault="002D3582" w:rsidP="003C757B">
      <w:pPr>
        <w:numPr>
          <w:ilvl w:val="0"/>
          <w:numId w:val="37"/>
        </w:numPr>
        <w:spacing w:after="160" w:line="276" w:lineRule="auto"/>
      </w:pPr>
      <w:r w:rsidRPr="007F6EAD">
        <w:t>A </w:t>
      </w:r>
      <w:r w:rsidRPr="007F6EAD">
        <w:rPr>
          <w:b/>
          <w:bCs/>
        </w:rPr>
        <w:t>testing method</w:t>
      </w:r>
      <w:r w:rsidRPr="007F6EAD">
        <w:t> where the </w:t>
      </w:r>
      <w:r w:rsidRPr="007F6EAD">
        <w:rPr>
          <w:b/>
          <w:bCs/>
        </w:rPr>
        <w:t>internal structure, logic, and code</w:t>
      </w:r>
      <w:r w:rsidRPr="007F6EAD">
        <w:t> of the software </w:t>
      </w:r>
      <w:r w:rsidRPr="007F6EAD">
        <w:rPr>
          <w:b/>
          <w:bCs/>
        </w:rPr>
        <w:t>are known</w:t>
      </w:r>
      <w:r w:rsidRPr="007F6EAD">
        <w:t> to the tester.</w:t>
      </w:r>
    </w:p>
    <w:p w14:paraId="17966C0B" w14:textId="77777777" w:rsidR="002D3582" w:rsidRPr="007F6EAD" w:rsidRDefault="002D3582" w:rsidP="003C757B">
      <w:pPr>
        <w:numPr>
          <w:ilvl w:val="0"/>
          <w:numId w:val="37"/>
        </w:numPr>
        <w:spacing w:after="160" w:line="276" w:lineRule="auto"/>
      </w:pPr>
      <w:r w:rsidRPr="007F6EAD">
        <w:t>Focuses on </w:t>
      </w:r>
      <w:r w:rsidRPr="007F6EAD">
        <w:rPr>
          <w:b/>
          <w:bCs/>
        </w:rPr>
        <w:t>how the software works internally</w:t>
      </w:r>
      <w:r w:rsidRPr="007F6EAD">
        <w:t>.</w:t>
      </w:r>
    </w:p>
    <w:p w14:paraId="00BB9CBE" w14:textId="77777777" w:rsidR="002D3582" w:rsidRPr="007F6EAD" w:rsidRDefault="002D3582" w:rsidP="003C757B">
      <w:pPr>
        <w:spacing w:line="276" w:lineRule="auto"/>
        <w:rPr>
          <w:b/>
          <w:bCs/>
        </w:rPr>
      </w:pPr>
      <w:r w:rsidRPr="007F6EAD">
        <w:rPr>
          <w:rFonts w:ascii="Apple Color Emoji" w:hAnsi="Apple Color Emoji" w:cs="Apple Color Emoji"/>
          <w:b/>
          <w:bCs/>
        </w:rPr>
        <w:t>🔹</w:t>
      </w:r>
      <w:r w:rsidRPr="007F6EAD">
        <w:rPr>
          <w:b/>
          <w:bCs/>
        </w:rPr>
        <w:t xml:space="preserve"> Key Features:</w:t>
      </w:r>
    </w:p>
    <w:p w14:paraId="3878E816" w14:textId="77777777" w:rsidR="002D3582" w:rsidRPr="007F6EAD" w:rsidRDefault="002D3582" w:rsidP="003C757B">
      <w:pPr>
        <w:spacing w:line="276" w:lineRule="auto"/>
      </w:pPr>
      <w:r w:rsidRPr="007F6EAD">
        <w:rPr>
          <w:rFonts w:ascii="Apple Color Emoji" w:hAnsi="Apple Color Emoji" w:cs="Apple Color Emoji"/>
        </w:rPr>
        <w:t>✔</w:t>
      </w:r>
      <w:r w:rsidRPr="007F6EAD">
        <w:t xml:space="preserve"> Tester </w:t>
      </w:r>
      <w:r w:rsidRPr="007F6EAD">
        <w:rPr>
          <w:b/>
          <w:bCs/>
        </w:rPr>
        <w:t>analyzes source code</w:t>
      </w:r>
      <w:r w:rsidRPr="007F6EAD">
        <w:t> for logic errors and vulnerabilities.</w:t>
      </w:r>
      <w:r w:rsidRPr="007F6EAD">
        <w:br/>
      </w:r>
      <w:r w:rsidRPr="007F6EAD">
        <w:rPr>
          <w:rFonts w:ascii="Apple Color Emoji" w:hAnsi="Apple Color Emoji" w:cs="Apple Color Emoji"/>
        </w:rPr>
        <w:t>✔</w:t>
      </w:r>
      <w:r w:rsidRPr="007F6EAD">
        <w:t xml:space="preserve"> Used for </w:t>
      </w:r>
      <w:r w:rsidRPr="007F6EAD">
        <w:rPr>
          <w:b/>
          <w:bCs/>
        </w:rPr>
        <w:t>unit testing, security testing, and performance testing</w:t>
      </w:r>
      <w:r w:rsidRPr="007F6EAD">
        <w:t>.</w:t>
      </w:r>
      <w:r w:rsidRPr="007F6EAD">
        <w:br/>
      </w:r>
      <w:r w:rsidRPr="007F6EAD">
        <w:rPr>
          <w:rFonts w:ascii="Apple Color Emoji" w:hAnsi="Apple Color Emoji" w:cs="Apple Color Emoji"/>
        </w:rPr>
        <w:t>✔</w:t>
      </w:r>
      <w:r w:rsidRPr="007F6EAD">
        <w:t xml:space="preserve"> Performed by </w:t>
      </w:r>
      <w:r w:rsidRPr="007F6EAD">
        <w:rPr>
          <w:b/>
          <w:bCs/>
        </w:rPr>
        <w:t>developers or testers with coding knowledge</w:t>
      </w:r>
      <w:r w:rsidRPr="007F6EAD">
        <w:t>.</w:t>
      </w:r>
    </w:p>
    <w:p w14:paraId="116C5D47" w14:textId="77777777" w:rsidR="002D3582" w:rsidRPr="007F6EAD" w:rsidRDefault="002D3582" w:rsidP="003C757B">
      <w:pPr>
        <w:spacing w:line="276" w:lineRule="auto"/>
        <w:rPr>
          <w:b/>
          <w:bCs/>
        </w:rPr>
      </w:pPr>
      <w:r w:rsidRPr="007F6EAD">
        <w:rPr>
          <w:rFonts w:ascii="Apple Color Emoji" w:hAnsi="Apple Color Emoji" w:cs="Apple Color Emoji"/>
          <w:b/>
          <w:bCs/>
        </w:rPr>
        <w:t>✅</w:t>
      </w:r>
      <w:r w:rsidRPr="007F6EAD">
        <w:rPr>
          <w:b/>
          <w:bCs/>
        </w:rPr>
        <w:t xml:space="preserve"> Example of White Box Testing:</w:t>
      </w:r>
    </w:p>
    <w:p w14:paraId="05431E1A" w14:textId="77777777" w:rsidR="002D3582" w:rsidRPr="007F6EAD" w:rsidRDefault="002D3582" w:rsidP="003C757B">
      <w:pPr>
        <w:spacing w:line="276" w:lineRule="auto"/>
      </w:pPr>
      <w:r w:rsidRPr="007F6EAD">
        <w:rPr>
          <w:rFonts w:ascii="Apple Color Emoji" w:hAnsi="Apple Color Emoji" w:cs="Apple Color Emoji"/>
        </w:rPr>
        <w:t>📌</w:t>
      </w:r>
      <w:r w:rsidRPr="007F6EAD">
        <w:t> </w:t>
      </w:r>
      <w:r w:rsidRPr="007F6EAD">
        <w:rPr>
          <w:b/>
          <w:bCs/>
        </w:rPr>
        <w:t>Code Logic Test:</w:t>
      </w:r>
    </w:p>
    <w:p w14:paraId="7AE66C7C" w14:textId="77777777" w:rsidR="002D3582" w:rsidRDefault="002D3582" w:rsidP="003C757B">
      <w:pPr>
        <w:numPr>
          <w:ilvl w:val="0"/>
          <w:numId w:val="38"/>
        </w:numPr>
        <w:spacing w:after="160" w:line="276" w:lineRule="auto"/>
      </w:pPr>
      <w:r w:rsidRPr="007F6EAD">
        <w:t>A function </w:t>
      </w:r>
      <w:r w:rsidRPr="007F6EAD">
        <w:rPr>
          <w:b/>
          <w:bCs/>
        </w:rPr>
        <w:t>calculates tax</w:t>
      </w:r>
      <w:r w:rsidRPr="007F6EAD">
        <w:t> for an e-commerce app</w:t>
      </w:r>
      <w:r>
        <w:t>.</w:t>
      </w:r>
    </w:p>
    <w:p w14:paraId="74DCD538" w14:textId="77777777" w:rsidR="002D3582" w:rsidRDefault="002D3582" w:rsidP="003C757B">
      <w:pPr>
        <w:numPr>
          <w:ilvl w:val="0"/>
          <w:numId w:val="38"/>
        </w:numPr>
        <w:spacing w:after="160" w:line="276" w:lineRule="auto"/>
      </w:pPr>
      <w:r w:rsidRPr="00C1344D">
        <w:rPr>
          <w:b/>
          <w:bCs/>
        </w:rPr>
        <w:t>Bug Found?</w:t>
      </w:r>
      <w:r w:rsidRPr="00C1344D">
        <w:t> The function </w:t>
      </w:r>
      <w:r w:rsidRPr="00C1344D">
        <w:rPr>
          <w:b/>
          <w:bCs/>
        </w:rPr>
        <w:t>fails</w:t>
      </w:r>
      <w:r w:rsidRPr="00C1344D">
        <w:t> for negative prices (-100).</w:t>
      </w:r>
    </w:p>
    <w:p w14:paraId="56ECAF11" w14:textId="77777777" w:rsidR="002D3582" w:rsidRDefault="002D3582" w:rsidP="003C757B">
      <w:pPr>
        <w:numPr>
          <w:ilvl w:val="0"/>
          <w:numId w:val="38"/>
        </w:numPr>
        <w:spacing w:after="160" w:line="276" w:lineRule="auto"/>
      </w:pPr>
      <w:r w:rsidRPr="00C1344D">
        <w:rPr>
          <w:b/>
          <w:bCs/>
        </w:rPr>
        <w:t>Fix:</w:t>
      </w:r>
      <w:r w:rsidRPr="00C1344D">
        <w:t> Add validation</w:t>
      </w:r>
      <w:r>
        <w:t>.</w:t>
      </w:r>
    </w:p>
    <w:p w14:paraId="51050467" w14:textId="77777777" w:rsidR="002D3582" w:rsidRDefault="002D3582" w:rsidP="003C757B">
      <w:pPr>
        <w:spacing w:line="276" w:lineRule="auto"/>
        <w:rPr>
          <w:b/>
          <w:bCs/>
        </w:rPr>
      </w:pPr>
    </w:p>
    <w:p w14:paraId="4886CC78" w14:textId="77777777" w:rsidR="002D3582" w:rsidRPr="00C1344D" w:rsidRDefault="002D3582" w:rsidP="003C757B">
      <w:pPr>
        <w:spacing w:line="276" w:lineRule="auto"/>
        <w:rPr>
          <w:b/>
          <w:bCs/>
        </w:rPr>
      </w:pPr>
      <w:r w:rsidRPr="00C1344D">
        <w:rPr>
          <w:b/>
          <w:bCs/>
        </w:rPr>
        <w:t>Key Differences: Black Box vs. White Box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3561"/>
        <w:gridCol w:w="3973"/>
      </w:tblGrid>
      <w:tr w:rsidR="002D3582" w:rsidRPr="00C1344D" w14:paraId="4745277D" w14:textId="77777777" w:rsidTr="004806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5EE464" w14:textId="77777777" w:rsidR="002D3582" w:rsidRPr="00C1344D" w:rsidRDefault="002D3582" w:rsidP="003C757B">
            <w:pPr>
              <w:spacing w:line="276" w:lineRule="auto"/>
              <w:rPr>
                <w:b/>
                <w:bCs/>
              </w:rPr>
            </w:pPr>
            <w:r w:rsidRPr="00C1344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6CD780" w14:textId="77777777" w:rsidR="002D3582" w:rsidRPr="00C1344D" w:rsidRDefault="002D3582" w:rsidP="003C757B">
            <w:pPr>
              <w:spacing w:line="276" w:lineRule="auto"/>
              <w:rPr>
                <w:b/>
                <w:bCs/>
              </w:rPr>
            </w:pPr>
            <w:r w:rsidRPr="00C1344D">
              <w:rPr>
                <w:b/>
                <w:bCs/>
              </w:rPr>
              <w:t>Black Box Testing</w:t>
            </w:r>
          </w:p>
        </w:tc>
        <w:tc>
          <w:tcPr>
            <w:tcW w:w="0" w:type="auto"/>
            <w:vAlign w:val="center"/>
            <w:hideMark/>
          </w:tcPr>
          <w:p w14:paraId="3794170D" w14:textId="77777777" w:rsidR="002D3582" w:rsidRPr="00C1344D" w:rsidRDefault="002D3582" w:rsidP="003C757B">
            <w:pPr>
              <w:spacing w:line="276" w:lineRule="auto"/>
              <w:rPr>
                <w:b/>
                <w:bCs/>
              </w:rPr>
            </w:pPr>
            <w:r w:rsidRPr="00C1344D">
              <w:rPr>
                <w:b/>
                <w:bCs/>
              </w:rPr>
              <w:t>White Box Testing</w:t>
            </w:r>
          </w:p>
        </w:tc>
      </w:tr>
      <w:tr w:rsidR="002D3582" w:rsidRPr="00C1344D" w14:paraId="5613B3E4" w14:textId="77777777" w:rsidTr="0048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8B11D" w14:textId="77777777" w:rsidR="002D3582" w:rsidRPr="00C1344D" w:rsidRDefault="002D3582" w:rsidP="003C757B">
            <w:pPr>
              <w:spacing w:line="276" w:lineRule="auto"/>
            </w:pPr>
            <w:r w:rsidRPr="00C1344D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3F7F830C" w14:textId="77777777" w:rsidR="002D3582" w:rsidRPr="00C1344D" w:rsidRDefault="002D3582" w:rsidP="003C757B">
            <w:pPr>
              <w:spacing w:line="276" w:lineRule="auto"/>
            </w:pPr>
            <w:r w:rsidRPr="00C1344D">
              <w:t>Testing </w:t>
            </w:r>
            <w:r w:rsidRPr="00C1344D">
              <w:rPr>
                <w:b/>
                <w:bCs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19D33136" w14:textId="77777777" w:rsidR="002D3582" w:rsidRPr="00C1344D" w:rsidRDefault="002D3582" w:rsidP="003C757B">
            <w:pPr>
              <w:spacing w:line="276" w:lineRule="auto"/>
            </w:pPr>
            <w:r w:rsidRPr="00C1344D">
              <w:t>Testing </w:t>
            </w:r>
            <w:r w:rsidRPr="00C1344D">
              <w:rPr>
                <w:b/>
                <w:bCs/>
              </w:rPr>
              <w:t>internal logic &amp; code</w:t>
            </w:r>
          </w:p>
        </w:tc>
      </w:tr>
      <w:tr w:rsidR="002D3582" w:rsidRPr="00C1344D" w14:paraId="329D4031" w14:textId="77777777" w:rsidTr="0048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91269" w14:textId="77777777" w:rsidR="002D3582" w:rsidRPr="00C1344D" w:rsidRDefault="002D3582" w:rsidP="003C757B">
            <w:pPr>
              <w:spacing w:line="276" w:lineRule="auto"/>
            </w:pPr>
            <w:r w:rsidRPr="00C1344D">
              <w:rPr>
                <w:b/>
                <w:bCs/>
              </w:rPr>
              <w:t>Knowledge of Code?</w:t>
            </w:r>
          </w:p>
        </w:tc>
        <w:tc>
          <w:tcPr>
            <w:tcW w:w="0" w:type="auto"/>
            <w:vAlign w:val="center"/>
            <w:hideMark/>
          </w:tcPr>
          <w:p w14:paraId="24742528" w14:textId="77777777" w:rsidR="002D3582" w:rsidRPr="00C1344D" w:rsidRDefault="002D3582" w:rsidP="003C757B">
            <w:pPr>
              <w:spacing w:line="276" w:lineRule="auto"/>
            </w:pPr>
            <w:r w:rsidRPr="00C1344D">
              <w:rPr>
                <w:rFonts w:ascii="Apple Color Emoji" w:hAnsi="Apple Color Emoji" w:cs="Apple Color Emoji"/>
              </w:rPr>
              <w:t>❌</w:t>
            </w:r>
            <w:r w:rsidRPr="00C1344D">
              <w:t> </w:t>
            </w:r>
            <w:r w:rsidRPr="00C1344D">
              <w:rPr>
                <w:b/>
                <w:bCs/>
              </w:rPr>
              <w:t>Not required</w:t>
            </w:r>
          </w:p>
        </w:tc>
        <w:tc>
          <w:tcPr>
            <w:tcW w:w="0" w:type="auto"/>
            <w:vAlign w:val="center"/>
            <w:hideMark/>
          </w:tcPr>
          <w:p w14:paraId="16C22F4C" w14:textId="77777777" w:rsidR="002D3582" w:rsidRPr="00C1344D" w:rsidRDefault="002D3582" w:rsidP="003C757B">
            <w:pPr>
              <w:spacing w:line="276" w:lineRule="auto"/>
            </w:pPr>
            <w:r w:rsidRPr="00C1344D">
              <w:rPr>
                <w:rFonts w:ascii="Apple Color Emoji" w:hAnsi="Apple Color Emoji" w:cs="Apple Color Emoji"/>
              </w:rPr>
              <w:t>✅</w:t>
            </w:r>
            <w:r w:rsidRPr="00C1344D">
              <w:t> </w:t>
            </w:r>
            <w:r w:rsidRPr="00C1344D">
              <w:rPr>
                <w:b/>
                <w:bCs/>
              </w:rPr>
              <w:t>Required</w:t>
            </w:r>
          </w:p>
        </w:tc>
      </w:tr>
      <w:tr w:rsidR="002D3582" w:rsidRPr="00C1344D" w14:paraId="2FAAB284" w14:textId="77777777" w:rsidTr="0048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45983" w14:textId="77777777" w:rsidR="002D3582" w:rsidRPr="00C1344D" w:rsidRDefault="002D3582" w:rsidP="003C757B">
            <w:pPr>
              <w:spacing w:line="276" w:lineRule="auto"/>
            </w:pPr>
            <w:r w:rsidRPr="00C1344D">
              <w:rPr>
                <w:b/>
                <w:bCs/>
              </w:rPr>
              <w:t>Who Performs It?</w:t>
            </w:r>
          </w:p>
        </w:tc>
        <w:tc>
          <w:tcPr>
            <w:tcW w:w="0" w:type="auto"/>
            <w:vAlign w:val="center"/>
            <w:hideMark/>
          </w:tcPr>
          <w:p w14:paraId="02DADBE6" w14:textId="77777777" w:rsidR="002D3582" w:rsidRPr="00C1344D" w:rsidRDefault="002D3582" w:rsidP="003C757B">
            <w:pPr>
              <w:spacing w:line="276" w:lineRule="auto"/>
            </w:pPr>
            <w:r w:rsidRPr="00C1344D">
              <w:rPr>
                <w:b/>
                <w:bCs/>
              </w:rPr>
              <w:t>QA Testers, End Users</w:t>
            </w:r>
          </w:p>
        </w:tc>
        <w:tc>
          <w:tcPr>
            <w:tcW w:w="0" w:type="auto"/>
            <w:vAlign w:val="center"/>
            <w:hideMark/>
          </w:tcPr>
          <w:p w14:paraId="2132A9D9" w14:textId="77777777" w:rsidR="002D3582" w:rsidRPr="00C1344D" w:rsidRDefault="002D3582" w:rsidP="003C757B">
            <w:pPr>
              <w:spacing w:line="276" w:lineRule="auto"/>
            </w:pPr>
            <w:r w:rsidRPr="00C1344D">
              <w:rPr>
                <w:b/>
                <w:bCs/>
              </w:rPr>
              <w:t>Developers, Security Experts</w:t>
            </w:r>
          </w:p>
        </w:tc>
      </w:tr>
      <w:tr w:rsidR="002D3582" w:rsidRPr="00C1344D" w14:paraId="319BC8DF" w14:textId="77777777" w:rsidTr="0048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F43C6" w14:textId="77777777" w:rsidR="002D3582" w:rsidRPr="00C1344D" w:rsidRDefault="002D3582" w:rsidP="003C757B">
            <w:pPr>
              <w:spacing w:line="276" w:lineRule="auto"/>
            </w:pPr>
            <w:r w:rsidRPr="00C1344D">
              <w:rPr>
                <w:b/>
                <w:bCs/>
              </w:rPr>
              <w:t>Types</w:t>
            </w:r>
          </w:p>
        </w:tc>
        <w:tc>
          <w:tcPr>
            <w:tcW w:w="0" w:type="auto"/>
            <w:vAlign w:val="center"/>
            <w:hideMark/>
          </w:tcPr>
          <w:p w14:paraId="0D27EA42" w14:textId="77777777" w:rsidR="002D3582" w:rsidRPr="00C1344D" w:rsidRDefault="002D3582" w:rsidP="003C757B">
            <w:pPr>
              <w:spacing w:line="276" w:lineRule="auto"/>
            </w:pPr>
            <w:r w:rsidRPr="00C1344D">
              <w:t>Functional, System, UI, Acceptance Testing</w:t>
            </w:r>
          </w:p>
        </w:tc>
        <w:tc>
          <w:tcPr>
            <w:tcW w:w="0" w:type="auto"/>
            <w:vAlign w:val="center"/>
            <w:hideMark/>
          </w:tcPr>
          <w:p w14:paraId="4F52ABF5" w14:textId="77777777" w:rsidR="002D3582" w:rsidRPr="00C1344D" w:rsidRDefault="002D3582" w:rsidP="003C757B">
            <w:pPr>
              <w:spacing w:line="276" w:lineRule="auto"/>
            </w:pPr>
            <w:r w:rsidRPr="00C1344D">
              <w:t>Unit Testing, Security Testing, Performance Testing</w:t>
            </w:r>
          </w:p>
        </w:tc>
      </w:tr>
      <w:tr w:rsidR="002D3582" w:rsidRPr="00C1344D" w14:paraId="1107C34A" w14:textId="77777777" w:rsidTr="0048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5D7F2" w14:textId="77777777" w:rsidR="002D3582" w:rsidRPr="00C1344D" w:rsidRDefault="002D3582" w:rsidP="003C757B">
            <w:pPr>
              <w:spacing w:line="276" w:lineRule="auto"/>
            </w:pPr>
            <w:r w:rsidRPr="00C1344D">
              <w:rPr>
                <w:b/>
                <w:bCs/>
              </w:rPr>
              <w:t>Tools Used</w:t>
            </w:r>
          </w:p>
        </w:tc>
        <w:tc>
          <w:tcPr>
            <w:tcW w:w="0" w:type="auto"/>
            <w:vAlign w:val="center"/>
            <w:hideMark/>
          </w:tcPr>
          <w:p w14:paraId="03EA3CF4" w14:textId="77777777" w:rsidR="002D3582" w:rsidRPr="00C1344D" w:rsidRDefault="002D3582" w:rsidP="003C757B">
            <w:pPr>
              <w:spacing w:line="276" w:lineRule="auto"/>
            </w:pPr>
            <w:r w:rsidRPr="00C1344D">
              <w:t>Selenium, JIRA, Postman</w:t>
            </w:r>
          </w:p>
        </w:tc>
        <w:tc>
          <w:tcPr>
            <w:tcW w:w="0" w:type="auto"/>
            <w:vAlign w:val="center"/>
            <w:hideMark/>
          </w:tcPr>
          <w:p w14:paraId="4C310E8B" w14:textId="77777777" w:rsidR="002D3582" w:rsidRPr="00C1344D" w:rsidRDefault="002D3582" w:rsidP="003C757B">
            <w:pPr>
              <w:spacing w:line="276" w:lineRule="auto"/>
            </w:pPr>
            <w:r w:rsidRPr="00C1344D">
              <w:t xml:space="preserve">JUnit, SonarQube, </w:t>
            </w:r>
            <w:proofErr w:type="spellStart"/>
            <w:r w:rsidRPr="00C1344D">
              <w:t>PyTest</w:t>
            </w:r>
            <w:proofErr w:type="spellEnd"/>
          </w:p>
        </w:tc>
      </w:tr>
      <w:tr w:rsidR="002D3582" w:rsidRPr="00C1344D" w14:paraId="10A14B9E" w14:textId="77777777" w:rsidTr="0048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BAAB9" w14:textId="77777777" w:rsidR="002D3582" w:rsidRPr="00C1344D" w:rsidRDefault="002D3582" w:rsidP="003C757B">
            <w:pPr>
              <w:spacing w:line="276" w:lineRule="auto"/>
            </w:pPr>
            <w:r w:rsidRPr="00C1344D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33167EE" w14:textId="77777777" w:rsidR="002D3582" w:rsidRPr="00C1344D" w:rsidRDefault="002D3582" w:rsidP="003C757B">
            <w:pPr>
              <w:spacing w:line="276" w:lineRule="auto"/>
            </w:pPr>
            <w:r w:rsidRPr="00C1344D">
              <w:t>Testing if a login form works</w:t>
            </w:r>
          </w:p>
        </w:tc>
        <w:tc>
          <w:tcPr>
            <w:tcW w:w="0" w:type="auto"/>
            <w:vAlign w:val="center"/>
            <w:hideMark/>
          </w:tcPr>
          <w:p w14:paraId="696CDE84" w14:textId="77777777" w:rsidR="002D3582" w:rsidRPr="00C1344D" w:rsidRDefault="002D3582" w:rsidP="003C757B">
            <w:pPr>
              <w:spacing w:line="276" w:lineRule="auto"/>
            </w:pPr>
            <w:r w:rsidRPr="00C1344D">
              <w:t>Checking if an if-else statement is correct</w:t>
            </w:r>
          </w:p>
        </w:tc>
      </w:tr>
    </w:tbl>
    <w:p w14:paraId="16DEA1D3" w14:textId="77777777" w:rsidR="002D3582" w:rsidRPr="007F6EAD" w:rsidRDefault="002D3582" w:rsidP="003C757B">
      <w:pPr>
        <w:pStyle w:val="Heading1"/>
        <w:spacing w:line="276" w:lineRule="auto"/>
      </w:pPr>
      <w:r w:rsidRPr="00C1344D">
        <w:lastRenderedPageBreak/>
        <w:t>What are the views in Software Quality?</w:t>
      </w:r>
    </w:p>
    <w:p w14:paraId="75F2E2AE" w14:textId="77777777" w:rsidR="002D3582" w:rsidRDefault="002D3582" w:rsidP="003C757B">
      <w:pPr>
        <w:spacing w:line="276" w:lineRule="auto"/>
      </w:pPr>
      <w:r w:rsidRPr="00C1344D">
        <w:t>Software Quality can be </w:t>
      </w:r>
      <w:r w:rsidRPr="00C1344D">
        <w:rPr>
          <w:b/>
          <w:bCs/>
        </w:rPr>
        <w:t>viewed from different perspectives</w:t>
      </w:r>
      <w:r w:rsidRPr="00C1344D">
        <w:t> based on stakeholders’ interests, industry standards, and software engineering principles. The main </w:t>
      </w:r>
      <w:r w:rsidRPr="00C1344D">
        <w:rPr>
          <w:b/>
          <w:bCs/>
        </w:rPr>
        <w:t>views of software quality</w:t>
      </w:r>
      <w:r w:rsidRPr="00C1344D">
        <w:t> are:</w:t>
      </w:r>
    </w:p>
    <w:p w14:paraId="01EF34E9" w14:textId="77777777" w:rsidR="002D3582" w:rsidRPr="00C1344D" w:rsidRDefault="002D3582" w:rsidP="003C757B">
      <w:pPr>
        <w:spacing w:line="276" w:lineRule="auto"/>
        <w:rPr>
          <w:b/>
          <w:bCs/>
        </w:rPr>
      </w:pPr>
      <w:r w:rsidRPr="00C1344D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C1344D">
        <w:rPr>
          <w:b/>
          <w:bCs/>
        </w:rPr>
        <w:t>Transcendental View (Philosophical Perspective)</w:t>
      </w:r>
    </w:p>
    <w:p w14:paraId="50CD8052" w14:textId="77777777" w:rsidR="002D3582" w:rsidRPr="00C1344D" w:rsidRDefault="002D3582" w:rsidP="003C757B">
      <w:pPr>
        <w:spacing w:line="276" w:lineRule="auto"/>
        <w:rPr>
          <w:b/>
          <w:bCs/>
        </w:rPr>
      </w:pPr>
      <w:r w:rsidRPr="00C1344D">
        <w:rPr>
          <w:rFonts w:ascii="Apple Color Emoji" w:hAnsi="Apple Color Emoji" w:cs="Apple Color Emoji"/>
          <w:b/>
          <w:bCs/>
        </w:rPr>
        <w:t>🔹</w:t>
      </w:r>
      <w:r w:rsidRPr="00C1344D">
        <w:rPr>
          <w:b/>
          <w:bCs/>
        </w:rPr>
        <w:t xml:space="preserve"> Definition:</w:t>
      </w:r>
    </w:p>
    <w:p w14:paraId="76C0B409" w14:textId="77777777" w:rsidR="002D3582" w:rsidRPr="00C1344D" w:rsidRDefault="002D3582" w:rsidP="003C757B">
      <w:pPr>
        <w:numPr>
          <w:ilvl w:val="0"/>
          <w:numId w:val="39"/>
        </w:numPr>
        <w:spacing w:after="160" w:line="276" w:lineRule="auto"/>
      </w:pPr>
      <w:r w:rsidRPr="00C1344D">
        <w:t>Quality is </w:t>
      </w:r>
      <w:r w:rsidRPr="00C1344D">
        <w:rPr>
          <w:b/>
          <w:bCs/>
        </w:rPr>
        <w:t>intangible</w:t>
      </w:r>
      <w:r w:rsidRPr="00C1344D">
        <w:t> and </w:t>
      </w:r>
      <w:r w:rsidRPr="00C1344D">
        <w:rPr>
          <w:b/>
          <w:bCs/>
        </w:rPr>
        <w:t>difficult to measure</w:t>
      </w:r>
      <w:r w:rsidRPr="00C1344D">
        <w:t> but is recognized when experienced.</w:t>
      </w:r>
    </w:p>
    <w:p w14:paraId="59C7C3D7" w14:textId="77777777" w:rsidR="002D3582" w:rsidRPr="00C1344D" w:rsidRDefault="002D3582" w:rsidP="003C757B">
      <w:pPr>
        <w:numPr>
          <w:ilvl w:val="0"/>
          <w:numId w:val="39"/>
        </w:numPr>
        <w:spacing w:after="160" w:line="276" w:lineRule="auto"/>
      </w:pPr>
      <w:r w:rsidRPr="00C1344D">
        <w:t>It </w:t>
      </w:r>
      <w:r w:rsidRPr="00C1344D">
        <w:rPr>
          <w:b/>
          <w:bCs/>
        </w:rPr>
        <w:t>depends on user perception</w:t>
      </w:r>
      <w:r w:rsidRPr="00C1344D">
        <w:t> rather than technical attributes.</w:t>
      </w:r>
    </w:p>
    <w:p w14:paraId="5FB0F1A2" w14:textId="77777777" w:rsidR="002D3582" w:rsidRPr="00C1344D" w:rsidRDefault="002D3582" w:rsidP="003C757B">
      <w:pPr>
        <w:spacing w:line="276" w:lineRule="auto"/>
      </w:pPr>
      <w:r w:rsidRPr="00C1344D">
        <w:rPr>
          <w:rFonts w:ascii="Apple Color Emoji" w:hAnsi="Apple Color Emoji" w:cs="Apple Color Emoji"/>
        </w:rPr>
        <w:t>✅</w:t>
      </w:r>
      <w:r w:rsidRPr="00C1344D">
        <w:t> </w:t>
      </w:r>
      <w:r w:rsidRPr="00C1344D">
        <w:rPr>
          <w:b/>
          <w:bCs/>
        </w:rPr>
        <w:t>Example:</w:t>
      </w:r>
    </w:p>
    <w:p w14:paraId="2232CE96" w14:textId="77777777" w:rsidR="002D3582" w:rsidRPr="00C1344D" w:rsidRDefault="002D3582" w:rsidP="003C757B">
      <w:pPr>
        <w:numPr>
          <w:ilvl w:val="0"/>
          <w:numId w:val="40"/>
        </w:numPr>
        <w:spacing w:after="160" w:line="276" w:lineRule="auto"/>
      </w:pPr>
      <w:r w:rsidRPr="00C1344D">
        <w:rPr>
          <w:b/>
          <w:bCs/>
        </w:rPr>
        <w:t>MacBook vs. Windows Laptop</w:t>
      </w:r>
      <w:r w:rsidRPr="00C1344D">
        <w:t> – Users often say </w:t>
      </w:r>
      <w:r w:rsidRPr="00C1344D">
        <w:rPr>
          <w:b/>
          <w:bCs/>
        </w:rPr>
        <w:t>MacBooks "feel" high-quality</w:t>
      </w:r>
      <w:r w:rsidRPr="00C1344D">
        <w:t>, even if Windows laptops have similar specs.</w:t>
      </w:r>
    </w:p>
    <w:p w14:paraId="122C1834" w14:textId="77777777" w:rsidR="002D3582" w:rsidRDefault="002D3582" w:rsidP="003C757B">
      <w:pPr>
        <w:numPr>
          <w:ilvl w:val="0"/>
          <w:numId w:val="40"/>
        </w:numPr>
        <w:spacing w:after="160" w:line="276" w:lineRule="auto"/>
      </w:pPr>
      <w:r w:rsidRPr="00C1344D">
        <w:rPr>
          <w:b/>
          <w:bCs/>
        </w:rPr>
        <w:t>Google Search Engine</w:t>
      </w:r>
      <w:r w:rsidRPr="00C1344D">
        <w:t> – Users feel it's the best </w:t>
      </w:r>
      <w:r w:rsidRPr="00C1344D">
        <w:rPr>
          <w:b/>
          <w:bCs/>
        </w:rPr>
        <w:t>because it's fast and accurate</w:t>
      </w:r>
      <w:r w:rsidRPr="00C1344D">
        <w:t>, even without knowing the internal algorithms.</w:t>
      </w:r>
    </w:p>
    <w:p w14:paraId="40A92FD9" w14:textId="77777777" w:rsidR="002D3582" w:rsidRDefault="002D3582" w:rsidP="003C757B">
      <w:pPr>
        <w:spacing w:line="276" w:lineRule="auto"/>
        <w:rPr>
          <w:b/>
          <w:bCs/>
        </w:rPr>
      </w:pPr>
    </w:p>
    <w:p w14:paraId="359D7113" w14:textId="77777777" w:rsidR="002D3582" w:rsidRPr="00C1344D" w:rsidRDefault="002D3582" w:rsidP="003C757B">
      <w:pPr>
        <w:spacing w:line="276" w:lineRule="auto"/>
        <w:rPr>
          <w:b/>
          <w:bCs/>
        </w:rPr>
      </w:pPr>
      <w:r w:rsidRPr="00C1344D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C1344D">
        <w:rPr>
          <w:b/>
          <w:bCs/>
        </w:rPr>
        <w:t>Product-Based View (Technical Perspective)</w:t>
      </w:r>
    </w:p>
    <w:p w14:paraId="7407A630" w14:textId="77777777" w:rsidR="002D3582" w:rsidRPr="00C1344D" w:rsidRDefault="002D3582" w:rsidP="003C757B">
      <w:pPr>
        <w:spacing w:line="276" w:lineRule="auto"/>
        <w:rPr>
          <w:b/>
          <w:bCs/>
        </w:rPr>
      </w:pPr>
      <w:r w:rsidRPr="00C1344D">
        <w:rPr>
          <w:rFonts w:ascii="Apple Color Emoji" w:hAnsi="Apple Color Emoji" w:cs="Apple Color Emoji"/>
          <w:b/>
          <w:bCs/>
        </w:rPr>
        <w:t>🔹</w:t>
      </w:r>
      <w:r w:rsidRPr="00C1344D">
        <w:rPr>
          <w:b/>
          <w:bCs/>
        </w:rPr>
        <w:t xml:space="preserve"> Definition:</w:t>
      </w:r>
    </w:p>
    <w:p w14:paraId="647F79CB" w14:textId="77777777" w:rsidR="002D3582" w:rsidRPr="00C1344D" w:rsidRDefault="002D3582" w:rsidP="003C757B">
      <w:pPr>
        <w:numPr>
          <w:ilvl w:val="0"/>
          <w:numId w:val="41"/>
        </w:numPr>
        <w:spacing w:after="160" w:line="276" w:lineRule="auto"/>
      </w:pPr>
      <w:r w:rsidRPr="00C1344D">
        <w:t>Quality is </w:t>
      </w:r>
      <w:r w:rsidRPr="00C1344D">
        <w:rPr>
          <w:b/>
          <w:bCs/>
        </w:rPr>
        <w:t>measured by specific attributes</w:t>
      </w:r>
      <w:r w:rsidRPr="00C1344D">
        <w:t> like </w:t>
      </w:r>
      <w:r w:rsidRPr="00C1344D">
        <w:rPr>
          <w:b/>
          <w:bCs/>
        </w:rPr>
        <w:t>performance, reliability, and maintainability</w:t>
      </w:r>
      <w:r w:rsidRPr="00C1344D">
        <w:t>.</w:t>
      </w:r>
    </w:p>
    <w:p w14:paraId="0970526A" w14:textId="77777777" w:rsidR="002D3582" w:rsidRPr="00C1344D" w:rsidRDefault="002D3582" w:rsidP="003C757B">
      <w:pPr>
        <w:numPr>
          <w:ilvl w:val="0"/>
          <w:numId w:val="41"/>
        </w:numPr>
        <w:spacing w:after="160" w:line="276" w:lineRule="auto"/>
      </w:pPr>
      <w:r w:rsidRPr="00C1344D">
        <w:t>More </w:t>
      </w:r>
      <w:r w:rsidRPr="00C1344D">
        <w:rPr>
          <w:b/>
          <w:bCs/>
        </w:rPr>
        <w:t>high-quality components</w:t>
      </w:r>
      <w:r w:rsidRPr="00C1344D">
        <w:t> = </w:t>
      </w:r>
      <w:r w:rsidRPr="00C1344D">
        <w:rPr>
          <w:b/>
          <w:bCs/>
        </w:rPr>
        <w:t>Better software quality</w:t>
      </w:r>
      <w:r w:rsidRPr="00C1344D">
        <w:t>.</w:t>
      </w:r>
    </w:p>
    <w:p w14:paraId="3516750A" w14:textId="77777777" w:rsidR="002D3582" w:rsidRPr="00C1344D" w:rsidRDefault="002D3582" w:rsidP="003C757B">
      <w:pPr>
        <w:spacing w:line="276" w:lineRule="auto"/>
      </w:pPr>
      <w:r w:rsidRPr="00C1344D">
        <w:rPr>
          <w:rFonts w:ascii="Apple Color Emoji" w:hAnsi="Apple Color Emoji" w:cs="Apple Color Emoji"/>
        </w:rPr>
        <w:t>✅</w:t>
      </w:r>
      <w:r w:rsidRPr="00C1344D">
        <w:t> </w:t>
      </w:r>
      <w:r w:rsidRPr="00C1344D">
        <w:rPr>
          <w:b/>
          <w:bCs/>
        </w:rPr>
        <w:t>Example:</w:t>
      </w:r>
    </w:p>
    <w:p w14:paraId="3994D3E1" w14:textId="77777777" w:rsidR="002D3582" w:rsidRPr="00C1344D" w:rsidRDefault="002D3582" w:rsidP="003C757B">
      <w:pPr>
        <w:numPr>
          <w:ilvl w:val="0"/>
          <w:numId w:val="42"/>
        </w:numPr>
        <w:spacing w:after="160" w:line="276" w:lineRule="auto"/>
      </w:pPr>
      <w:r w:rsidRPr="00C1344D">
        <w:rPr>
          <w:b/>
          <w:bCs/>
        </w:rPr>
        <w:t>Adobe Photoshop</w:t>
      </w:r>
      <w:r w:rsidRPr="00C1344D">
        <w:t> is considered high-quality because it has </w:t>
      </w:r>
      <w:r w:rsidRPr="00C1344D">
        <w:rPr>
          <w:b/>
          <w:bCs/>
        </w:rPr>
        <w:t>advanced image processing algorithms</w:t>
      </w:r>
      <w:r w:rsidRPr="00C1344D">
        <w:t>, unlike cheaper alternatives.</w:t>
      </w:r>
    </w:p>
    <w:p w14:paraId="1D913103" w14:textId="77777777" w:rsidR="002D3582" w:rsidRDefault="002D3582" w:rsidP="003C757B">
      <w:pPr>
        <w:numPr>
          <w:ilvl w:val="0"/>
          <w:numId w:val="42"/>
        </w:numPr>
        <w:spacing w:after="160" w:line="276" w:lineRule="auto"/>
      </w:pPr>
      <w:r w:rsidRPr="00C1344D">
        <w:rPr>
          <w:b/>
          <w:bCs/>
        </w:rPr>
        <w:t>A video streaming app with 4K support and no buffering issues</w:t>
      </w:r>
      <w:r w:rsidRPr="00C1344D">
        <w:t> is seen as better quality.</w:t>
      </w:r>
    </w:p>
    <w:p w14:paraId="6612047F" w14:textId="77777777" w:rsidR="002D3582" w:rsidRPr="00C1344D" w:rsidRDefault="002D3582" w:rsidP="003C757B">
      <w:pPr>
        <w:spacing w:line="276" w:lineRule="auto"/>
      </w:pPr>
    </w:p>
    <w:p w14:paraId="5C43761E" w14:textId="77777777" w:rsidR="002D3582" w:rsidRPr="00C1344D" w:rsidRDefault="002D3582" w:rsidP="003C757B">
      <w:pPr>
        <w:spacing w:line="276" w:lineRule="auto"/>
        <w:rPr>
          <w:b/>
          <w:bCs/>
        </w:rPr>
      </w:pPr>
      <w:r w:rsidRPr="00C1344D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C1344D">
        <w:rPr>
          <w:b/>
          <w:bCs/>
        </w:rPr>
        <w:t>User-Based View (Customer Satisfaction Perspective)</w:t>
      </w:r>
    </w:p>
    <w:p w14:paraId="23175203" w14:textId="77777777" w:rsidR="002D3582" w:rsidRPr="00C1344D" w:rsidRDefault="002D3582" w:rsidP="003C757B">
      <w:pPr>
        <w:spacing w:line="276" w:lineRule="auto"/>
        <w:rPr>
          <w:b/>
          <w:bCs/>
        </w:rPr>
      </w:pPr>
      <w:r w:rsidRPr="00C1344D">
        <w:rPr>
          <w:rFonts w:ascii="Apple Color Emoji" w:hAnsi="Apple Color Emoji" w:cs="Apple Color Emoji"/>
          <w:b/>
          <w:bCs/>
        </w:rPr>
        <w:t>🔹</w:t>
      </w:r>
      <w:r w:rsidRPr="00C1344D">
        <w:rPr>
          <w:b/>
          <w:bCs/>
        </w:rPr>
        <w:t xml:space="preserve"> Definition:</w:t>
      </w:r>
    </w:p>
    <w:p w14:paraId="50B21342" w14:textId="77777777" w:rsidR="002D3582" w:rsidRPr="00C1344D" w:rsidRDefault="002D3582" w:rsidP="003C757B">
      <w:pPr>
        <w:numPr>
          <w:ilvl w:val="0"/>
          <w:numId w:val="43"/>
        </w:numPr>
        <w:spacing w:after="160" w:line="276" w:lineRule="auto"/>
      </w:pPr>
      <w:r w:rsidRPr="00C1344D">
        <w:t>Quality is </w:t>
      </w:r>
      <w:r w:rsidRPr="00C1344D">
        <w:rPr>
          <w:b/>
          <w:bCs/>
        </w:rPr>
        <w:t>defined by how well software meets user needs</w:t>
      </w:r>
      <w:r w:rsidRPr="00C1344D">
        <w:t>.</w:t>
      </w:r>
    </w:p>
    <w:p w14:paraId="5A99A078" w14:textId="77777777" w:rsidR="002D3582" w:rsidRPr="00C1344D" w:rsidRDefault="002D3582" w:rsidP="003C757B">
      <w:pPr>
        <w:numPr>
          <w:ilvl w:val="0"/>
          <w:numId w:val="43"/>
        </w:numPr>
        <w:spacing w:after="160" w:line="276" w:lineRule="auto"/>
      </w:pPr>
      <w:r w:rsidRPr="00C1344D">
        <w:t>Different users may have </w:t>
      </w:r>
      <w:r w:rsidRPr="00C1344D">
        <w:rPr>
          <w:b/>
          <w:bCs/>
        </w:rPr>
        <w:t>different expectations</w:t>
      </w:r>
      <w:r w:rsidRPr="00C1344D">
        <w:t> of quality.</w:t>
      </w:r>
    </w:p>
    <w:p w14:paraId="52ADFF19" w14:textId="77777777" w:rsidR="002D3582" w:rsidRPr="00C1344D" w:rsidRDefault="002D3582" w:rsidP="003C757B">
      <w:pPr>
        <w:spacing w:line="276" w:lineRule="auto"/>
      </w:pPr>
      <w:r w:rsidRPr="00C1344D">
        <w:rPr>
          <w:rFonts w:ascii="Apple Color Emoji" w:hAnsi="Apple Color Emoji" w:cs="Apple Color Emoji"/>
        </w:rPr>
        <w:t>✅</w:t>
      </w:r>
      <w:r w:rsidRPr="00C1344D">
        <w:t> </w:t>
      </w:r>
      <w:r w:rsidRPr="00C1344D">
        <w:rPr>
          <w:b/>
          <w:bCs/>
        </w:rPr>
        <w:t>Example:</w:t>
      </w:r>
    </w:p>
    <w:p w14:paraId="7820444F" w14:textId="77777777" w:rsidR="002D3582" w:rsidRPr="00C1344D" w:rsidRDefault="002D3582" w:rsidP="003C757B">
      <w:pPr>
        <w:numPr>
          <w:ilvl w:val="0"/>
          <w:numId w:val="44"/>
        </w:numPr>
        <w:spacing w:after="160" w:line="276" w:lineRule="auto"/>
      </w:pPr>
      <w:r w:rsidRPr="00C1344D">
        <w:lastRenderedPageBreak/>
        <w:t>A </w:t>
      </w:r>
      <w:r w:rsidRPr="00C1344D">
        <w:rPr>
          <w:b/>
          <w:bCs/>
        </w:rPr>
        <w:t>finance app</w:t>
      </w:r>
      <w:r w:rsidRPr="00C1344D">
        <w:t> must be </w:t>
      </w:r>
      <w:r w:rsidRPr="00C1344D">
        <w:rPr>
          <w:b/>
          <w:bCs/>
        </w:rPr>
        <w:t>secure and accurate</w:t>
      </w:r>
      <w:r w:rsidRPr="00C1344D">
        <w:t> for bankers, but a </w:t>
      </w:r>
      <w:r w:rsidRPr="00C1344D">
        <w:rPr>
          <w:b/>
          <w:bCs/>
        </w:rPr>
        <w:t>gaming app</w:t>
      </w:r>
      <w:r w:rsidRPr="00C1344D">
        <w:t> needs </w:t>
      </w:r>
      <w:r w:rsidRPr="00C1344D">
        <w:rPr>
          <w:b/>
          <w:bCs/>
        </w:rPr>
        <w:t>fast performance</w:t>
      </w:r>
      <w:r w:rsidRPr="00C1344D">
        <w:t>.</w:t>
      </w:r>
    </w:p>
    <w:p w14:paraId="08E98FED" w14:textId="77777777" w:rsidR="002D3582" w:rsidRPr="00C1344D" w:rsidRDefault="002D3582" w:rsidP="003C757B">
      <w:pPr>
        <w:numPr>
          <w:ilvl w:val="0"/>
          <w:numId w:val="44"/>
        </w:numPr>
        <w:spacing w:after="160" w:line="276" w:lineRule="auto"/>
      </w:pPr>
      <w:r w:rsidRPr="00C1344D">
        <w:rPr>
          <w:b/>
          <w:bCs/>
        </w:rPr>
        <w:t>Microsoft Word vs. Google Docs</w:t>
      </w:r>
      <w:r w:rsidRPr="00C1344D">
        <w:t> – Businesses may prefer Word (more features), while students prefer Google Docs (easy collaboration).</w:t>
      </w:r>
    </w:p>
    <w:p w14:paraId="03432914" w14:textId="77777777" w:rsidR="002D3582" w:rsidRPr="00C1344D" w:rsidRDefault="002D3582" w:rsidP="003C757B">
      <w:pPr>
        <w:spacing w:line="276" w:lineRule="auto"/>
      </w:pPr>
    </w:p>
    <w:p w14:paraId="428B9DA9" w14:textId="77777777" w:rsidR="002D3582" w:rsidRPr="00C1344D" w:rsidRDefault="002D3582" w:rsidP="003C757B">
      <w:pPr>
        <w:spacing w:line="276" w:lineRule="auto"/>
        <w:rPr>
          <w:b/>
          <w:bCs/>
        </w:rPr>
      </w:pPr>
      <w:r w:rsidRPr="00C1344D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C1344D">
        <w:rPr>
          <w:b/>
          <w:bCs/>
        </w:rPr>
        <w:t>Manufacturing-Based View (Process-Oriented Perspective)</w:t>
      </w:r>
    </w:p>
    <w:p w14:paraId="012C3B7C" w14:textId="77777777" w:rsidR="002D3582" w:rsidRPr="00C1344D" w:rsidRDefault="002D3582" w:rsidP="003C757B">
      <w:pPr>
        <w:spacing w:line="276" w:lineRule="auto"/>
        <w:rPr>
          <w:b/>
          <w:bCs/>
        </w:rPr>
      </w:pPr>
      <w:r w:rsidRPr="00C1344D">
        <w:rPr>
          <w:rFonts w:ascii="Apple Color Emoji" w:hAnsi="Apple Color Emoji" w:cs="Apple Color Emoji"/>
          <w:b/>
          <w:bCs/>
        </w:rPr>
        <w:t>🔹</w:t>
      </w:r>
      <w:r w:rsidRPr="00C1344D">
        <w:rPr>
          <w:b/>
          <w:bCs/>
        </w:rPr>
        <w:t xml:space="preserve"> Definition:</w:t>
      </w:r>
    </w:p>
    <w:p w14:paraId="18F2BB6C" w14:textId="77777777" w:rsidR="002D3582" w:rsidRPr="00C1344D" w:rsidRDefault="002D3582" w:rsidP="003C757B">
      <w:pPr>
        <w:numPr>
          <w:ilvl w:val="0"/>
          <w:numId w:val="45"/>
        </w:numPr>
        <w:spacing w:after="160" w:line="276" w:lineRule="auto"/>
      </w:pPr>
      <w:r w:rsidRPr="00C1344D">
        <w:rPr>
          <w:b/>
          <w:bCs/>
        </w:rPr>
        <w:t>Quality is achieved by following strict development processes</w:t>
      </w:r>
      <w:r w:rsidRPr="00C1344D">
        <w:t> (e.g., ISO, CMMI, Agile).</w:t>
      </w:r>
    </w:p>
    <w:p w14:paraId="330CDAA1" w14:textId="77777777" w:rsidR="002D3582" w:rsidRPr="00C1344D" w:rsidRDefault="002D3582" w:rsidP="003C757B">
      <w:pPr>
        <w:numPr>
          <w:ilvl w:val="0"/>
          <w:numId w:val="45"/>
        </w:numPr>
        <w:spacing w:after="160" w:line="276" w:lineRule="auto"/>
      </w:pPr>
      <w:r w:rsidRPr="00C1344D">
        <w:t>If the </w:t>
      </w:r>
      <w:r w:rsidRPr="00C1344D">
        <w:rPr>
          <w:b/>
          <w:bCs/>
        </w:rPr>
        <w:t>software development process is well-defined</w:t>
      </w:r>
      <w:r w:rsidRPr="00C1344D">
        <w:t>, the product will have </w:t>
      </w:r>
      <w:r w:rsidRPr="00C1344D">
        <w:rPr>
          <w:b/>
          <w:bCs/>
        </w:rPr>
        <w:t>high quality</w:t>
      </w:r>
      <w:r w:rsidRPr="00C1344D">
        <w:t>.</w:t>
      </w:r>
    </w:p>
    <w:p w14:paraId="0F2C20E7" w14:textId="77777777" w:rsidR="002D3582" w:rsidRPr="00C1344D" w:rsidRDefault="002D3582" w:rsidP="003C757B">
      <w:pPr>
        <w:spacing w:line="276" w:lineRule="auto"/>
      </w:pPr>
      <w:r w:rsidRPr="00C1344D">
        <w:rPr>
          <w:rFonts w:ascii="Apple Color Emoji" w:hAnsi="Apple Color Emoji" w:cs="Apple Color Emoji"/>
        </w:rPr>
        <w:t>✅</w:t>
      </w:r>
      <w:r w:rsidRPr="00C1344D">
        <w:t> </w:t>
      </w:r>
      <w:r w:rsidRPr="00C1344D">
        <w:rPr>
          <w:b/>
          <w:bCs/>
        </w:rPr>
        <w:t>Example:</w:t>
      </w:r>
    </w:p>
    <w:p w14:paraId="2AF707E9" w14:textId="77777777" w:rsidR="002D3582" w:rsidRPr="00C1344D" w:rsidRDefault="002D3582" w:rsidP="003C757B">
      <w:pPr>
        <w:numPr>
          <w:ilvl w:val="0"/>
          <w:numId w:val="46"/>
        </w:numPr>
        <w:spacing w:after="160" w:line="276" w:lineRule="auto"/>
      </w:pPr>
      <w:r w:rsidRPr="00C1344D">
        <w:rPr>
          <w:b/>
          <w:bCs/>
        </w:rPr>
        <w:t>NASA software development</w:t>
      </w:r>
      <w:r w:rsidRPr="00C1344D">
        <w:t> follows </w:t>
      </w:r>
      <w:r w:rsidRPr="00C1344D">
        <w:rPr>
          <w:b/>
          <w:bCs/>
        </w:rPr>
        <w:t>rigorous quality control</w:t>
      </w:r>
      <w:r w:rsidRPr="00C1344D">
        <w:t> to ensure </w:t>
      </w:r>
      <w:r w:rsidRPr="00C1344D">
        <w:rPr>
          <w:b/>
          <w:bCs/>
        </w:rPr>
        <w:t>zero failure in space missions</w:t>
      </w:r>
      <w:r w:rsidRPr="00C1344D">
        <w:t>.</w:t>
      </w:r>
    </w:p>
    <w:p w14:paraId="61F74A80" w14:textId="77777777" w:rsidR="002D3582" w:rsidRDefault="002D3582" w:rsidP="003C757B">
      <w:pPr>
        <w:numPr>
          <w:ilvl w:val="0"/>
          <w:numId w:val="46"/>
        </w:numPr>
        <w:spacing w:after="160" w:line="276" w:lineRule="auto"/>
      </w:pPr>
      <w:r w:rsidRPr="00C1344D">
        <w:rPr>
          <w:b/>
          <w:bCs/>
        </w:rPr>
        <w:t>Agile &amp; DevOps practices</w:t>
      </w:r>
      <w:r w:rsidRPr="00C1344D">
        <w:t> help companies like </w:t>
      </w:r>
      <w:r w:rsidRPr="00C1344D">
        <w:rPr>
          <w:b/>
          <w:bCs/>
        </w:rPr>
        <w:t>Amazon deploy software updates with minimal bugs</w:t>
      </w:r>
      <w:r w:rsidRPr="00C1344D">
        <w:t>.</w:t>
      </w:r>
    </w:p>
    <w:p w14:paraId="66F1F251" w14:textId="77777777" w:rsidR="002D3582" w:rsidRDefault="002D3582" w:rsidP="003C757B">
      <w:pPr>
        <w:spacing w:line="276" w:lineRule="auto"/>
        <w:rPr>
          <w:b/>
          <w:bCs/>
        </w:rPr>
      </w:pPr>
    </w:p>
    <w:p w14:paraId="6AE9FF77" w14:textId="77777777" w:rsidR="002D3582" w:rsidRPr="00C1344D" w:rsidRDefault="002D3582" w:rsidP="003C757B">
      <w:pPr>
        <w:spacing w:line="276" w:lineRule="auto"/>
        <w:rPr>
          <w:b/>
          <w:bCs/>
        </w:rPr>
      </w:pPr>
      <w:r w:rsidRPr="00C1344D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C1344D">
        <w:rPr>
          <w:b/>
          <w:bCs/>
        </w:rPr>
        <w:t>Value-Based View (Cost vs. Quality Trade-off Perspective)</w:t>
      </w:r>
    </w:p>
    <w:p w14:paraId="2DFA639B" w14:textId="77777777" w:rsidR="002D3582" w:rsidRPr="00C1344D" w:rsidRDefault="002D3582" w:rsidP="003C757B">
      <w:pPr>
        <w:spacing w:line="276" w:lineRule="auto"/>
        <w:rPr>
          <w:b/>
          <w:bCs/>
        </w:rPr>
      </w:pPr>
      <w:r w:rsidRPr="00C1344D">
        <w:rPr>
          <w:rFonts w:ascii="Apple Color Emoji" w:hAnsi="Apple Color Emoji" w:cs="Apple Color Emoji"/>
          <w:b/>
          <w:bCs/>
        </w:rPr>
        <w:t>🔹</w:t>
      </w:r>
      <w:r w:rsidRPr="00C1344D">
        <w:rPr>
          <w:b/>
          <w:bCs/>
        </w:rPr>
        <w:t xml:space="preserve"> Definition:</w:t>
      </w:r>
    </w:p>
    <w:p w14:paraId="79CBF005" w14:textId="77777777" w:rsidR="002D3582" w:rsidRPr="00C1344D" w:rsidRDefault="002D3582" w:rsidP="003C757B">
      <w:pPr>
        <w:numPr>
          <w:ilvl w:val="0"/>
          <w:numId w:val="47"/>
        </w:numPr>
        <w:spacing w:after="160" w:line="276" w:lineRule="auto"/>
      </w:pPr>
      <w:r w:rsidRPr="00C1344D">
        <w:t>Quality is </w:t>
      </w:r>
      <w:r w:rsidRPr="00C1344D">
        <w:rPr>
          <w:b/>
          <w:bCs/>
        </w:rPr>
        <w:t>measured based on the balance between cost and benefits</w:t>
      </w:r>
      <w:r w:rsidRPr="00C1344D">
        <w:t>.</w:t>
      </w:r>
    </w:p>
    <w:p w14:paraId="1FC3F14B" w14:textId="77777777" w:rsidR="002D3582" w:rsidRPr="00C1344D" w:rsidRDefault="002D3582" w:rsidP="003C757B">
      <w:pPr>
        <w:numPr>
          <w:ilvl w:val="0"/>
          <w:numId w:val="47"/>
        </w:numPr>
        <w:spacing w:after="160" w:line="276" w:lineRule="auto"/>
      </w:pPr>
      <w:r w:rsidRPr="00C1344D">
        <w:rPr>
          <w:b/>
          <w:bCs/>
        </w:rPr>
        <w:t xml:space="preserve">Not all software needs to be </w:t>
      </w:r>
      <w:proofErr w:type="gramStart"/>
      <w:r w:rsidRPr="00C1344D">
        <w:rPr>
          <w:b/>
          <w:bCs/>
        </w:rPr>
        <w:t>perfect</w:t>
      </w:r>
      <w:r w:rsidRPr="00C1344D">
        <w:t>—quality</w:t>
      </w:r>
      <w:proofErr w:type="gramEnd"/>
      <w:r w:rsidRPr="00C1344D">
        <w:t xml:space="preserve"> should be </w:t>
      </w:r>
      <w:r w:rsidRPr="00C1344D">
        <w:rPr>
          <w:b/>
          <w:bCs/>
        </w:rPr>
        <w:t>"good enough"</w:t>
      </w:r>
      <w:r w:rsidRPr="00C1344D">
        <w:t> for the price and use case.</w:t>
      </w:r>
    </w:p>
    <w:p w14:paraId="3B0C9F4A" w14:textId="77777777" w:rsidR="002D3582" w:rsidRPr="00C1344D" w:rsidRDefault="002D3582" w:rsidP="003C757B">
      <w:pPr>
        <w:spacing w:line="276" w:lineRule="auto"/>
      </w:pPr>
      <w:r w:rsidRPr="00C1344D">
        <w:rPr>
          <w:rFonts w:ascii="Apple Color Emoji" w:hAnsi="Apple Color Emoji" w:cs="Apple Color Emoji"/>
        </w:rPr>
        <w:t>✅</w:t>
      </w:r>
      <w:r w:rsidRPr="00C1344D">
        <w:t> </w:t>
      </w:r>
      <w:r w:rsidRPr="00C1344D">
        <w:rPr>
          <w:b/>
          <w:bCs/>
        </w:rPr>
        <w:t>Example:</w:t>
      </w:r>
    </w:p>
    <w:p w14:paraId="6E47B9F0" w14:textId="77777777" w:rsidR="002D3582" w:rsidRPr="00C1344D" w:rsidRDefault="002D3582" w:rsidP="003C757B">
      <w:pPr>
        <w:numPr>
          <w:ilvl w:val="0"/>
          <w:numId w:val="48"/>
        </w:numPr>
        <w:spacing w:after="160" w:line="276" w:lineRule="auto"/>
      </w:pPr>
      <w:r w:rsidRPr="00C1344D">
        <w:rPr>
          <w:b/>
          <w:bCs/>
        </w:rPr>
        <w:t>A startup may choose a low-cost CRM system</w:t>
      </w:r>
      <w:r w:rsidRPr="00C1344D">
        <w:t> over an expensive one like </w:t>
      </w:r>
      <w:r w:rsidRPr="00C1344D">
        <w:rPr>
          <w:b/>
          <w:bCs/>
        </w:rPr>
        <w:t>Salesforce</w:t>
      </w:r>
      <w:r w:rsidRPr="00C1344D">
        <w:t>, even if it has fewer features.</w:t>
      </w:r>
    </w:p>
    <w:p w14:paraId="50AB9321" w14:textId="1E62F0CE" w:rsidR="002D3582" w:rsidRDefault="002D3582" w:rsidP="003C757B">
      <w:pPr>
        <w:numPr>
          <w:ilvl w:val="0"/>
          <w:numId w:val="48"/>
        </w:numPr>
        <w:spacing w:after="160" w:line="276" w:lineRule="auto"/>
      </w:pPr>
      <w:r w:rsidRPr="00C1344D">
        <w:rPr>
          <w:b/>
          <w:bCs/>
        </w:rPr>
        <w:t>Freemium vs. Paid Apps</w:t>
      </w:r>
      <w:r w:rsidRPr="00C1344D">
        <w:t> – Free software might have ads and fewer features, while premium versions offer high-quality experiences.</w:t>
      </w:r>
    </w:p>
    <w:p w14:paraId="613826E9" w14:textId="77777777" w:rsidR="002D3582" w:rsidRDefault="002D3582" w:rsidP="003C757B">
      <w:pPr>
        <w:pStyle w:val="Heading1"/>
        <w:spacing w:line="276" w:lineRule="auto"/>
      </w:pPr>
      <w:r w:rsidRPr="00C1344D">
        <w:t>Why measure Quality?</w:t>
      </w:r>
    </w:p>
    <w:p w14:paraId="4239B540" w14:textId="77777777" w:rsidR="002D3582" w:rsidRDefault="002D3582" w:rsidP="003C757B">
      <w:pPr>
        <w:spacing w:line="276" w:lineRule="auto"/>
      </w:pPr>
      <w:r w:rsidRPr="00C1344D">
        <w:t>Measuring software quality is </w:t>
      </w:r>
      <w:r w:rsidRPr="00C1344D">
        <w:rPr>
          <w:b/>
          <w:bCs/>
        </w:rPr>
        <w:t>critical</w:t>
      </w:r>
      <w:r w:rsidRPr="00C1344D">
        <w:t> to ensure that a product meets </w:t>
      </w:r>
      <w:r w:rsidRPr="00C1344D">
        <w:rPr>
          <w:b/>
          <w:bCs/>
        </w:rPr>
        <w:t>user expectations, business goals, and industry standards</w:t>
      </w:r>
      <w:r w:rsidRPr="00C1344D">
        <w:t>. Without measurement, quality remains </w:t>
      </w:r>
      <w:r w:rsidRPr="00C1344D">
        <w:rPr>
          <w:b/>
          <w:bCs/>
        </w:rPr>
        <w:t>subjective</w:t>
      </w:r>
      <w:r w:rsidRPr="00C1344D">
        <w:t>, leading to </w:t>
      </w:r>
      <w:r w:rsidRPr="00C1344D">
        <w:rPr>
          <w:b/>
          <w:bCs/>
        </w:rPr>
        <w:t>unreliable, insecure, or inefficient</w:t>
      </w:r>
      <w:r w:rsidRPr="00C1344D">
        <w:t> software.</w:t>
      </w:r>
    </w:p>
    <w:p w14:paraId="3AEB34B6" w14:textId="77777777" w:rsidR="002D3582" w:rsidRDefault="002D3582" w:rsidP="003C757B">
      <w:pPr>
        <w:spacing w:line="276" w:lineRule="auto"/>
      </w:pPr>
    </w:p>
    <w:p w14:paraId="6C520980" w14:textId="77777777" w:rsidR="002D3582" w:rsidRPr="00C1344D" w:rsidRDefault="002D3582" w:rsidP="003C757B">
      <w:pPr>
        <w:spacing w:line="276" w:lineRule="auto"/>
        <w:rPr>
          <w:b/>
          <w:bCs/>
        </w:rPr>
      </w:pPr>
      <w:r w:rsidRPr="00C1344D">
        <w:rPr>
          <w:b/>
          <w:bCs/>
        </w:rPr>
        <w:lastRenderedPageBreak/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C1344D">
        <w:rPr>
          <w:b/>
          <w:bCs/>
        </w:rPr>
        <w:t>Ensures Reliability &amp; Performance</w:t>
      </w:r>
    </w:p>
    <w:p w14:paraId="2243561C" w14:textId="77777777" w:rsidR="002D3582" w:rsidRPr="00C1344D" w:rsidRDefault="002D3582" w:rsidP="003C757B">
      <w:pPr>
        <w:numPr>
          <w:ilvl w:val="0"/>
          <w:numId w:val="49"/>
        </w:numPr>
        <w:spacing w:after="160" w:line="276" w:lineRule="auto"/>
      </w:pPr>
      <w:r w:rsidRPr="00C1344D">
        <w:t>Identifies </w:t>
      </w:r>
      <w:r w:rsidRPr="00C1344D">
        <w:rPr>
          <w:b/>
          <w:bCs/>
        </w:rPr>
        <w:t>bugs, crashes, and performance bottlenecks</w:t>
      </w:r>
      <w:r w:rsidRPr="00C1344D">
        <w:t>.</w:t>
      </w:r>
    </w:p>
    <w:p w14:paraId="0C4B2526" w14:textId="77777777" w:rsidR="002D3582" w:rsidRPr="00C1344D" w:rsidRDefault="002D3582" w:rsidP="003C757B">
      <w:pPr>
        <w:numPr>
          <w:ilvl w:val="0"/>
          <w:numId w:val="49"/>
        </w:numPr>
        <w:spacing w:after="160" w:line="276" w:lineRule="auto"/>
      </w:pPr>
      <w:r w:rsidRPr="00C1344D">
        <w:t>Ensures software runs </w:t>
      </w:r>
      <w:r w:rsidRPr="00C1344D">
        <w:rPr>
          <w:b/>
          <w:bCs/>
        </w:rPr>
        <w:t>smoothly under different conditions</w:t>
      </w:r>
      <w:r w:rsidRPr="00C1344D">
        <w:t>.</w:t>
      </w:r>
    </w:p>
    <w:p w14:paraId="39DCE664" w14:textId="77777777" w:rsidR="002D3582" w:rsidRDefault="002D3582" w:rsidP="003C757B">
      <w:pPr>
        <w:spacing w:line="276" w:lineRule="auto"/>
      </w:pPr>
      <w:r w:rsidRPr="00C1344D">
        <w:rPr>
          <w:rFonts w:ascii="Apple Color Emoji" w:hAnsi="Apple Color Emoji" w:cs="Apple Color Emoji"/>
        </w:rPr>
        <w:t>✅</w:t>
      </w:r>
      <w:r w:rsidRPr="00C1344D">
        <w:t> </w:t>
      </w:r>
      <w:r w:rsidRPr="00C1344D">
        <w:rPr>
          <w:b/>
          <w:bCs/>
        </w:rPr>
        <w:t>Example:</w:t>
      </w:r>
      <w:r w:rsidRPr="00C1344D">
        <w:br/>
      </w:r>
      <w:r w:rsidRPr="00C1344D">
        <w:rPr>
          <w:b/>
          <w:bCs/>
        </w:rPr>
        <w:t>Amazon’s website</w:t>
      </w:r>
      <w:r w:rsidRPr="00C1344D">
        <w:t> must handle </w:t>
      </w:r>
      <w:r w:rsidRPr="00C1344D">
        <w:rPr>
          <w:b/>
          <w:bCs/>
        </w:rPr>
        <w:t>millions of users per second</w:t>
      </w:r>
      <w:r w:rsidRPr="00C1344D">
        <w:t> without slowdowns or crashes.</w:t>
      </w:r>
    </w:p>
    <w:p w14:paraId="6A7F5E05" w14:textId="77777777" w:rsidR="002D3582" w:rsidRDefault="002D3582" w:rsidP="003C757B">
      <w:pPr>
        <w:spacing w:line="276" w:lineRule="auto"/>
      </w:pPr>
    </w:p>
    <w:p w14:paraId="3346E1E6" w14:textId="77777777" w:rsidR="002D3582" w:rsidRPr="00C1344D" w:rsidRDefault="002D3582" w:rsidP="003C757B">
      <w:pPr>
        <w:spacing w:line="276" w:lineRule="auto"/>
        <w:rPr>
          <w:b/>
          <w:bCs/>
        </w:rPr>
      </w:pPr>
      <w:r w:rsidRPr="00C1344D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C1344D">
        <w:rPr>
          <w:b/>
          <w:bCs/>
        </w:rPr>
        <w:t>Reduces Development Costs &amp; Rework</w:t>
      </w:r>
    </w:p>
    <w:p w14:paraId="4155069A" w14:textId="77777777" w:rsidR="002D3582" w:rsidRPr="00C1344D" w:rsidRDefault="002D3582" w:rsidP="003C757B">
      <w:pPr>
        <w:numPr>
          <w:ilvl w:val="0"/>
          <w:numId w:val="50"/>
        </w:numPr>
        <w:spacing w:after="160" w:line="276" w:lineRule="auto"/>
      </w:pPr>
      <w:r w:rsidRPr="00C1344D">
        <w:t>Catching defects </w:t>
      </w:r>
      <w:r w:rsidRPr="00C1344D">
        <w:rPr>
          <w:b/>
          <w:bCs/>
        </w:rPr>
        <w:t>early</w:t>
      </w:r>
      <w:r w:rsidRPr="00C1344D">
        <w:t> in development is </w:t>
      </w:r>
      <w:r w:rsidRPr="00C1344D">
        <w:rPr>
          <w:b/>
          <w:bCs/>
        </w:rPr>
        <w:t>cheaper</w:t>
      </w:r>
      <w:r w:rsidRPr="00C1344D">
        <w:t> than fixing them after release.</w:t>
      </w:r>
    </w:p>
    <w:p w14:paraId="75EB17CF" w14:textId="77777777" w:rsidR="002D3582" w:rsidRPr="00C1344D" w:rsidRDefault="002D3582" w:rsidP="003C757B">
      <w:pPr>
        <w:numPr>
          <w:ilvl w:val="0"/>
          <w:numId w:val="50"/>
        </w:numPr>
        <w:spacing w:after="160" w:line="276" w:lineRule="auto"/>
      </w:pPr>
      <w:r w:rsidRPr="00C1344D">
        <w:t>Helps avoid </w:t>
      </w:r>
      <w:r w:rsidRPr="00C1344D">
        <w:rPr>
          <w:b/>
          <w:bCs/>
        </w:rPr>
        <w:t>technical debt</w:t>
      </w:r>
      <w:r w:rsidRPr="00C1344D">
        <w:t> (accumulated flaws that make future changes harder).</w:t>
      </w:r>
    </w:p>
    <w:p w14:paraId="56FD668B" w14:textId="77777777" w:rsidR="002D3582" w:rsidRDefault="002D3582" w:rsidP="003C757B">
      <w:pPr>
        <w:spacing w:line="276" w:lineRule="auto"/>
      </w:pPr>
      <w:r w:rsidRPr="00C1344D">
        <w:rPr>
          <w:rFonts w:ascii="Apple Color Emoji" w:hAnsi="Apple Color Emoji" w:cs="Apple Color Emoji"/>
        </w:rPr>
        <w:t>✅</w:t>
      </w:r>
      <w:r w:rsidRPr="00C1344D">
        <w:t> </w:t>
      </w:r>
      <w:r w:rsidRPr="00C1344D">
        <w:rPr>
          <w:b/>
          <w:bCs/>
        </w:rPr>
        <w:t>Example:</w:t>
      </w:r>
      <w:r w:rsidRPr="00C1344D">
        <w:br/>
      </w:r>
      <w:r w:rsidRPr="00C1344D">
        <w:rPr>
          <w:b/>
          <w:bCs/>
        </w:rPr>
        <w:t>NASA’s software testing</w:t>
      </w:r>
      <w:r w:rsidRPr="00C1344D">
        <w:t> prevents costly mission failures, saving </w:t>
      </w:r>
      <w:r w:rsidRPr="00C1344D">
        <w:rPr>
          <w:b/>
          <w:bCs/>
        </w:rPr>
        <w:t>millions of dollars</w:t>
      </w:r>
      <w:r w:rsidRPr="00C1344D">
        <w:t>.</w:t>
      </w:r>
    </w:p>
    <w:p w14:paraId="5253D68F" w14:textId="77777777" w:rsidR="002D3582" w:rsidRDefault="002D3582" w:rsidP="003C757B">
      <w:pPr>
        <w:spacing w:line="276" w:lineRule="auto"/>
      </w:pPr>
    </w:p>
    <w:p w14:paraId="755B13A6" w14:textId="77777777" w:rsidR="002D3582" w:rsidRPr="00C1344D" w:rsidRDefault="002D3582" w:rsidP="003C757B">
      <w:pPr>
        <w:spacing w:line="276" w:lineRule="auto"/>
        <w:rPr>
          <w:b/>
          <w:bCs/>
        </w:rPr>
      </w:pPr>
      <w:r w:rsidRPr="00C1344D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C1344D">
        <w:rPr>
          <w:b/>
          <w:bCs/>
        </w:rPr>
        <w:t>Improves Security &amp; Reduces Risk</w:t>
      </w:r>
    </w:p>
    <w:p w14:paraId="420DB021" w14:textId="77777777" w:rsidR="002D3582" w:rsidRPr="00C1344D" w:rsidRDefault="002D3582" w:rsidP="003C757B">
      <w:pPr>
        <w:numPr>
          <w:ilvl w:val="0"/>
          <w:numId w:val="51"/>
        </w:numPr>
        <w:spacing w:after="160" w:line="276" w:lineRule="auto"/>
      </w:pPr>
      <w:r w:rsidRPr="00C1344D">
        <w:t>Identifies </w:t>
      </w:r>
      <w:r w:rsidRPr="00C1344D">
        <w:rPr>
          <w:b/>
          <w:bCs/>
        </w:rPr>
        <w:t>vulnerabilities</w:t>
      </w:r>
      <w:r w:rsidRPr="00C1344D">
        <w:t> that hackers could exploit.</w:t>
      </w:r>
    </w:p>
    <w:p w14:paraId="222AC053" w14:textId="77777777" w:rsidR="002D3582" w:rsidRPr="00C1344D" w:rsidRDefault="002D3582" w:rsidP="003C757B">
      <w:pPr>
        <w:numPr>
          <w:ilvl w:val="0"/>
          <w:numId w:val="51"/>
        </w:numPr>
        <w:spacing w:after="160" w:line="276" w:lineRule="auto"/>
      </w:pPr>
      <w:r w:rsidRPr="00C1344D">
        <w:t>Ensures compliance with </w:t>
      </w:r>
      <w:r w:rsidRPr="00C1344D">
        <w:rPr>
          <w:b/>
          <w:bCs/>
        </w:rPr>
        <w:t>security regulations</w:t>
      </w:r>
      <w:r w:rsidRPr="00C1344D">
        <w:t> (e.g., GDPR, ISO 27001).</w:t>
      </w:r>
    </w:p>
    <w:p w14:paraId="5D20FDED" w14:textId="77777777" w:rsidR="002D3582" w:rsidRDefault="002D3582" w:rsidP="003C757B">
      <w:pPr>
        <w:spacing w:line="276" w:lineRule="auto"/>
      </w:pPr>
      <w:r w:rsidRPr="00C1344D">
        <w:rPr>
          <w:rFonts w:ascii="Apple Color Emoji" w:hAnsi="Apple Color Emoji" w:cs="Apple Color Emoji"/>
        </w:rPr>
        <w:t>✅</w:t>
      </w:r>
      <w:r w:rsidRPr="00C1344D">
        <w:t> </w:t>
      </w:r>
      <w:r w:rsidRPr="00C1344D">
        <w:rPr>
          <w:b/>
          <w:bCs/>
        </w:rPr>
        <w:t>Example:</w:t>
      </w:r>
      <w:r w:rsidRPr="00C1344D">
        <w:br/>
        <w:t>The </w:t>
      </w:r>
      <w:r w:rsidRPr="00C1344D">
        <w:rPr>
          <w:b/>
          <w:bCs/>
        </w:rPr>
        <w:t>Equifax data breach (2017)</w:t>
      </w:r>
      <w:r w:rsidRPr="00C1344D">
        <w:t> happened due to </w:t>
      </w:r>
      <w:r w:rsidRPr="00C1344D">
        <w:rPr>
          <w:b/>
          <w:bCs/>
        </w:rPr>
        <w:t>unpatched software</w:t>
      </w:r>
      <w:r w:rsidRPr="00C1344D">
        <w:t>, exposing </w:t>
      </w:r>
      <w:r w:rsidRPr="00C1344D">
        <w:rPr>
          <w:b/>
          <w:bCs/>
        </w:rPr>
        <w:t>147 million users' data</w:t>
      </w:r>
      <w:r w:rsidRPr="00C1344D">
        <w:t>.</w:t>
      </w:r>
    </w:p>
    <w:p w14:paraId="55BA5BC4" w14:textId="77777777" w:rsidR="002D3582" w:rsidRDefault="002D3582" w:rsidP="003C757B">
      <w:pPr>
        <w:spacing w:line="276" w:lineRule="auto"/>
      </w:pPr>
    </w:p>
    <w:p w14:paraId="695F52E8" w14:textId="77777777" w:rsidR="002D3582" w:rsidRPr="00C1344D" w:rsidRDefault="002D3582" w:rsidP="003C757B">
      <w:pPr>
        <w:spacing w:line="276" w:lineRule="auto"/>
        <w:rPr>
          <w:b/>
          <w:bCs/>
        </w:rPr>
      </w:pPr>
      <w:r w:rsidRPr="00C1344D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C1344D">
        <w:rPr>
          <w:b/>
          <w:bCs/>
        </w:rPr>
        <w:t>Enhances User Satisfaction</w:t>
      </w:r>
    </w:p>
    <w:p w14:paraId="08FC6CEB" w14:textId="77777777" w:rsidR="002D3582" w:rsidRPr="00C1344D" w:rsidRDefault="002D3582" w:rsidP="003C757B">
      <w:pPr>
        <w:numPr>
          <w:ilvl w:val="0"/>
          <w:numId w:val="52"/>
        </w:numPr>
        <w:spacing w:after="160" w:line="276" w:lineRule="auto"/>
      </w:pPr>
      <w:r w:rsidRPr="00C1344D">
        <w:t>High-quality software leads to </w:t>
      </w:r>
      <w:r w:rsidRPr="00C1344D">
        <w:rPr>
          <w:b/>
          <w:bCs/>
        </w:rPr>
        <w:t>better user experience (UX)</w:t>
      </w:r>
      <w:r w:rsidRPr="00C1344D">
        <w:t>.</w:t>
      </w:r>
    </w:p>
    <w:p w14:paraId="56EB36A8" w14:textId="77777777" w:rsidR="002D3582" w:rsidRPr="00C1344D" w:rsidRDefault="002D3582" w:rsidP="003C757B">
      <w:pPr>
        <w:numPr>
          <w:ilvl w:val="0"/>
          <w:numId w:val="52"/>
        </w:numPr>
        <w:spacing w:after="160" w:line="276" w:lineRule="auto"/>
      </w:pPr>
      <w:r w:rsidRPr="00C1344D">
        <w:t>Reduces </w:t>
      </w:r>
      <w:r w:rsidRPr="00C1344D">
        <w:rPr>
          <w:b/>
          <w:bCs/>
        </w:rPr>
        <w:t>frustration, complaints, and churn rates</w:t>
      </w:r>
      <w:r w:rsidRPr="00C1344D">
        <w:t>.</w:t>
      </w:r>
    </w:p>
    <w:p w14:paraId="189CA938" w14:textId="77777777" w:rsidR="002D3582" w:rsidRDefault="002D3582" w:rsidP="003C757B">
      <w:pPr>
        <w:spacing w:line="276" w:lineRule="auto"/>
      </w:pPr>
      <w:r w:rsidRPr="00C1344D">
        <w:rPr>
          <w:rFonts w:ascii="Apple Color Emoji" w:hAnsi="Apple Color Emoji" w:cs="Apple Color Emoji"/>
        </w:rPr>
        <w:t>✅</w:t>
      </w:r>
      <w:r w:rsidRPr="00C1344D">
        <w:t> </w:t>
      </w:r>
      <w:r w:rsidRPr="00C1344D">
        <w:rPr>
          <w:b/>
          <w:bCs/>
        </w:rPr>
        <w:t>Example:</w:t>
      </w:r>
      <w:r w:rsidRPr="00C1344D">
        <w:br/>
      </w:r>
      <w:r w:rsidRPr="00C1344D">
        <w:rPr>
          <w:b/>
          <w:bCs/>
        </w:rPr>
        <w:t>WhatsApp</w:t>
      </w:r>
      <w:r w:rsidRPr="00C1344D">
        <w:t> is successful because of its </w:t>
      </w:r>
      <w:r w:rsidRPr="00C1344D">
        <w:rPr>
          <w:b/>
          <w:bCs/>
        </w:rPr>
        <w:t>fast, reliable messaging</w:t>
      </w:r>
      <w:r w:rsidRPr="00C1344D">
        <w:t> with </w:t>
      </w:r>
      <w:r w:rsidRPr="00C1344D">
        <w:rPr>
          <w:b/>
          <w:bCs/>
        </w:rPr>
        <w:t>minimal bugs</w:t>
      </w:r>
      <w:r w:rsidRPr="00C1344D">
        <w:t>.</w:t>
      </w:r>
    </w:p>
    <w:p w14:paraId="4D14892F" w14:textId="77777777" w:rsidR="002D3582" w:rsidRDefault="002D3582" w:rsidP="003C757B">
      <w:pPr>
        <w:spacing w:line="276" w:lineRule="auto"/>
      </w:pPr>
    </w:p>
    <w:p w14:paraId="27DFA0A0" w14:textId="77777777" w:rsidR="002D3582" w:rsidRPr="00C1344D" w:rsidRDefault="002D3582" w:rsidP="003C757B">
      <w:pPr>
        <w:spacing w:line="276" w:lineRule="auto"/>
        <w:rPr>
          <w:b/>
          <w:bCs/>
        </w:rPr>
      </w:pPr>
      <w:r w:rsidRPr="00C1344D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C1344D">
        <w:rPr>
          <w:b/>
          <w:bCs/>
        </w:rPr>
        <w:t>Meets Business &amp; Compliance Standards</w:t>
      </w:r>
    </w:p>
    <w:p w14:paraId="4921D7B7" w14:textId="77777777" w:rsidR="002D3582" w:rsidRPr="00C1344D" w:rsidRDefault="002D3582" w:rsidP="003C757B">
      <w:pPr>
        <w:numPr>
          <w:ilvl w:val="0"/>
          <w:numId w:val="53"/>
        </w:numPr>
        <w:spacing w:after="160" w:line="276" w:lineRule="auto"/>
      </w:pPr>
      <w:r w:rsidRPr="00C1344D">
        <w:t>Ensures software aligns with </w:t>
      </w:r>
      <w:r w:rsidRPr="00C1344D">
        <w:rPr>
          <w:b/>
          <w:bCs/>
        </w:rPr>
        <w:t>business objectives</w:t>
      </w:r>
      <w:r w:rsidRPr="00C1344D">
        <w:t> and </w:t>
      </w:r>
      <w:r w:rsidRPr="00C1344D">
        <w:rPr>
          <w:b/>
          <w:bCs/>
        </w:rPr>
        <w:t>legal requirements</w:t>
      </w:r>
      <w:r w:rsidRPr="00C1344D">
        <w:t>.</w:t>
      </w:r>
    </w:p>
    <w:p w14:paraId="325D6D29" w14:textId="77777777" w:rsidR="002D3582" w:rsidRPr="00C1344D" w:rsidRDefault="002D3582" w:rsidP="003C757B">
      <w:pPr>
        <w:numPr>
          <w:ilvl w:val="0"/>
          <w:numId w:val="53"/>
        </w:numPr>
        <w:spacing w:after="160" w:line="276" w:lineRule="auto"/>
      </w:pPr>
      <w:r w:rsidRPr="00C1344D">
        <w:t>Prevents fines, lawsuits, and loss of trust.</w:t>
      </w:r>
    </w:p>
    <w:p w14:paraId="45318407" w14:textId="77777777" w:rsidR="002D3582" w:rsidRDefault="002D3582" w:rsidP="003C757B">
      <w:pPr>
        <w:spacing w:line="276" w:lineRule="auto"/>
      </w:pPr>
      <w:r w:rsidRPr="00C1344D">
        <w:rPr>
          <w:rFonts w:ascii="Apple Color Emoji" w:hAnsi="Apple Color Emoji" w:cs="Apple Color Emoji"/>
        </w:rPr>
        <w:t>✅</w:t>
      </w:r>
      <w:r w:rsidRPr="00C1344D">
        <w:t> </w:t>
      </w:r>
      <w:r w:rsidRPr="00C1344D">
        <w:rPr>
          <w:b/>
          <w:bCs/>
        </w:rPr>
        <w:t>Example:</w:t>
      </w:r>
      <w:r w:rsidRPr="00C1344D">
        <w:br/>
      </w:r>
      <w:r w:rsidRPr="00C1344D">
        <w:rPr>
          <w:b/>
          <w:bCs/>
        </w:rPr>
        <w:t>Healthcare software</w:t>
      </w:r>
      <w:r w:rsidRPr="00C1344D">
        <w:t> must comply with </w:t>
      </w:r>
      <w:r w:rsidRPr="00C1344D">
        <w:rPr>
          <w:b/>
          <w:bCs/>
        </w:rPr>
        <w:t>HIPAA</w:t>
      </w:r>
      <w:r w:rsidRPr="00C1344D">
        <w:t> (for patient data protection) or risk </w:t>
      </w:r>
      <w:r w:rsidRPr="00C1344D">
        <w:rPr>
          <w:b/>
          <w:bCs/>
        </w:rPr>
        <w:t>heavy penalties</w:t>
      </w:r>
      <w:r w:rsidRPr="00C1344D">
        <w:t>.</w:t>
      </w:r>
    </w:p>
    <w:p w14:paraId="17A2DAFC" w14:textId="77777777" w:rsidR="002D3582" w:rsidRDefault="002D3582" w:rsidP="003C757B">
      <w:pPr>
        <w:pStyle w:val="Heading1"/>
        <w:spacing w:line="276" w:lineRule="auto"/>
      </w:pPr>
      <w:r w:rsidRPr="00DB4367">
        <w:lastRenderedPageBreak/>
        <w:t>What are the Software Quality Factors?</w:t>
      </w:r>
    </w:p>
    <w:p w14:paraId="5DB7B23D" w14:textId="77777777" w:rsidR="002D3582" w:rsidRPr="00DB4367" w:rsidRDefault="002D3582" w:rsidP="003C757B">
      <w:pPr>
        <w:spacing w:line="276" w:lineRule="auto"/>
        <w:rPr>
          <w:b/>
          <w:bCs/>
        </w:rPr>
      </w:pPr>
      <w:r w:rsidRPr="00DB4367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B4367">
        <w:rPr>
          <w:b/>
          <w:bCs/>
        </w:rPr>
        <w:t>Product Operation Factors (How Well It Works)</w:t>
      </w:r>
    </w:p>
    <w:p w14:paraId="6B3DACF1" w14:textId="77777777" w:rsidR="002D3582" w:rsidRPr="00DB4367" w:rsidRDefault="002D3582" w:rsidP="003C757B">
      <w:pPr>
        <w:spacing w:line="276" w:lineRule="auto"/>
      </w:pPr>
      <w:r w:rsidRPr="00DB4367">
        <w:t>These factors </w:t>
      </w:r>
      <w:r w:rsidRPr="00DB4367">
        <w:rPr>
          <w:b/>
          <w:bCs/>
        </w:rPr>
        <w:t>impact the user’s experience</w:t>
      </w:r>
      <w:r w:rsidRPr="00DB4367">
        <w:t> while running the software.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4269"/>
        <w:gridCol w:w="3571"/>
      </w:tblGrid>
      <w:tr w:rsidR="002D3582" w:rsidRPr="00DB4367" w14:paraId="31B9FD0E" w14:textId="77777777" w:rsidTr="004806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209123" w14:textId="77777777" w:rsidR="002D3582" w:rsidRPr="00DB4367" w:rsidRDefault="002D3582" w:rsidP="003C757B">
            <w:pPr>
              <w:spacing w:line="276" w:lineRule="auto"/>
              <w:rPr>
                <w:b/>
                <w:bCs/>
              </w:rPr>
            </w:pPr>
            <w:r w:rsidRPr="00DB4367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546CC1A8" w14:textId="77777777" w:rsidR="002D3582" w:rsidRPr="00DB4367" w:rsidRDefault="002D3582" w:rsidP="003C757B">
            <w:pPr>
              <w:spacing w:line="276" w:lineRule="auto"/>
              <w:rPr>
                <w:b/>
                <w:bCs/>
              </w:rPr>
            </w:pPr>
            <w:r w:rsidRPr="00DB436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B4E30FB" w14:textId="77777777" w:rsidR="002D3582" w:rsidRPr="00DB4367" w:rsidRDefault="002D3582" w:rsidP="003C757B">
            <w:pPr>
              <w:spacing w:line="276" w:lineRule="auto"/>
              <w:rPr>
                <w:b/>
                <w:bCs/>
              </w:rPr>
            </w:pPr>
            <w:r w:rsidRPr="00DB4367">
              <w:rPr>
                <w:b/>
                <w:bCs/>
              </w:rPr>
              <w:t>Example</w:t>
            </w:r>
          </w:p>
        </w:tc>
      </w:tr>
      <w:tr w:rsidR="002D3582" w:rsidRPr="00DB4367" w14:paraId="18D0FB49" w14:textId="77777777" w:rsidTr="0048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DBCE8" w14:textId="77777777" w:rsidR="002D3582" w:rsidRPr="00DB4367" w:rsidRDefault="002D3582" w:rsidP="003C757B">
            <w:pPr>
              <w:spacing w:line="276" w:lineRule="auto"/>
            </w:pPr>
            <w:r w:rsidRPr="00DB4367">
              <w:rPr>
                <w:b/>
                <w:bCs/>
              </w:rPr>
              <w:t>Correctness</w:t>
            </w:r>
          </w:p>
        </w:tc>
        <w:tc>
          <w:tcPr>
            <w:tcW w:w="0" w:type="auto"/>
            <w:vAlign w:val="center"/>
            <w:hideMark/>
          </w:tcPr>
          <w:p w14:paraId="40B4DA50" w14:textId="77777777" w:rsidR="002D3582" w:rsidRPr="00DB4367" w:rsidRDefault="002D3582" w:rsidP="003C757B">
            <w:pPr>
              <w:spacing w:line="276" w:lineRule="auto"/>
            </w:pPr>
            <w:r w:rsidRPr="00DB4367">
              <w:t>The software </w:t>
            </w:r>
            <w:r w:rsidRPr="00DB4367">
              <w:rPr>
                <w:b/>
                <w:bCs/>
              </w:rPr>
              <w:t>meets functional requirements</w:t>
            </w:r>
            <w:r w:rsidRPr="00DB4367">
              <w:t> and produces </w:t>
            </w:r>
            <w:r w:rsidRPr="00DB4367">
              <w:rPr>
                <w:b/>
                <w:bCs/>
              </w:rPr>
              <w:t>accurate results</w:t>
            </w:r>
            <w:r w:rsidRPr="00DB4367">
              <w:t>.</w:t>
            </w:r>
          </w:p>
        </w:tc>
        <w:tc>
          <w:tcPr>
            <w:tcW w:w="0" w:type="auto"/>
            <w:vAlign w:val="center"/>
            <w:hideMark/>
          </w:tcPr>
          <w:p w14:paraId="7527F438" w14:textId="77777777" w:rsidR="002D3582" w:rsidRPr="00DB4367" w:rsidRDefault="002D3582" w:rsidP="003C757B">
            <w:pPr>
              <w:spacing w:line="276" w:lineRule="auto"/>
            </w:pPr>
            <w:r w:rsidRPr="00DB4367">
              <w:t>A </w:t>
            </w:r>
            <w:r w:rsidRPr="00DB4367">
              <w:rPr>
                <w:b/>
                <w:bCs/>
              </w:rPr>
              <w:t>banking app must calculate interest correctly</w:t>
            </w:r>
            <w:r w:rsidRPr="00DB4367">
              <w:t>.</w:t>
            </w:r>
          </w:p>
        </w:tc>
      </w:tr>
      <w:tr w:rsidR="002D3582" w:rsidRPr="00DB4367" w14:paraId="66505517" w14:textId="77777777" w:rsidTr="0048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4EB93" w14:textId="77777777" w:rsidR="002D3582" w:rsidRPr="00DB4367" w:rsidRDefault="002D3582" w:rsidP="003C757B">
            <w:pPr>
              <w:spacing w:line="276" w:lineRule="auto"/>
            </w:pPr>
            <w:r w:rsidRPr="00DB4367">
              <w:rPr>
                <w:b/>
                <w:bCs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030E27E5" w14:textId="77777777" w:rsidR="002D3582" w:rsidRPr="00DB4367" w:rsidRDefault="002D3582" w:rsidP="003C757B">
            <w:pPr>
              <w:spacing w:line="276" w:lineRule="auto"/>
            </w:pPr>
            <w:r w:rsidRPr="00DB4367">
              <w:t>The software must be </w:t>
            </w:r>
            <w:r w:rsidRPr="00DB4367">
              <w:rPr>
                <w:b/>
                <w:bCs/>
              </w:rPr>
              <w:t>stable</w:t>
            </w:r>
            <w:r w:rsidRPr="00DB4367">
              <w:t> and </w:t>
            </w:r>
            <w:r w:rsidRPr="00DB4367">
              <w:rPr>
                <w:b/>
                <w:bCs/>
              </w:rPr>
              <w:t>handle failures gracefully</w:t>
            </w:r>
            <w:r w:rsidRPr="00DB4367">
              <w:t>.</w:t>
            </w:r>
          </w:p>
        </w:tc>
        <w:tc>
          <w:tcPr>
            <w:tcW w:w="0" w:type="auto"/>
            <w:vAlign w:val="center"/>
            <w:hideMark/>
          </w:tcPr>
          <w:p w14:paraId="511D263A" w14:textId="77777777" w:rsidR="002D3582" w:rsidRPr="00DB4367" w:rsidRDefault="002D3582" w:rsidP="003C757B">
            <w:pPr>
              <w:spacing w:line="276" w:lineRule="auto"/>
            </w:pPr>
            <w:r w:rsidRPr="00DB4367">
              <w:rPr>
                <w:b/>
                <w:bCs/>
              </w:rPr>
              <w:t>Google Docs auto-saves</w:t>
            </w:r>
            <w:r w:rsidRPr="00DB4367">
              <w:t> to prevent data loss if the browser crashes.</w:t>
            </w:r>
          </w:p>
        </w:tc>
      </w:tr>
      <w:tr w:rsidR="002D3582" w:rsidRPr="00DB4367" w14:paraId="07CBEA5B" w14:textId="77777777" w:rsidTr="0048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D31EB" w14:textId="77777777" w:rsidR="002D3582" w:rsidRPr="00DB4367" w:rsidRDefault="002D3582" w:rsidP="003C757B">
            <w:pPr>
              <w:spacing w:line="276" w:lineRule="auto"/>
            </w:pPr>
            <w:r w:rsidRPr="00DB4367">
              <w:rPr>
                <w:b/>
                <w:bCs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6AD0C0B0" w14:textId="77777777" w:rsidR="002D3582" w:rsidRPr="00DB4367" w:rsidRDefault="002D3582" w:rsidP="003C757B">
            <w:pPr>
              <w:spacing w:line="276" w:lineRule="auto"/>
            </w:pPr>
            <w:r w:rsidRPr="00DB4367">
              <w:t>The software should </w:t>
            </w:r>
            <w:r w:rsidRPr="00DB4367">
              <w:rPr>
                <w:b/>
                <w:bCs/>
              </w:rPr>
              <w:t>run smoothly without excessive CPU/memory usage</w:t>
            </w:r>
            <w:r w:rsidRPr="00DB4367">
              <w:t>.</w:t>
            </w:r>
          </w:p>
        </w:tc>
        <w:tc>
          <w:tcPr>
            <w:tcW w:w="0" w:type="auto"/>
            <w:vAlign w:val="center"/>
            <w:hideMark/>
          </w:tcPr>
          <w:p w14:paraId="657D023E" w14:textId="77777777" w:rsidR="002D3582" w:rsidRPr="00DB4367" w:rsidRDefault="002D3582" w:rsidP="003C757B">
            <w:pPr>
              <w:spacing w:line="276" w:lineRule="auto"/>
            </w:pPr>
            <w:r w:rsidRPr="00DB4367">
              <w:rPr>
                <w:b/>
                <w:bCs/>
              </w:rPr>
              <w:t>Netflix streams 4K</w:t>
            </w:r>
            <w:r w:rsidRPr="00DB4367">
              <w:t> with minimal buffering.</w:t>
            </w:r>
          </w:p>
        </w:tc>
      </w:tr>
      <w:tr w:rsidR="002D3582" w:rsidRPr="00DB4367" w14:paraId="5AE2DEA9" w14:textId="77777777" w:rsidTr="0048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A52C4" w14:textId="77777777" w:rsidR="002D3582" w:rsidRPr="00DB4367" w:rsidRDefault="002D3582" w:rsidP="003C757B">
            <w:pPr>
              <w:spacing w:line="276" w:lineRule="auto"/>
            </w:pPr>
            <w:r w:rsidRPr="00DB4367">
              <w:rPr>
                <w:b/>
                <w:bCs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1C75FB67" w14:textId="77777777" w:rsidR="002D3582" w:rsidRPr="00DB4367" w:rsidRDefault="002D3582" w:rsidP="003C757B">
            <w:pPr>
              <w:spacing w:line="276" w:lineRule="auto"/>
            </w:pPr>
            <w:r w:rsidRPr="00DB4367">
              <w:t>The software should be </w:t>
            </w:r>
            <w:r w:rsidRPr="00DB4367">
              <w:rPr>
                <w:b/>
                <w:bCs/>
              </w:rPr>
              <w:t>easy to use, intuitive, and require minimal training</w:t>
            </w:r>
            <w:r w:rsidRPr="00DB4367">
              <w:t>.</w:t>
            </w:r>
          </w:p>
        </w:tc>
        <w:tc>
          <w:tcPr>
            <w:tcW w:w="0" w:type="auto"/>
            <w:vAlign w:val="center"/>
            <w:hideMark/>
          </w:tcPr>
          <w:p w14:paraId="753A5BDB" w14:textId="77777777" w:rsidR="002D3582" w:rsidRPr="00DB4367" w:rsidRDefault="002D3582" w:rsidP="003C757B">
            <w:pPr>
              <w:spacing w:line="276" w:lineRule="auto"/>
            </w:pPr>
            <w:r w:rsidRPr="00DB4367">
              <w:rPr>
                <w:b/>
                <w:bCs/>
              </w:rPr>
              <w:t>WhatsApp’s simple UI</w:t>
            </w:r>
            <w:r w:rsidRPr="00DB4367">
              <w:t> makes messaging effortless.</w:t>
            </w:r>
          </w:p>
        </w:tc>
      </w:tr>
      <w:tr w:rsidR="002D3582" w:rsidRPr="00DB4367" w14:paraId="279104C5" w14:textId="77777777" w:rsidTr="0048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4EE35" w14:textId="77777777" w:rsidR="002D3582" w:rsidRPr="00DB4367" w:rsidRDefault="002D3582" w:rsidP="003C757B">
            <w:pPr>
              <w:spacing w:line="276" w:lineRule="auto"/>
            </w:pPr>
            <w:r w:rsidRPr="00DB4367">
              <w:rPr>
                <w:b/>
                <w:bCs/>
              </w:rPr>
              <w:t>Integrity (Security)</w:t>
            </w:r>
          </w:p>
        </w:tc>
        <w:tc>
          <w:tcPr>
            <w:tcW w:w="0" w:type="auto"/>
            <w:vAlign w:val="center"/>
            <w:hideMark/>
          </w:tcPr>
          <w:p w14:paraId="22B347EA" w14:textId="77777777" w:rsidR="002D3582" w:rsidRPr="00DB4367" w:rsidRDefault="002D3582" w:rsidP="003C757B">
            <w:pPr>
              <w:spacing w:line="276" w:lineRule="auto"/>
            </w:pPr>
            <w:r w:rsidRPr="00DB4367">
              <w:t>The system must </w:t>
            </w:r>
            <w:r w:rsidRPr="00DB4367">
              <w:rPr>
                <w:b/>
                <w:bCs/>
              </w:rPr>
              <w:t>protect user data</w:t>
            </w:r>
            <w:r w:rsidRPr="00DB4367">
              <w:t> from unauthorized access.</w:t>
            </w:r>
          </w:p>
        </w:tc>
        <w:tc>
          <w:tcPr>
            <w:tcW w:w="0" w:type="auto"/>
            <w:vAlign w:val="center"/>
            <w:hideMark/>
          </w:tcPr>
          <w:p w14:paraId="52DA9B9F" w14:textId="77777777" w:rsidR="002D3582" w:rsidRPr="00DB4367" w:rsidRDefault="002D3582" w:rsidP="003C757B">
            <w:pPr>
              <w:spacing w:line="276" w:lineRule="auto"/>
            </w:pPr>
            <w:r w:rsidRPr="00DB4367">
              <w:rPr>
                <w:b/>
                <w:bCs/>
              </w:rPr>
              <w:t>Amazon encrypts payment information</w:t>
            </w:r>
            <w:r w:rsidRPr="00DB4367">
              <w:t> to prevent fraud.</w:t>
            </w:r>
          </w:p>
        </w:tc>
      </w:tr>
    </w:tbl>
    <w:p w14:paraId="0170C386" w14:textId="77777777" w:rsidR="002D3582" w:rsidRPr="00DB4367" w:rsidRDefault="002D3582" w:rsidP="003C757B">
      <w:pPr>
        <w:spacing w:line="276" w:lineRule="auto"/>
      </w:pPr>
    </w:p>
    <w:p w14:paraId="5E09A9DE" w14:textId="77777777" w:rsidR="002D3582" w:rsidRPr="00DB4367" w:rsidRDefault="002D3582" w:rsidP="003C757B">
      <w:pPr>
        <w:spacing w:line="276" w:lineRule="auto"/>
        <w:rPr>
          <w:b/>
          <w:bCs/>
        </w:rPr>
      </w:pPr>
      <w:r w:rsidRPr="00DB4367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B4367">
        <w:rPr>
          <w:b/>
          <w:bCs/>
        </w:rPr>
        <w:t>Product Revision Factors (How Easy It Is to Change)</w:t>
      </w:r>
    </w:p>
    <w:p w14:paraId="33C6A0B6" w14:textId="77777777" w:rsidR="002D3582" w:rsidRPr="00DB4367" w:rsidRDefault="002D3582" w:rsidP="003C757B">
      <w:pPr>
        <w:spacing w:line="276" w:lineRule="auto"/>
      </w:pPr>
      <w:r w:rsidRPr="00DB4367">
        <w:t>These factors determine how well the software </w:t>
      </w:r>
      <w:r w:rsidRPr="00DB4367">
        <w:rPr>
          <w:b/>
          <w:bCs/>
        </w:rPr>
        <w:t>can be updated, modified, or fixed</w:t>
      </w:r>
      <w:r w:rsidRPr="00DB4367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3971"/>
        <w:gridCol w:w="3787"/>
      </w:tblGrid>
      <w:tr w:rsidR="002D3582" w:rsidRPr="00DB4367" w14:paraId="3C10FBAE" w14:textId="77777777" w:rsidTr="004806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103D1B" w14:textId="77777777" w:rsidR="002D3582" w:rsidRPr="00DB4367" w:rsidRDefault="002D3582" w:rsidP="003C757B">
            <w:pPr>
              <w:spacing w:line="276" w:lineRule="auto"/>
              <w:rPr>
                <w:b/>
                <w:bCs/>
              </w:rPr>
            </w:pPr>
            <w:r w:rsidRPr="00DB4367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18053098" w14:textId="77777777" w:rsidR="002D3582" w:rsidRPr="00DB4367" w:rsidRDefault="002D3582" w:rsidP="003C757B">
            <w:pPr>
              <w:spacing w:line="276" w:lineRule="auto"/>
              <w:rPr>
                <w:b/>
                <w:bCs/>
              </w:rPr>
            </w:pPr>
            <w:r w:rsidRPr="00DB436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A25ED65" w14:textId="77777777" w:rsidR="002D3582" w:rsidRPr="00DB4367" w:rsidRDefault="002D3582" w:rsidP="003C757B">
            <w:pPr>
              <w:spacing w:line="276" w:lineRule="auto"/>
              <w:rPr>
                <w:b/>
                <w:bCs/>
              </w:rPr>
            </w:pPr>
            <w:r w:rsidRPr="00DB4367">
              <w:rPr>
                <w:b/>
                <w:bCs/>
              </w:rPr>
              <w:t>Example</w:t>
            </w:r>
          </w:p>
        </w:tc>
      </w:tr>
      <w:tr w:rsidR="002D3582" w:rsidRPr="00DB4367" w14:paraId="502E5C6D" w14:textId="77777777" w:rsidTr="0048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420B1" w14:textId="77777777" w:rsidR="002D3582" w:rsidRPr="00DB4367" w:rsidRDefault="002D3582" w:rsidP="003C757B">
            <w:pPr>
              <w:spacing w:line="276" w:lineRule="auto"/>
            </w:pPr>
            <w:r w:rsidRPr="00DB4367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37B72861" w14:textId="77777777" w:rsidR="002D3582" w:rsidRPr="00DB4367" w:rsidRDefault="002D3582" w:rsidP="003C757B">
            <w:pPr>
              <w:spacing w:line="276" w:lineRule="auto"/>
            </w:pPr>
            <w:r w:rsidRPr="00DB4367">
              <w:t>The software should be </w:t>
            </w:r>
            <w:r w:rsidRPr="00DB4367">
              <w:rPr>
                <w:b/>
                <w:bCs/>
              </w:rPr>
              <w:t>easy to update and fix bugs</w:t>
            </w:r>
            <w:r w:rsidRPr="00DB4367">
              <w:t>.</w:t>
            </w:r>
          </w:p>
        </w:tc>
        <w:tc>
          <w:tcPr>
            <w:tcW w:w="0" w:type="auto"/>
            <w:vAlign w:val="center"/>
            <w:hideMark/>
          </w:tcPr>
          <w:p w14:paraId="0894D14E" w14:textId="77777777" w:rsidR="002D3582" w:rsidRPr="00DB4367" w:rsidRDefault="002D3582" w:rsidP="003C757B">
            <w:pPr>
              <w:spacing w:line="276" w:lineRule="auto"/>
            </w:pPr>
            <w:r w:rsidRPr="00DB4367">
              <w:rPr>
                <w:b/>
                <w:bCs/>
              </w:rPr>
              <w:t>Linux OS is modular</w:t>
            </w:r>
            <w:r w:rsidRPr="00DB4367">
              <w:t>, so developers can fix issues quickly.</w:t>
            </w:r>
          </w:p>
        </w:tc>
      </w:tr>
      <w:tr w:rsidR="002D3582" w:rsidRPr="00DB4367" w14:paraId="3E0A5EB5" w14:textId="77777777" w:rsidTr="0048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C9931" w14:textId="77777777" w:rsidR="002D3582" w:rsidRPr="00DB4367" w:rsidRDefault="002D3582" w:rsidP="003C757B">
            <w:pPr>
              <w:spacing w:line="276" w:lineRule="auto"/>
            </w:pPr>
            <w:r w:rsidRPr="00DB4367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1BADAD3E" w14:textId="77777777" w:rsidR="002D3582" w:rsidRPr="00DB4367" w:rsidRDefault="002D3582" w:rsidP="003C757B">
            <w:pPr>
              <w:spacing w:line="276" w:lineRule="auto"/>
            </w:pPr>
            <w:r w:rsidRPr="00DB4367">
              <w:t>The system should be </w:t>
            </w:r>
            <w:r w:rsidRPr="00DB4367">
              <w:rPr>
                <w:b/>
                <w:bCs/>
              </w:rPr>
              <w:t>adaptable to future changes</w:t>
            </w:r>
            <w:r w:rsidRPr="00DB4367">
              <w:t>.</w:t>
            </w:r>
          </w:p>
        </w:tc>
        <w:tc>
          <w:tcPr>
            <w:tcW w:w="0" w:type="auto"/>
            <w:vAlign w:val="center"/>
            <w:hideMark/>
          </w:tcPr>
          <w:p w14:paraId="70DBDF17" w14:textId="77777777" w:rsidR="002D3582" w:rsidRPr="00DB4367" w:rsidRDefault="002D3582" w:rsidP="003C757B">
            <w:pPr>
              <w:spacing w:line="276" w:lineRule="auto"/>
            </w:pPr>
            <w:r w:rsidRPr="00DB4367">
              <w:rPr>
                <w:b/>
                <w:bCs/>
              </w:rPr>
              <w:t>WordPress allows adding plugins</w:t>
            </w:r>
            <w:r w:rsidRPr="00DB4367">
              <w:t> without changing core code.</w:t>
            </w:r>
          </w:p>
        </w:tc>
      </w:tr>
      <w:tr w:rsidR="002D3582" w:rsidRPr="00DB4367" w14:paraId="7E82DA4D" w14:textId="77777777" w:rsidTr="0048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00837" w14:textId="77777777" w:rsidR="002D3582" w:rsidRPr="00DB4367" w:rsidRDefault="002D3582" w:rsidP="003C757B">
            <w:pPr>
              <w:spacing w:line="276" w:lineRule="auto"/>
            </w:pPr>
            <w:r w:rsidRPr="00DB4367">
              <w:rPr>
                <w:b/>
                <w:bCs/>
              </w:rPr>
              <w:t>Testability</w:t>
            </w:r>
          </w:p>
        </w:tc>
        <w:tc>
          <w:tcPr>
            <w:tcW w:w="0" w:type="auto"/>
            <w:vAlign w:val="center"/>
            <w:hideMark/>
          </w:tcPr>
          <w:p w14:paraId="63A8043D" w14:textId="77777777" w:rsidR="002D3582" w:rsidRPr="00DB4367" w:rsidRDefault="002D3582" w:rsidP="003C757B">
            <w:pPr>
              <w:spacing w:line="276" w:lineRule="auto"/>
            </w:pPr>
            <w:r w:rsidRPr="00DB4367">
              <w:t>The software should be </w:t>
            </w:r>
            <w:r w:rsidRPr="00DB4367">
              <w:rPr>
                <w:b/>
                <w:bCs/>
              </w:rPr>
              <w:t>easy to test with automated or manual methods</w:t>
            </w:r>
            <w:r w:rsidRPr="00DB4367">
              <w:t>.</w:t>
            </w:r>
          </w:p>
        </w:tc>
        <w:tc>
          <w:tcPr>
            <w:tcW w:w="0" w:type="auto"/>
            <w:vAlign w:val="center"/>
            <w:hideMark/>
          </w:tcPr>
          <w:p w14:paraId="3FB78555" w14:textId="77777777" w:rsidR="002D3582" w:rsidRPr="00DB4367" w:rsidRDefault="002D3582" w:rsidP="003C757B">
            <w:pPr>
              <w:spacing w:line="276" w:lineRule="auto"/>
            </w:pPr>
            <w:r w:rsidRPr="00DB4367">
              <w:rPr>
                <w:b/>
                <w:bCs/>
              </w:rPr>
              <w:t>JUnit testing framework</w:t>
            </w:r>
            <w:r w:rsidRPr="00DB4367">
              <w:t> helps developers test Java applications.</w:t>
            </w:r>
          </w:p>
        </w:tc>
      </w:tr>
    </w:tbl>
    <w:p w14:paraId="7CFDC6A9" w14:textId="77777777" w:rsidR="002D3582" w:rsidRPr="00C1344D" w:rsidRDefault="002D3582" w:rsidP="003C757B">
      <w:pPr>
        <w:spacing w:line="276" w:lineRule="auto"/>
      </w:pPr>
    </w:p>
    <w:p w14:paraId="2EBB49FD" w14:textId="77777777" w:rsidR="002D3582" w:rsidRPr="00DB4367" w:rsidRDefault="002D3582" w:rsidP="003C757B">
      <w:pPr>
        <w:spacing w:line="276" w:lineRule="auto"/>
        <w:rPr>
          <w:b/>
          <w:bCs/>
        </w:rPr>
      </w:pPr>
      <w:r w:rsidRPr="00DB4367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B4367">
        <w:rPr>
          <w:b/>
          <w:bCs/>
        </w:rPr>
        <w:t>Product Transition Factors (How Well It Adapts to New Environments)</w:t>
      </w:r>
    </w:p>
    <w:p w14:paraId="62124DD8" w14:textId="77777777" w:rsidR="002D3582" w:rsidRPr="00DB4367" w:rsidRDefault="002D3582" w:rsidP="003C757B">
      <w:pPr>
        <w:spacing w:line="276" w:lineRule="auto"/>
      </w:pPr>
      <w:r w:rsidRPr="00DB4367">
        <w:t>These factors help determine if the software </w:t>
      </w:r>
      <w:r w:rsidRPr="00DB4367">
        <w:rPr>
          <w:b/>
          <w:bCs/>
        </w:rPr>
        <w:t>can be used on different platforms and work with other systems</w:t>
      </w:r>
      <w:r w:rsidRPr="00DB4367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3826"/>
        <w:gridCol w:w="3891"/>
      </w:tblGrid>
      <w:tr w:rsidR="002D3582" w:rsidRPr="00DB4367" w14:paraId="47430869" w14:textId="77777777" w:rsidTr="004806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4136A0" w14:textId="77777777" w:rsidR="002D3582" w:rsidRPr="00DB4367" w:rsidRDefault="002D3582" w:rsidP="003C757B">
            <w:pPr>
              <w:spacing w:line="276" w:lineRule="auto"/>
              <w:rPr>
                <w:b/>
                <w:bCs/>
              </w:rPr>
            </w:pPr>
            <w:r w:rsidRPr="00DB4367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27D98C31" w14:textId="77777777" w:rsidR="002D3582" w:rsidRPr="00DB4367" w:rsidRDefault="002D3582" w:rsidP="003C757B">
            <w:pPr>
              <w:spacing w:line="276" w:lineRule="auto"/>
              <w:rPr>
                <w:b/>
                <w:bCs/>
              </w:rPr>
            </w:pPr>
            <w:r w:rsidRPr="00DB436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FE3F536" w14:textId="77777777" w:rsidR="002D3582" w:rsidRPr="00DB4367" w:rsidRDefault="002D3582" w:rsidP="003C757B">
            <w:pPr>
              <w:spacing w:line="276" w:lineRule="auto"/>
              <w:rPr>
                <w:b/>
                <w:bCs/>
              </w:rPr>
            </w:pPr>
            <w:r w:rsidRPr="00DB4367">
              <w:rPr>
                <w:b/>
                <w:bCs/>
              </w:rPr>
              <w:t>Example</w:t>
            </w:r>
          </w:p>
        </w:tc>
      </w:tr>
      <w:tr w:rsidR="002D3582" w:rsidRPr="00DB4367" w14:paraId="54C59213" w14:textId="77777777" w:rsidTr="0048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67E48" w14:textId="77777777" w:rsidR="002D3582" w:rsidRPr="00DB4367" w:rsidRDefault="002D3582" w:rsidP="003C757B">
            <w:pPr>
              <w:spacing w:line="276" w:lineRule="auto"/>
            </w:pPr>
            <w:r w:rsidRPr="00DB4367">
              <w:rPr>
                <w:b/>
                <w:bCs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1B477DB4" w14:textId="77777777" w:rsidR="002D3582" w:rsidRPr="00DB4367" w:rsidRDefault="002D3582" w:rsidP="003C757B">
            <w:pPr>
              <w:spacing w:line="276" w:lineRule="auto"/>
            </w:pPr>
            <w:r w:rsidRPr="00DB4367">
              <w:t>The software should </w:t>
            </w:r>
            <w:r w:rsidRPr="00DB4367">
              <w:rPr>
                <w:b/>
                <w:bCs/>
              </w:rPr>
              <w:t>run on different operating systems and devices</w:t>
            </w:r>
            <w:r w:rsidRPr="00DB4367">
              <w:t>.</w:t>
            </w:r>
          </w:p>
        </w:tc>
        <w:tc>
          <w:tcPr>
            <w:tcW w:w="0" w:type="auto"/>
            <w:vAlign w:val="center"/>
            <w:hideMark/>
          </w:tcPr>
          <w:p w14:paraId="20AE2B73" w14:textId="77777777" w:rsidR="002D3582" w:rsidRPr="00DB4367" w:rsidRDefault="002D3582" w:rsidP="003C757B">
            <w:pPr>
              <w:spacing w:line="276" w:lineRule="auto"/>
            </w:pPr>
            <w:r w:rsidRPr="00DB4367">
              <w:rPr>
                <w:b/>
                <w:bCs/>
              </w:rPr>
              <w:t>Microsoft Teams works on Windows, macOS, and mobile</w:t>
            </w:r>
            <w:r w:rsidRPr="00DB4367">
              <w:t>.</w:t>
            </w:r>
          </w:p>
        </w:tc>
      </w:tr>
      <w:tr w:rsidR="002D3582" w:rsidRPr="00DB4367" w14:paraId="24848096" w14:textId="77777777" w:rsidTr="0048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1BEB1" w14:textId="77777777" w:rsidR="002D3582" w:rsidRPr="00DB4367" w:rsidRDefault="002D3582" w:rsidP="003C757B">
            <w:pPr>
              <w:spacing w:line="276" w:lineRule="auto"/>
            </w:pPr>
            <w:r w:rsidRPr="00DB4367">
              <w:rPr>
                <w:b/>
                <w:bCs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1E7D5356" w14:textId="77777777" w:rsidR="002D3582" w:rsidRPr="00DB4367" w:rsidRDefault="002D3582" w:rsidP="003C757B">
            <w:pPr>
              <w:spacing w:line="276" w:lineRule="auto"/>
            </w:pPr>
            <w:r w:rsidRPr="00DB4367">
              <w:t>Code should be </w:t>
            </w:r>
            <w:r w:rsidRPr="00DB4367">
              <w:rPr>
                <w:b/>
                <w:bCs/>
              </w:rPr>
              <w:t>reusable in other projects to save time and effort</w:t>
            </w:r>
            <w:r w:rsidRPr="00DB4367">
              <w:t>.</w:t>
            </w:r>
          </w:p>
        </w:tc>
        <w:tc>
          <w:tcPr>
            <w:tcW w:w="0" w:type="auto"/>
            <w:vAlign w:val="center"/>
            <w:hideMark/>
          </w:tcPr>
          <w:p w14:paraId="48F2C536" w14:textId="77777777" w:rsidR="002D3582" w:rsidRPr="00DB4367" w:rsidRDefault="002D3582" w:rsidP="003C757B">
            <w:pPr>
              <w:spacing w:line="276" w:lineRule="auto"/>
            </w:pPr>
            <w:r w:rsidRPr="00DB4367">
              <w:rPr>
                <w:b/>
                <w:bCs/>
              </w:rPr>
              <w:t>React components</w:t>
            </w:r>
            <w:r w:rsidRPr="00DB4367">
              <w:t> can be reused across multiple web apps.</w:t>
            </w:r>
          </w:p>
        </w:tc>
      </w:tr>
      <w:tr w:rsidR="002D3582" w:rsidRPr="00DB4367" w14:paraId="1C6ADAFF" w14:textId="77777777" w:rsidTr="0048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5B76A" w14:textId="77777777" w:rsidR="002D3582" w:rsidRPr="00DB4367" w:rsidRDefault="002D3582" w:rsidP="003C757B">
            <w:pPr>
              <w:spacing w:line="276" w:lineRule="auto"/>
            </w:pPr>
            <w:r w:rsidRPr="00DB4367">
              <w:rPr>
                <w:b/>
                <w:bCs/>
              </w:rPr>
              <w:lastRenderedPageBreak/>
              <w:t>Interoperability</w:t>
            </w:r>
          </w:p>
        </w:tc>
        <w:tc>
          <w:tcPr>
            <w:tcW w:w="0" w:type="auto"/>
            <w:vAlign w:val="center"/>
            <w:hideMark/>
          </w:tcPr>
          <w:p w14:paraId="2F9A0479" w14:textId="77777777" w:rsidR="002D3582" w:rsidRPr="00DB4367" w:rsidRDefault="002D3582" w:rsidP="003C757B">
            <w:pPr>
              <w:spacing w:line="276" w:lineRule="auto"/>
            </w:pPr>
            <w:r w:rsidRPr="00DB4367">
              <w:t>The system should be </w:t>
            </w:r>
            <w:r w:rsidRPr="00DB4367">
              <w:rPr>
                <w:b/>
                <w:bCs/>
              </w:rPr>
              <w:t>able to communicate with other software</w:t>
            </w:r>
            <w:r w:rsidRPr="00DB4367">
              <w:t>.</w:t>
            </w:r>
          </w:p>
        </w:tc>
        <w:tc>
          <w:tcPr>
            <w:tcW w:w="0" w:type="auto"/>
            <w:vAlign w:val="center"/>
            <w:hideMark/>
          </w:tcPr>
          <w:p w14:paraId="42AA5AD1" w14:textId="77777777" w:rsidR="002D3582" w:rsidRPr="00DB4367" w:rsidRDefault="002D3582" w:rsidP="003C757B">
            <w:pPr>
              <w:spacing w:line="276" w:lineRule="auto"/>
            </w:pPr>
            <w:r w:rsidRPr="00DB4367">
              <w:rPr>
                <w:b/>
                <w:bCs/>
              </w:rPr>
              <w:t>Google Drive integrates with third-party apps</w:t>
            </w:r>
            <w:r>
              <w:rPr>
                <w:b/>
                <w:bCs/>
              </w:rPr>
              <w:t xml:space="preserve"> </w:t>
            </w:r>
            <w:r w:rsidRPr="00DB4367">
              <w:t>like Zoom and Slack.</w:t>
            </w:r>
          </w:p>
        </w:tc>
      </w:tr>
    </w:tbl>
    <w:p w14:paraId="4A601EA9" w14:textId="77777777" w:rsidR="002D3582" w:rsidRPr="00C1344D" w:rsidRDefault="002D3582" w:rsidP="003C757B">
      <w:pPr>
        <w:spacing w:line="276" w:lineRule="auto"/>
      </w:pPr>
    </w:p>
    <w:p w14:paraId="648511CF" w14:textId="77777777" w:rsidR="002D3582" w:rsidRDefault="002D3582" w:rsidP="003C757B">
      <w:pPr>
        <w:pStyle w:val="Heading1"/>
        <w:spacing w:line="276" w:lineRule="auto"/>
      </w:pPr>
      <w:r w:rsidRPr="00DB4367">
        <w:t>What is Fault, Error, Failure and Defect?</w:t>
      </w:r>
    </w:p>
    <w:p w14:paraId="600918ED" w14:textId="77777777" w:rsidR="002D3582" w:rsidRDefault="002D3582" w:rsidP="003C757B">
      <w:pPr>
        <w:spacing w:line="276" w:lineRule="auto"/>
      </w:pPr>
      <w:r w:rsidRPr="00DB4367">
        <w:t>In software engineering, </w:t>
      </w:r>
      <w:r w:rsidRPr="00DB4367">
        <w:rPr>
          <w:b/>
          <w:bCs/>
        </w:rPr>
        <w:t>Fault, Error, Failure, and Defect</w:t>
      </w:r>
      <w:r w:rsidRPr="00DB4367">
        <w:t> are terms used to describe different stages of problems in a software system. Understanding these differences helps </w:t>
      </w:r>
      <w:r w:rsidRPr="00DB4367">
        <w:rPr>
          <w:b/>
          <w:bCs/>
        </w:rPr>
        <w:t>debug and improve software quality</w:t>
      </w:r>
      <w:r w:rsidRPr="00DB4367">
        <w:t>.</w:t>
      </w:r>
    </w:p>
    <w:p w14:paraId="580E170F" w14:textId="77777777" w:rsidR="002D3582" w:rsidRDefault="002D3582" w:rsidP="003C757B">
      <w:pPr>
        <w:spacing w:line="276" w:lineRule="auto"/>
      </w:pPr>
    </w:p>
    <w:p w14:paraId="2F9787EC" w14:textId="77777777" w:rsidR="002D3582" w:rsidRPr="00DB4367" w:rsidRDefault="002D3582" w:rsidP="003C757B">
      <w:pPr>
        <w:spacing w:line="276" w:lineRule="auto"/>
        <w:rPr>
          <w:b/>
          <w:bCs/>
        </w:rPr>
      </w:pPr>
      <w:r w:rsidRPr="00DB4367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B4367">
        <w:rPr>
          <w:b/>
          <w:bCs/>
        </w:rPr>
        <w:t>Error (Human Mistake)</w:t>
      </w:r>
    </w:p>
    <w:p w14:paraId="63462AAB" w14:textId="77777777" w:rsidR="002D3582" w:rsidRPr="00DB4367" w:rsidRDefault="002D3582" w:rsidP="003C757B">
      <w:pPr>
        <w:spacing w:line="276" w:lineRule="auto"/>
        <w:rPr>
          <w:b/>
          <w:bCs/>
        </w:rPr>
      </w:pPr>
      <w:r w:rsidRPr="00DB4367">
        <w:rPr>
          <w:rFonts w:ascii="Apple Color Emoji" w:hAnsi="Apple Color Emoji" w:cs="Apple Color Emoji"/>
          <w:b/>
          <w:bCs/>
        </w:rPr>
        <w:t>🔹</w:t>
      </w:r>
      <w:r w:rsidRPr="00DB4367">
        <w:rPr>
          <w:b/>
          <w:bCs/>
        </w:rPr>
        <w:t xml:space="preserve"> Definition:</w:t>
      </w:r>
    </w:p>
    <w:p w14:paraId="15DFDC55" w14:textId="77777777" w:rsidR="002D3582" w:rsidRPr="00DB4367" w:rsidRDefault="002D3582" w:rsidP="003C757B">
      <w:pPr>
        <w:spacing w:line="276" w:lineRule="auto"/>
      </w:pPr>
      <w:r w:rsidRPr="00DB4367">
        <w:t>An </w:t>
      </w:r>
      <w:r w:rsidRPr="00DB4367">
        <w:rPr>
          <w:b/>
          <w:bCs/>
        </w:rPr>
        <w:t>error</w:t>
      </w:r>
      <w:r w:rsidRPr="00DB4367">
        <w:t> is a </w:t>
      </w:r>
      <w:r w:rsidRPr="00DB4367">
        <w:rPr>
          <w:b/>
          <w:bCs/>
        </w:rPr>
        <w:t>human mistake</w:t>
      </w:r>
      <w:r w:rsidRPr="00DB4367">
        <w:t> made by a developer while writing code, designing a system, or implementing logic.</w:t>
      </w:r>
    </w:p>
    <w:p w14:paraId="4814662C" w14:textId="77777777" w:rsidR="002D3582" w:rsidRPr="00DB4367" w:rsidRDefault="002D3582" w:rsidP="003C757B">
      <w:pPr>
        <w:spacing w:line="276" w:lineRule="auto"/>
        <w:rPr>
          <w:b/>
          <w:bCs/>
        </w:rPr>
      </w:pPr>
      <w:r w:rsidRPr="00DB4367">
        <w:rPr>
          <w:rFonts w:ascii="Apple Color Emoji" w:hAnsi="Apple Color Emoji" w:cs="Apple Color Emoji"/>
          <w:b/>
          <w:bCs/>
        </w:rPr>
        <w:t>✅</w:t>
      </w:r>
      <w:r w:rsidRPr="00DB4367">
        <w:rPr>
          <w:b/>
          <w:bCs/>
        </w:rPr>
        <w:t xml:space="preserve"> Example:</w:t>
      </w:r>
    </w:p>
    <w:p w14:paraId="51A06FCA" w14:textId="77777777" w:rsidR="002D3582" w:rsidRPr="00DB4367" w:rsidRDefault="002D3582" w:rsidP="003C757B">
      <w:pPr>
        <w:numPr>
          <w:ilvl w:val="0"/>
          <w:numId w:val="54"/>
        </w:numPr>
        <w:spacing w:after="160" w:line="276" w:lineRule="auto"/>
      </w:pPr>
      <w:r w:rsidRPr="00DB4367">
        <w:t>A developer </w:t>
      </w:r>
      <w:r w:rsidRPr="00DB4367">
        <w:rPr>
          <w:b/>
          <w:bCs/>
        </w:rPr>
        <w:t>forgets to initialize a variable</w:t>
      </w:r>
      <w:r w:rsidRPr="00DB4367">
        <w:t>, causing incorrect calculations.</w:t>
      </w:r>
    </w:p>
    <w:p w14:paraId="12ED6F01" w14:textId="77777777" w:rsidR="002D3582" w:rsidRDefault="002D3582" w:rsidP="003C757B">
      <w:pPr>
        <w:numPr>
          <w:ilvl w:val="0"/>
          <w:numId w:val="54"/>
        </w:numPr>
        <w:spacing w:after="160" w:line="276" w:lineRule="auto"/>
      </w:pPr>
      <w:r w:rsidRPr="00DB4367">
        <w:t>A </w:t>
      </w:r>
      <w:r w:rsidRPr="00DB4367">
        <w:rPr>
          <w:b/>
          <w:bCs/>
        </w:rPr>
        <w:t>wrong condition in an if statement</w:t>
      </w:r>
      <w:r w:rsidRPr="00DB4367">
        <w:t> leads to incorrect results.</w:t>
      </w:r>
    </w:p>
    <w:p w14:paraId="39C82BF1" w14:textId="77777777" w:rsidR="002D3582" w:rsidRDefault="002D3582" w:rsidP="003C757B">
      <w:pPr>
        <w:spacing w:line="276" w:lineRule="auto"/>
      </w:pPr>
    </w:p>
    <w:p w14:paraId="4F4A8754" w14:textId="77777777" w:rsidR="002D3582" w:rsidRPr="00DB4367" w:rsidRDefault="002D3582" w:rsidP="003C757B">
      <w:pPr>
        <w:spacing w:line="276" w:lineRule="auto"/>
        <w:rPr>
          <w:b/>
          <w:bCs/>
        </w:rPr>
      </w:pPr>
      <w:r w:rsidRPr="00DB4367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B4367">
        <w:rPr>
          <w:b/>
          <w:bCs/>
        </w:rPr>
        <w:t>Fault (Bug in the Code)</w:t>
      </w:r>
    </w:p>
    <w:p w14:paraId="793685FE" w14:textId="77777777" w:rsidR="002D3582" w:rsidRPr="00DB4367" w:rsidRDefault="002D3582" w:rsidP="003C757B">
      <w:pPr>
        <w:spacing w:line="276" w:lineRule="auto"/>
        <w:rPr>
          <w:b/>
          <w:bCs/>
        </w:rPr>
      </w:pPr>
      <w:r w:rsidRPr="00DB4367">
        <w:rPr>
          <w:rFonts w:ascii="Apple Color Emoji" w:hAnsi="Apple Color Emoji" w:cs="Apple Color Emoji"/>
          <w:b/>
          <w:bCs/>
        </w:rPr>
        <w:t>🔹</w:t>
      </w:r>
      <w:r w:rsidRPr="00DB4367">
        <w:rPr>
          <w:b/>
          <w:bCs/>
        </w:rPr>
        <w:t xml:space="preserve"> Definition:</w:t>
      </w:r>
    </w:p>
    <w:p w14:paraId="3BBF515E" w14:textId="77777777" w:rsidR="002D3582" w:rsidRPr="00DB4367" w:rsidRDefault="002D3582" w:rsidP="003C757B">
      <w:pPr>
        <w:spacing w:line="276" w:lineRule="auto"/>
      </w:pPr>
      <w:r w:rsidRPr="00DB4367">
        <w:t>A </w:t>
      </w:r>
      <w:r w:rsidRPr="00DB4367">
        <w:rPr>
          <w:b/>
          <w:bCs/>
        </w:rPr>
        <w:t>fault</w:t>
      </w:r>
      <w:r w:rsidRPr="00DB4367">
        <w:t> (also called a </w:t>
      </w:r>
      <w:r w:rsidRPr="00DB4367">
        <w:rPr>
          <w:b/>
          <w:bCs/>
        </w:rPr>
        <w:t>bug</w:t>
      </w:r>
      <w:r w:rsidRPr="00DB4367">
        <w:t>) is a </w:t>
      </w:r>
      <w:r w:rsidRPr="00DB4367">
        <w:rPr>
          <w:b/>
          <w:bCs/>
        </w:rPr>
        <w:t>problem in the code</w:t>
      </w:r>
      <w:r w:rsidRPr="00DB4367">
        <w:t> caused by an error. It exists in the software but might </w:t>
      </w:r>
      <w:r w:rsidRPr="00DB4367">
        <w:rPr>
          <w:b/>
          <w:bCs/>
        </w:rPr>
        <w:t>not be detected yet</w:t>
      </w:r>
      <w:r w:rsidRPr="00DB4367">
        <w:t>.</w:t>
      </w:r>
    </w:p>
    <w:p w14:paraId="35A152CC" w14:textId="77777777" w:rsidR="002D3582" w:rsidRPr="00DB4367" w:rsidRDefault="002D3582" w:rsidP="003C757B">
      <w:pPr>
        <w:spacing w:line="276" w:lineRule="auto"/>
        <w:rPr>
          <w:b/>
          <w:bCs/>
        </w:rPr>
      </w:pPr>
      <w:r w:rsidRPr="00DB4367">
        <w:rPr>
          <w:rFonts w:ascii="Apple Color Emoji" w:hAnsi="Apple Color Emoji" w:cs="Apple Color Emoji"/>
          <w:b/>
          <w:bCs/>
        </w:rPr>
        <w:t>✅</w:t>
      </w:r>
      <w:r w:rsidRPr="00DB4367">
        <w:rPr>
          <w:b/>
          <w:bCs/>
        </w:rPr>
        <w:t xml:space="preserve"> Example:</w:t>
      </w:r>
    </w:p>
    <w:p w14:paraId="08F2392D" w14:textId="77777777" w:rsidR="002D3582" w:rsidRPr="00DB4367" w:rsidRDefault="002D3582" w:rsidP="003C757B">
      <w:pPr>
        <w:numPr>
          <w:ilvl w:val="0"/>
          <w:numId w:val="55"/>
        </w:numPr>
        <w:spacing w:after="160" w:line="276" w:lineRule="auto"/>
      </w:pPr>
      <w:r w:rsidRPr="00DB4367">
        <w:t>A </w:t>
      </w:r>
      <w:r w:rsidRPr="00DB4367">
        <w:rPr>
          <w:b/>
          <w:bCs/>
        </w:rPr>
        <w:t>division by zero</w:t>
      </w:r>
      <w:r w:rsidRPr="00DB4367">
        <w:t> error in a program exists in the code but hasn't been executed yet.</w:t>
      </w:r>
    </w:p>
    <w:p w14:paraId="4F881763" w14:textId="77777777" w:rsidR="002D3582" w:rsidRPr="00DB4367" w:rsidRDefault="002D3582" w:rsidP="003C757B">
      <w:pPr>
        <w:numPr>
          <w:ilvl w:val="0"/>
          <w:numId w:val="55"/>
        </w:numPr>
        <w:spacing w:after="160" w:line="276" w:lineRule="auto"/>
      </w:pPr>
      <w:r w:rsidRPr="00DB4367">
        <w:t>A </w:t>
      </w:r>
      <w:r w:rsidRPr="00DB4367">
        <w:rPr>
          <w:b/>
          <w:bCs/>
        </w:rPr>
        <w:t>wrong formula for tax calculation</w:t>
      </w:r>
      <w:r w:rsidRPr="00DB4367">
        <w:t> remains hidden until someone notices it.</w:t>
      </w:r>
    </w:p>
    <w:p w14:paraId="32F618F7" w14:textId="77777777" w:rsidR="002D3582" w:rsidRPr="00DB4367" w:rsidRDefault="002D3582" w:rsidP="003C757B">
      <w:pPr>
        <w:spacing w:line="276" w:lineRule="auto"/>
      </w:pPr>
    </w:p>
    <w:p w14:paraId="26289A11" w14:textId="77777777" w:rsidR="002D3582" w:rsidRPr="00DB4367" w:rsidRDefault="002D3582" w:rsidP="003C757B">
      <w:pPr>
        <w:spacing w:line="276" w:lineRule="auto"/>
        <w:rPr>
          <w:b/>
          <w:bCs/>
        </w:rPr>
      </w:pPr>
      <w:r w:rsidRPr="00DB4367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B4367">
        <w:rPr>
          <w:b/>
          <w:bCs/>
        </w:rPr>
        <w:t>Failure (Incorrect Software Behavior)</w:t>
      </w:r>
    </w:p>
    <w:p w14:paraId="7EAB4BF3" w14:textId="77777777" w:rsidR="002D3582" w:rsidRPr="00DB4367" w:rsidRDefault="002D3582" w:rsidP="003C757B">
      <w:pPr>
        <w:spacing w:line="276" w:lineRule="auto"/>
        <w:rPr>
          <w:b/>
          <w:bCs/>
        </w:rPr>
      </w:pPr>
      <w:r w:rsidRPr="00DB4367">
        <w:rPr>
          <w:rFonts w:ascii="Apple Color Emoji" w:hAnsi="Apple Color Emoji" w:cs="Apple Color Emoji"/>
          <w:b/>
          <w:bCs/>
        </w:rPr>
        <w:t>🔹</w:t>
      </w:r>
      <w:r w:rsidRPr="00DB4367">
        <w:rPr>
          <w:b/>
          <w:bCs/>
        </w:rPr>
        <w:t xml:space="preserve"> Definition:</w:t>
      </w:r>
    </w:p>
    <w:p w14:paraId="0C8D97F3" w14:textId="77777777" w:rsidR="002D3582" w:rsidRPr="00DB4367" w:rsidRDefault="002D3582" w:rsidP="003C757B">
      <w:pPr>
        <w:spacing w:line="276" w:lineRule="auto"/>
      </w:pPr>
      <w:r w:rsidRPr="00DB4367">
        <w:t>A </w:t>
      </w:r>
      <w:r w:rsidRPr="00DB4367">
        <w:rPr>
          <w:b/>
          <w:bCs/>
        </w:rPr>
        <w:t>failure</w:t>
      </w:r>
      <w:r w:rsidRPr="00DB4367">
        <w:t> happens when the </w:t>
      </w:r>
      <w:r w:rsidRPr="00DB4367">
        <w:rPr>
          <w:b/>
          <w:bCs/>
        </w:rPr>
        <w:t>fault in the code is executed</w:t>
      </w:r>
      <w:r w:rsidRPr="00DB4367">
        <w:t>, causing the software to behave incorrectly, crash, or produce the wrong output.</w:t>
      </w:r>
    </w:p>
    <w:p w14:paraId="2F0B03B2" w14:textId="77777777" w:rsidR="002D3582" w:rsidRPr="00DB4367" w:rsidRDefault="002D3582" w:rsidP="003C757B">
      <w:pPr>
        <w:spacing w:line="276" w:lineRule="auto"/>
        <w:rPr>
          <w:b/>
          <w:bCs/>
        </w:rPr>
      </w:pPr>
      <w:r w:rsidRPr="00DB4367">
        <w:rPr>
          <w:rFonts w:ascii="Apple Color Emoji" w:hAnsi="Apple Color Emoji" w:cs="Apple Color Emoji"/>
          <w:b/>
          <w:bCs/>
        </w:rPr>
        <w:t>✅</w:t>
      </w:r>
      <w:r w:rsidRPr="00DB4367">
        <w:rPr>
          <w:b/>
          <w:bCs/>
        </w:rPr>
        <w:t xml:space="preserve"> Example:</w:t>
      </w:r>
    </w:p>
    <w:p w14:paraId="549982E7" w14:textId="77777777" w:rsidR="002D3582" w:rsidRPr="00DB4367" w:rsidRDefault="002D3582" w:rsidP="003C757B">
      <w:pPr>
        <w:numPr>
          <w:ilvl w:val="0"/>
          <w:numId w:val="56"/>
        </w:numPr>
        <w:spacing w:after="160" w:line="276" w:lineRule="auto"/>
      </w:pPr>
      <w:r w:rsidRPr="00DB4367">
        <w:t>A </w:t>
      </w:r>
      <w:r w:rsidRPr="00DB4367">
        <w:rPr>
          <w:b/>
          <w:bCs/>
        </w:rPr>
        <w:t>website crashes</w:t>
      </w:r>
      <w:r w:rsidRPr="00DB4367">
        <w:t> when users upload an image larger than 10MB.</w:t>
      </w:r>
    </w:p>
    <w:p w14:paraId="203FBD73" w14:textId="77777777" w:rsidR="002D3582" w:rsidRPr="00DB4367" w:rsidRDefault="002D3582" w:rsidP="003C757B">
      <w:pPr>
        <w:numPr>
          <w:ilvl w:val="0"/>
          <w:numId w:val="56"/>
        </w:numPr>
        <w:spacing w:after="160" w:line="276" w:lineRule="auto"/>
      </w:pPr>
      <w:r w:rsidRPr="00DB4367">
        <w:t>A </w:t>
      </w:r>
      <w:r w:rsidRPr="00DB4367">
        <w:rPr>
          <w:b/>
          <w:bCs/>
        </w:rPr>
        <w:t>banking app calculates incorrect interest</w:t>
      </w:r>
      <w:r w:rsidRPr="00DB4367">
        <w:t> due to a fault in the formula.</w:t>
      </w:r>
    </w:p>
    <w:p w14:paraId="48539CF9" w14:textId="77777777" w:rsidR="002D3582" w:rsidRPr="00DB4367" w:rsidRDefault="002D3582" w:rsidP="003C757B">
      <w:pPr>
        <w:spacing w:line="276" w:lineRule="auto"/>
      </w:pPr>
    </w:p>
    <w:p w14:paraId="4AB9DF23" w14:textId="77777777" w:rsidR="002D3582" w:rsidRPr="00DB4367" w:rsidRDefault="002D3582" w:rsidP="003C757B">
      <w:pPr>
        <w:spacing w:line="276" w:lineRule="auto"/>
        <w:rPr>
          <w:b/>
          <w:bCs/>
        </w:rPr>
      </w:pPr>
      <w:r w:rsidRPr="00DB4367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B4367">
        <w:rPr>
          <w:b/>
          <w:bCs/>
        </w:rPr>
        <w:t>Defect (Reported Fault)</w:t>
      </w:r>
    </w:p>
    <w:p w14:paraId="57B22405" w14:textId="77777777" w:rsidR="002D3582" w:rsidRPr="00DB4367" w:rsidRDefault="002D3582" w:rsidP="003C757B">
      <w:pPr>
        <w:spacing w:line="276" w:lineRule="auto"/>
        <w:rPr>
          <w:b/>
          <w:bCs/>
        </w:rPr>
      </w:pPr>
      <w:r w:rsidRPr="00DB4367">
        <w:rPr>
          <w:rFonts w:ascii="Apple Color Emoji" w:hAnsi="Apple Color Emoji" w:cs="Apple Color Emoji"/>
          <w:b/>
          <w:bCs/>
        </w:rPr>
        <w:t>🔹</w:t>
      </w:r>
      <w:r w:rsidRPr="00DB4367">
        <w:rPr>
          <w:b/>
          <w:bCs/>
        </w:rPr>
        <w:t xml:space="preserve"> Definition:</w:t>
      </w:r>
    </w:p>
    <w:p w14:paraId="681CB9A4" w14:textId="77777777" w:rsidR="002D3582" w:rsidRPr="00DB4367" w:rsidRDefault="002D3582" w:rsidP="003C757B">
      <w:pPr>
        <w:spacing w:line="276" w:lineRule="auto"/>
      </w:pPr>
      <w:r w:rsidRPr="00DB4367">
        <w:t>A </w:t>
      </w:r>
      <w:r w:rsidRPr="00DB4367">
        <w:rPr>
          <w:b/>
          <w:bCs/>
        </w:rPr>
        <w:t>defect</w:t>
      </w:r>
      <w:r w:rsidRPr="00DB4367">
        <w:t> is a </w:t>
      </w:r>
      <w:r w:rsidRPr="00DB4367">
        <w:rPr>
          <w:b/>
          <w:bCs/>
        </w:rPr>
        <w:t>fault that has been identified and reported</w:t>
      </w:r>
      <w:r w:rsidRPr="00DB4367">
        <w:t> by testers, users, or developers during testing.</w:t>
      </w:r>
    </w:p>
    <w:p w14:paraId="310AC303" w14:textId="77777777" w:rsidR="002D3582" w:rsidRPr="00DB4367" w:rsidRDefault="002D3582" w:rsidP="003C757B">
      <w:pPr>
        <w:spacing w:line="276" w:lineRule="auto"/>
        <w:rPr>
          <w:b/>
          <w:bCs/>
        </w:rPr>
      </w:pPr>
      <w:r w:rsidRPr="00DB4367">
        <w:rPr>
          <w:rFonts w:ascii="Apple Color Emoji" w:hAnsi="Apple Color Emoji" w:cs="Apple Color Emoji"/>
          <w:b/>
          <w:bCs/>
        </w:rPr>
        <w:t>✅</w:t>
      </w:r>
      <w:r w:rsidRPr="00DB4367">
        <w:rPr>
          <w:b/>
          <w:bCs/>
        </w:rPr>
        <w:t xml:space="preserve"> Example:</w:t>
      </w:r>
    </w:p>
    <w:p w14:paraId="04E81C4A" w14:textId="77777777" w:rsidR="002D3582" w:rsidRPr="00DB4367" w:rsidRDefault="002D3582" w:rsidP="003C757B">
      <w:pPr>
        <w:numPr>
          <w:ilvl w:val="0"/>
          <w:numId w:val="57"/>
        </w:numPr>
        <w:spacing w:after="160" w:line="276" w:lineRule="auto"/>
      </w:pPr>
      <w:r w:rsidRPr="00DB4367">
        <w:t>A tester </w:t>
      </w:r>
      <w:r w:rsidRPr="00DB4367">
        <w:rPr>
          <w:b/>
          <w:bCs/>
        </w:rPr>
        <w:t>reports that a login form does not accept correct passwords</w:t>
      </w:r>
      <w:r w:rsidRPr="00DB4367">
        <w:t>.</w:t>
      </w:r>
    </w:p>
    <w:p w14:paraId="57920053" w14:textId="77777777" w:rsidR="002D3582" w:rsidRPr="00DB4367" w:rsidRDefault="002D3582" w:rsidP="003C757B">
      <w:pPr>
        <w:numPr>
          <w:ilvl w:val="0"/>
          <w:numId w:val="57"/>
        </w:numPr>
        <w:spacing w:after="160" w:line="276" w:lineRule="auto"/>
      </w:pPr>
      <w:r w:rsidRPr="00DB4367">
        <w:t>A customer </w:t>
      </w:r>
      <w:r w:rsidRPr="00DB4367">
        <w:rPr>
          <w:b/>
          <w:bCs/>
        </w:rPr>
        <w:t>complains that an e-commerce app does not apply discount codes properly</w:t>
      </w:r>
      <w:r w:rsidRPr="00DB4367">
        <w:t>.</w:t>
      </w:r>
    </w:p>
    <w:p w14:paraId="172347E5" w14:textId="77777777" w:rsidR="002D3582" w:rsidRPr="00C1344D" w:rsidRDefault="002D3582" w:rsidP="003C757B">
      <w:pPr>
        <w:spacing w:line="276" w:lineRule="auto"/>
      </w:pPr>
      <w:r w:rsidRPr="00DB4367">
        <w:rPr>
          <w:rFonts w:ascii="Apple Color Emoji" w:hAnsi="Apple Color Emoji" w:cs="Apple Color Emoji"/>
        </w:rPr>
        <w:t>📌</w:t>
      </w:r>
      <w:r w:rsidRPr="00DB4367">
        <w:t> </w:t>
      </w:r>
      <w:r w:rsidRPr="00DB4367">
        <w:rPr>
          <w:b/>
          <w:bCs/>
        </w:rPr>
        <w:t>Defects are recorded in bug tracking systems</w:t>
      </w:r>
      <w:r w:rsidRPr="00DB4367">
        <w:t> like </w:t>
      </w:r>
      <w:r w:rsidRPr="00DB4367">
        <w:rPr>
          <w:b/>
          <w:bCs/>
        </w:rPr>
        <w:t>JIRA, Bugzilla, or Trello</w:t>
      </w:r>
      <w:r w:rsidRPr="00DB4367">
        <w:t>.</w:t>
      </w:r>
    </w:p>
    <w:p w14:paraId="3F89EA91" w14:textId="77777777" w:rsidR="002D3582" w:rsidRDefault="002D3582" w:rsidP="003C757B">
      <w:pPr>
        <w:pStyle w:val="Heading1"/>
        <w:spacing w:line="276" w:lineRule="auto"/>
      </w:pPr>
      <w:r w:rsidRPr="00DB4367">
        <w:t>What is Capability Maturity Model and what are the Five Maturity Levels in CMM Model?</w:t>
      </w:r>
    </w:p>
    <w:p w14:paraId="28F8965E" w14:textId="77777777" w:rsidR="002D3582" w:rsidRDefault="002D3582" w:rsidP="003C757B">
      <w:pPr>
        <w:spacing w:line="276" w:lineRule="auto"/>
      </w:pPr>
      <w:r w:rsidRPr="00DB4367">
        <w:t>The </w:t>
      </w:r>
      <w:r w:rsidRPr="00DB4367">
        <w:rPr>
          <w:b/>
          <w:bCs/>
        </w:rPr>
        <w:t>Capability Maturity Model (CMM)</w:t>
      </w:r>
      <w:r w:rsidRPr="00DB4367">
        <w:t> is a framework for </w:t>
      </w:r>
      <w:r w:rsidRPr="00DB4367">
        <w:rPr>
          <w:b/>
          <w:bCs/>
        </w:rPr>
        <w:t>improving software development processes</w:t>
      </w:r>
      <w:r w:rsidRPr="00DB4367">
        <w:t>. It helps organizations </w:t>
      </w:r>
      <w:r w:rsidRPr="00DB4367">
        <w:rPr>
          <w:b/>
          <w:bCs/>
        </w:rPr>
        <w:t>assess their software development maturity</w:t>
      </w:r>
      <w:r w:rsidRPr="00DB4367">
        <w:t> and provides a structured path for improvement.</w:t>
      </w:r>
    </w:p>
    <w:p w14:paraId="63AD57E2" w14:textId="77777777" w:rsidR="002D3582" w:rsidRDefault="002D3582" w:rsidP="003C757B">
      <w:pPr>
        <w:spacing w:line="276" w:lineRule="auto"/>
      </w:pPr>
    </w:p>
    <w:p w14:paraId="0C115ABD" w14:textId="77777777" w:rsidR="002D3582" w:rsidRPr="00DB4367" w:rsidRDefault="002D3582" w:rsidP="003C757B">
      <w:pPr>
        <w:spacing w:line="276" w:lineRule="auto"/>
        <w:rPr>
          <w:b/>
          <w:bCs/>
        </w:rPr>
      </w:pPr>
      <w:r w:rsidRPr="00DB4367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B4367">
        <w:rPr>
          <w:b/>
          <w:bCs/>
        </w:rPr>
        <w:t>Level 1 – Initial (Chaotic &amp; Uncontrolled)</w:t>
      </w:r>
    </w:p>
    <w:p w14:paraId="10D2ABC7" w14:textId="77777777" w:rsidR="002D3582" w:rsidRPr="00DB4367" w:rsidRDefault="002D3582" w:rsidP="003C757B">
      <w:pPr>
        <w:spacing w:line="276" w:lineRule="auto"/>
      </w:pPr>
      <w:r w:rsidRPr="00DB4367">
        <w:rPr>
          <w:rFonts w:ascii="Apple Color Emoji" w:hAnsi="Apple Color Emoji" w:cs="Apple Color Emoji"/>
        </w:rPr>
        <w:t>🔹</w:t>
      </w:r>
      <w:r w:rsidRPr="00DB4367">
        <w:t> </w:t>
      </w:r>
      <w:r w:rsidRPr="00DB4367">
        <w:rPr>
          <w:b/>
          <w:bCs/>
        </w:rPr>
        <w:t>Characteristics:</w:t>
      </w:r>
    </w:p>
    <w:p w14:paraId="7D149DB9" w14:textId="77777777" w:rsidR="002D3582" w:rsidRPr="00DB4367" w:rsidRDefault="002D3582" w:rsidP="003C757B">
      <w:pPr>
        <w:numPr>
          <w:ilvl w:val="0"/>
          <w:numId w:val="58"/>
        </w:numPr>
        <w:spacing w:after="160" w:line="276" w:lineRule="auto"/>
      </w:pPr>
      <w:r w:rsidRPr="00DB4367">
        <w:t>No structured development process.</w:t>
      </w:r>
    </w:p>
    <w:p w14:paraId="1AF3B766" w14:textId="77777777" w:rsidR="002D3582" w:rsidRPr="00DB4367" w:rsidRDefault="002D3582" w:rsidP="003C757B">
      <w:pPr>
        <w:numPr>
          <w:ilvl w:val="0"/>
          <w:numId w:val="58"/>
        </w:numPr>
        <w:spacing w:after="160" w:line="276" w:lineRule="auto"/>
      </w:pPr>
      <w:r w:rsidRPr="00DB4367">
        <w:t>Projects are completed in an </w:t>
      </w:r>
      <w:r w:rsidRPr="00DB4367">
        <w:rPr>
          <w:b/>
          <w:bCs/>
        </w:rPr>
        <w:t>ad-hoc manner</w:t>
      </w:r>
      <w:r w:rsidRPr="00DB4367">
        <w:t>.</w:t>
      </w:r>
    </w:p>
    <w:p w14:paraId="12CF7AD5" w14:textId="77777777" w:rsidR="002D3582" w:rsidRPr="00DB4367" w:rsidRDefault="002D3582" w:rsidP="003C757B">
      <w:pPr>
        <w:numPr>
          <w:ilvl w:val="0"/>
          <w:numId w:val="58"/>
        </w:numPr>
        <w:spacing w:after="160" w:line="276" w:lineRule="auto"/>
      </w:pPr>
      <w:r w:rsidRPr="00DB4367">
        <w:t>Success depends on </w:t>
      </w:r>
      <w:r w:rsidRPr="00DB4367">
        <w:rPr>
          <w:b/>
          <w:bCs/>
        </w:rPr>
        <w:t>individual efforts, not a defined process</w:t>
      </w:r>
      <w:r w:rsidRPr="00DB4367">
        <w:t>.</w:t>
      </w:r>
    </w:p>
    <w:p w14:paraId="3CA7E863" w14:textId="77777777" w:rsidR="002D3582" w:rsidRPr="00DB4367" w:rsidRDefault="002D3582" w:rsidP="003C757B">
      <w:pPr>
        <w:spacing w:line="276" w:lineRule="auto"/>
      </w:pPr>
      <w:r w:rsidRPr="00DB4367">
        <w:rPr>
          <w:rFonts w:ascii="Apple Color Emoji" w:hAnsi="Apple Color Emoji" w:cs="Apple Color Emoji"/>
        </w:rPr>
        <w:t>✅</w:t>
      </w:r>
      <w:r w:rsidRPr="00DB4367">
        <w:t> </w:t>
      </w:r>
      <w:r w:rsidRPr="00DB4367">
        <w:rPr>
          <w:b/>
          <w:bCs/>
        </w:rPr>
        <w:t>Example:</w:t>
      </w:r>
      <w:r w:rsidRPr="00DB4367">
        <w:br/>
        <w:t>A startup develops software </w:t>
      </w:r>
      <w:r w:rsidRPr="00DB4367">
        <w:rPr>
          <w:b/>
          <w:bCs/>
        </w:rPr>
        <w:t>without documentation or planning</w:t>
      </w:r>
      <w:r w:rsidRPr="00DB4367">
        <w:t>, relying entirely on </w:t>
      </w:r>
      <w:r w:rsidRPr="00DB4367">
        <w:rPr>
          <w:b/>
          <w:bCs/>
        </w:rPr>
        <w:t>individual developers' skills</w:t>
      </w:r>
      <w:r w:rsidRPr="00DB4367">
        <w:t>.</w:t>
      </w:r>
    </w:p>
    <w:p w14:paraId="108B01D9" w14:textId="77777777" w:rsidR="002D3582" w:rsidRDefault="002D3582" w:rsidP="003C757B">
      <w:pPr>
        <w:spacing w:line="276" w:lineRule="auto"/>
      </w:pPr>
    </w:p>
    <w:p w14:paraId="3FD29A2E" w14:textId="77777777" w:rsidR="002D3582" w:rsidRPr="00DB4367" w:rsidRDefault="002D3582" w:rsidP="003C757B">
      <w:pPr>
        <w:spacing w:line="276" w:lineRule="auto"/>
        <w:rPr>
          <w:b/>
          <w:bCs/>
        </w:rPr>
      </w:pPr>
      <w:r w:rsidRPr="00DB4367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B4367">
        <w:rPr>
          <w:b/>
          <w:bCs/>
        </w:rPr>
        <w:t>Level 2 – Repeatable (Basic Process Control)</w:t>
      </w:r>
    </w:p>
    <w:p w14:paraId="0D71A0F8" w14:textId="77777777" w:rsidR="002D3582" w:rsidRPr="00DB4367" w:rsidRDefault="002D3582" w:rsidP="003C757B">
      <w:pPr>
        <w:spacing w:line="276" w:lineRule="auto"/>
      </w:pPr>
      <w:r w:rsidRPr="00DB4367">
        <w:rPr>
          <w:rFonts w:ascii="Apple Color Emoji" w:hAnsi="Apple Color Emoji" w:cs="Apple Color Emoji"/>
        </w:rPr>
        <w:t>🔹</w:t>
      </w:r>
      <w:r w:rsidRPr="00DB4367">
        <w:t> </w:t>
      </w:r>
      <w:r w:rsidRPr="00DB4367">
        <w:rPr>
          <w:b/>
          <w:bCs/>
        </w:rPr>
        <w:t>Characteristics:</w:t>
      </w:r>
    </w:p>
    <w:p w14:paraId="5B38FDCB" w14:textId="77777777" w:rsidR="002D3582" w:rsidRPr="00DB4367" w:rsidRDefault="002D3582" w:rsidP="003C757B">
      <w:pPr>
        <w:numPr>
          <w:ilvl w:val="0"/>
          <w:numId w:val="59"/>
        </w:numPr>
        <w:spacing w:after="160" w:line="276" w:lineRule="auto"/>
      </w:pPr>
      <w:r w:rsidRPr="00DB4367">
        <w:rPr>
          <w:b/>
          <w:bCs/>
        </w:rPr>
        <w:t>Basic project management processes</w:t>
      </w:r>
      <w:r w:rsidRPr="00DB4367">
        <w:t> are established.</w:t>
      </w:r>
    </w:p>
    <w:p w14:paraId="346D3B53" w14:textId="77777777" w:rsidR="002D3582" w:rsidRPr="00DB4367" w:rsidRDefault="002D3582" w:rsidP="003C757B">
      <w:pPr>
        <w:numPr>
          <w:ilvl w:val="0"/>
          <w:numId w:val="59"/>
        </w:numPr>
        <w:spacing w:after="160" w:line="276" w:lineRule="auto"/>
      </w:pPr>
      <w:r w:rsidRPr="00DB4367">
        <w:t>Some </w:t>
      </w:r>
      <w:r w:rsidRPr="00DB4367">
        <w:rPr>
          <w:b/>
          <w:bCs/>
        </w:rPr>
        <w:t>documentation and best practices</w:t>
      </w:r>
      <w:r w:rsidRPr="00DB4367">
        <w:t> exist.</w:t>
      </w:r>
    </w:p>
    <w:p w14:paraId="5D89AC2D" w14:textId="77777777" w:rsidR="002D3582" w:rsidRPr="00DB4367" w:rsidRDefault="002D3582" w:rsidP="003C757B">
      <w:pPr>
        <w:numPr>
          <w:ilvl w:val="0"/>
          <w:numId w:val="59"/>
        </w:numPr>
        <w:spacing w:after="160" w:line="276" w:lineRule="auto"/>
      </w:pPr>
      <w:r w:rsidRPr="00DB4367">
        <w:rPr>
          <w:b/>
          <w:bCs/>
        </w:rPr>
        <w:t>Similar projects can be repeated successfully</w:t>
      </w:r>
      <w:r w:rsidRPr="00DB4367">
        <w:t>.</w:t>
      </w:r>
    </w:p>
    <w:p w14:paraId="059F3010" w14:textId="77777777" w:rsidR="002D3582" w:rsidRPr="00DB4367" w:rsidRDefault="002D3582" w:rsidP="003C757B">
      <w:pPr>
        <w:spacing w:line="276" w:lineRule="auto"/>
      </w:pPr>
      <w:r w:rsidRPr="00DB4367">
        <w:rPr>
          <w:rFonts w:ascii="Apple Color Emoji" w:hAnsi="Apple Color Emoji" w:cs="Apple Color Emoji"/>
        </w:rPr>
        <w:lastRenderedPageBreak/>
        <w:t>✅</w:t>
      </w:r>
      <w:r w:rsidRPr="00DB4367">
        <w:t> </w:t>
      </w:r>
      <w:r w:rsidRPr="00DB4367">
        <w:rPr>
          <w:b/>
          <w:bCs/>
        </w:rPr>
        <w:t>Example:</w:t>
      </w:r>
      <w:r w:rsidRPr="00DB4367">
        <w:br/>
        <w:t>A company </w:t>
      </w:r>
      <w:r w:rsidRPr="00DB4367">
        <w:rPr>
          <w:b/>
          <w:bCs/>
        </w:rPr>
        <w:t>uses a standard project plan</w:t>
      </w:r>
      <w:r w:rsidRPr="00DB4367">
        <w:t> for every software development cycle but </w:t>
      </w:r>
      <w:r w:rsidRPr="00DB4367">
        <w:rPr>
          <w:b/>
          <w:bCs/>
        </w:rPr>
        <w:t>does not track performance metrics</w:t>
      </w:r>
      <w:r w:rsidRPr="00DB4367">
        <w:t>.</w:t>
      </w:r>
    </w:p>
    <w:p w14:paraId="47039700" w14:textId="77777777" w:rsidR="002D3582" w:rsidRDefault="002D3582" w:rsidP="003C757B">
      <w:pPr>
        <w:spacing w:line="276" w:lineRule="auto"/>
      </w:pPr>
    </w:p>
    <w:p w14:paraId="6FC4B5E3" w14:textId="77777777" w:rsidR="002D3582" w:rsidRPr="00DB4367" w:rsidRDefault="002D3582" w:rsidP="003C757B">
      <w:pPr>
        <w:spacing w:line="276" w:lineRule="auto"/>
        <w:rPr>
          <w:b/>
          <w:bCs/>
        </w:rPr>
      </w:pPr>
      <w:r w:rsidRPr="00DB4367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B4367">
        <w:rPr>
          <w:b/>
          <w:bCs/>
        </w:rPr>
        <w:t>Level 3 – Defined (Standardized &amp; Documented Processes)</w:t>
      </w:r>
    </w:p>
    <w:p w14:paraId="6882ABF7" w14:textId="77777777" w:rsidR="002D3582" w:rsidRPr="00DB4367" w:rsidRDefault="002D3582" w:rsidP="003C757B">
      <w:pPr>
        <w:spacing w:line="276" w:lineRule="auto"/>
      </w:pPr>
      <w:r w:rsidRPr="00DB4367">
        <w:rPr>
          <w:rFonts w:ascii="Apple Color Emoji" w:hAnsi="Apple Color Emoji" w:cs="Apple Color Emoji"/>
        </w:rPr>
        <w:t>🔹</w:t>
      </w:r>
      <w:r w:rsidRPr="00DB4367">
        <w:t> </w:t>
      </w:r>
      <w:r w:rsidRPr="00DB4367">
        <w:rPr>
          <w:b/>
          <w:bCs/>
        </w:rPr>
        <w:t>Characteristics:</w:t>
      </w:r>
    </w:p>
    <w:p w14:paraId="780C0F26" w14:textId="77777777" w:rsidR="002D3582" w:rsidRPr="00DB4367" w:rsidRDefault="002D3582" w:rsidP="003C757B">
      <w:pPr>
        <w:numPr>
          <w:ilvl w:val="0"/>
          <w:numId w:val="60"/>
        </w:numPr>
        <w:spacing w:after="160" w:line="276" w:lineRule="auto"/>
      </w:pPr>
      <w:r w:rsidRPr="00DB4367">
        <w:rPr>
          <w:b/>
          <w:bCs/>
        </w:rPr>
        <w:t>All processes are documented</w:t>
      </w:r>
      <w:r w:rsidRPr="00DB4367">
        <w:t> and standardized across projects.</w:t>
      </w:r>
    </w:p>
    <w:p w14:paraId="01AE1EA4" w14:textId="77777777" w:rsidR="002D3582" w:rsidRPr="00DB4367" w:rsidRDefault="002D3582" w:rsidP="003C757B">
      <w:pPr>
        <w:numPr>
          <w:ilvl w:val="0"/>
          <w:numId w:val="60"/>
        </w:numPr>
        <w:spacing w:after="160" w:line="276" w:lineRule="auto"/>
      </w:pPr>
      <w:r w:rsidRPr="00DB4367">
        <w:t>Teams follow a </w:t>
      </w:r>
      <w:r w:rsidRPr="00DB4367">
        <w:rPr>
          <w:b/>
          <w:bCs/>
        </w:rPr>
        <w:t>well-defined software development methodology</w:t>
      </w:r>
      <w:r w:rsidRPr="00DB4367">
        <w:t>.</w:t>
      </w:r>
    </w:p>
    <w:p w14:paraId="0FDA3A8B" w14:textId="77777777" w:rsidR="002D3582" w:rsidRPr="00DB4367" w:rsidRDefault="002D3582" w:rsidP="003C757B">
      <w:pPr>
        <w:numPr>
          <w:ilvl w:val="0"/>
          <w:numId w:val="60"/>
        </w:numPr>
        <w:spacing w:after="160" w:line="276" w:lineRule="auto"/>
      </w:pPr>
      <w:r w:rsidRPr="00DB4367">
        <w:t>A </w:t>
      </w:r>
      <w:r w:rsidRPr="00DB4367">
        <w:rPr>
          <w:b/>
          <w:bCs/>
        </w:rPr>
        <w:t>central process improvement team</w:t>
      </w:r>
      <w:r w:rsidRPr="00DB4367">
        <w:t> monitors and enhances development practices.</w:t>
      </w:r>
    </w:p>
    <w:p w14:paraId="4204AC7B" w14:textId="77777777" w:rsidR="002D3582" w:rsidRPr="00DB4367" w:rsidRDefault="002D3582" w:rsidP="003C757B">
      <w:pPr>
        <w:spacing w:line="276" w:lineRule="auto"/>
      </w:pPr>
      <w:r w:rsidRPr="00DB4367">
        <w:rPr>
          <w:rFonts w:ascii="Apple Color Emoji" w:hAnsi="Apple Color Emoji" w:cs="Apple Color Emoji"/>
        </w:rPr>
        <w:t>✅</w:t>
      </w:r>
      <w:r w:rsidRPr="00DB4367">
        <w:t> </w:t>
      </w:r>
      <w:r w:rsidRPr="00DB4367">
        <w:rPr>
          <w:b/>
          <w:bCs/>
        </w:rPr>
        <w:t>Example:</w:t>
      </w:r>
      <w:r w:rsidRPr="00DB4367">
        <w:br/>
        <w:t>A financial software company </w:t>
      </w:r>
      <w:r w:rsidRPr="00DB4367">
        <w:rPr>
          <w:b/>
          <w:bCs/>
        </w:rPr>
        <w:t>follows Agile or Waterfall models</w:t>
      </w:r>
      <w:r w:rsidRPr="00DB4367">
        <w:t> with </w:t>
      </w:r>
      <w:r w:rsidRPr="00DB4367">
        <w:rPr>
          <w:b/>
          <w:bCs/>
        </w:rPr>
        <w:t>clear guidelines and process documentation</w:t>
      </w:r>
      <w:r w:rsidRPr="00DB4367">
        <w:t> for every phase.</w:t>
      </w:r>
    </w:p>
    <w:p w14:paraId="4859CE30" w14:textId="77777777" w:rsidR="002D3582" w:rsidRDefault="002D3582" w:rsidP="003C757B">
      <w:pPr>
        <w:spacing w:line="276" w:lineRule="auto"/>
      </w:pPr>
    </w:p>
    <w:p w14:paraId="3847E9AB" w14:textId="77777777" w:rsidR="002D3582" w:rsidRPr="00DB4367" w:rsidRDefault="002D3582" w:rsidP="003C757B">
      <w:pPr>
        <w:spacing w:line="276" w:lineRule="auto"/>
        <w:rPr>
          <w:b/>
          <w:bCs/>
        </w:rPr>
      </w:pPr>
      <w:r w:rsidRPr="00DB4367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B4367">
        <w:rPr>
          <w:b/>
          <w:bCs/>
        </w:rPr>
        <w:t>Level 4 – Managed (Quantitatively Controlled)</w:t>
      </w:r>
    </w:p>
    <w:p w14:paraId="39DC23FB" w14:textId="77777777" w:rsidR="002D3582" w:rsidRPr="00DB4367" w:rsidRDefault="002D3582" w:rsidP="003C757B">
      <w:pPr>
        <w:spacing w:line="276" w:lineRule="auto"/>
      </w:pPr>
      <w:r w:rsidRPr="00DB4367">
        <w:rPr>
          <w:rFonts w:ascii="Apple Color Emoji" w:hAnsi="Apple Color Emoji" w:cs="Apple Color Emoji"/>
        </w:rPr>
        <w:t>🔹</w:t>
      </w:r>
      <w:r w:rsidRPr="00DB4367">
        <w:t> </w:t>
      </w:r>
      <w:r w:rsidRPr="00DB4367">
        <w:rPr>
          <w:b/>
          <w:bCs/>
        </w:rPr>
        <w:t>Characteristics:</w:t>
      </w:r>
    </w:p>
    <w:p w14:paraId="4D5D2C60" w14:textId="77777777" w:rsidR="002D3582" w:rsidRPr="00DB4367" w:rsidRDefault="002D3582" w:rsidP="003C757B">
      <w:pPr>
        <w:numPr>
          <w:ilvl w:val="0"/>
          <w:numId w:val="61"/>
        </w:numPr>
        <w:spacing w:after="160" w:line="276" w:lineRule="auto"/>
      </w:pPr>
      <w:r w:rsidRPr="00DB4367">
        <w:rPr>
          <w:b/>
          <w:bCs/>
        </w:rPr>
        <w:t>Software development is measured and analyzed</w:t>
      </w:r>
      <w:r w:rsidRPr="00DB4367">
        <w:t> with data-driven metrics.</w:t>
      </w:r>
    </w:p>
    <w:p w14:paraId="0A7C30B3" w14:textId="77777777" w:rsidR="002D3582" w:rsidRPr="00DB4367" w:rsidRDefault="002D3582" w:rsidP="003C757B">
      <w:pPr>
        <w:numPr>
          <w:ilvl w:val="0"/>
          <w:numId w:val="61"/>
        </w:numPr>
        <w:spacing w:after="160" w:line="276" w:lineRule="auto"/>
      </w:pPr>
      <w:r w:rsidRPr="00DB4367">
        <w:rPr>
          <w:b/>
          <w:bCs/>
        </w:rPr>
        <w:t>Predictable software quality</w:t>
      </w:r>
      <w:r w:rsidRPr="00DB4367">
        <w:t> through statistical process control.</w:t>
      </w:r>
    </w:p>
    <w:p w14:paraId="596503FD" w14:textId="77777777" w:rsidR="002D3582" w:rsidRPr="00DB4367" w:rsidRDefault="002D3582" w:rsidP="003C757B">
      <w:pPr>
        <w:numPr>
          <w:ilvl w:val="0"/>
          <w:numId w:val="61"/>
        </w:numPr>
        <w:spacing w:after="160" w:line="276" w:lineRule="auto"/>
      </w:pPr>
      <w:r w:rsidRPr="00DB4367">
        <w:rPr>
          <w:b/>
          <w:bCs/>
        </w:rPr>
        <w:t>Performance improvements are based on metrics, not intuition</w:t>
      </w:r>
      <w:r w:rsidRPr="00DB4367">
        <w:t>.</w:t>
      </w:r>
    </w:p>
    <w:p w14:paraId="1356ED42" w14:textId="77777777" w:rsidR="002D3582" w:rsidRPr="00DB4367" w:rsidRDefault="002D3582" w:rsidP="003C757B">
      <w:pPr>
        <w:spacing w:line="276" w:lineRule="auto"/>
      </w:pPr>
      <w:r w:rsidRPr="00DB4367">
        <w:rPr>
          <w:rFonts w:ascii="Apple Color Emoji" w:hAnsi="Apple Color Emoji" w:cs="Apple Color Emoji"/>
        </w:rPr>
        <w:t>✅</w:t>
      </w:r>
      <w:r w:rsidRPr="00DB4367">
        <w:t> </w:t>
      </w:r>
      <w:r w:rsidRPr="00DB4367">
        <w:rPr>
          <w:b/>
          <w:bCs/>
        </w:rPr>
        <w:t>Example:</w:t>
      </w:r>
      <w:r w:rsidRPr="00DB4367">
        <w:br/>
        <w:t>A tech company </w:t>
      </w:r>
      <w:r w:rsidRPr="00DB4367">
        <w:rPr>
          <w:b/>
          <w:bCs/>
        </w:rPr>
        <w:t>tracks defect rates, code efficiency, and performance trends</w:t>
      </w:r>
      <w:r w:rsidRPr="00DB4367">
        <w:t> to improve future releases.</w:t>
      </w:r>
    </w:p>
    <w:p w14:paraId="08D8C97B" w14:textId="77777777" w:rsidR="002D3582" w:rsidRDefault="002D3582" w:rsidP="003C757B">
      <w:pPr>
        <w:spacing w:line="276" w:lineRule="auto"/>
      </w:pPr>
    </w:p>
    <w:p w14:paraId="7FB6389D" w14:textId="77777777" w:rsidR="002D3582" w:rsidRPr="00DB4367" w:rsidRDefault="002D3582" w:rsidP="003C757B">
      <w:pPr>
        <w:spacing w:line="276" w:lineRule="auto"/>
        <w:rPr>
          <w:b/>
          <w:bCs/>
        </w:rPr>
      </w:pPr>
      <w:r w:rsidRPr="00DB4367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B4367">
        <w:rPr>
          <w:b/>
          <w:bCs/>
        </w:rPr>
        <w:t>Level 5 – Optimizing (Continuous Process Improvement)</w:t>
      </w:r>
    </w:p>
    <w:p w14:paraId="0CA6E370" w14:textId="77777777" w:rsidR="002D3582" w:rsidRPr="00DB4367" w:rsidRDefault="002D3582" w:rsidP="003C757B">
      <w:pPr>
        <w:spacing w:line="276" w:lineRule="auto"/>
      </w:pPr>
      <w:r w:rsidRPr="00DB4367">
        <w:rPr>
          <w:rFonts w:ascii="Apple Color Emoji" w:hAnsi="Apple Color Emoji" w:cs="Apple Color Emoji"/>
        </w:rPr>
        <w:t>🔹</w:t>
      </w:r>
      <w:r w:rsidRPr="00DB4367">
        <w:t> </w:t>
      </w:r>
      <w:r w:rsidRPr="00DB4367">
        <w:rPr>
          <w:b/>
          <w:bCs/>
        </w:rPr>
        <w:t>Characteristics:</w:t>
      </w:r>
    </w:p>
    <w:p w14:paraId="796FF1A9" w14:textId="77777777" w:rsidR="002D3582" w:rsidRPr="00DB4367" w:rsidRDefault="002D3582" w:rsidP="003C757B">
      <w:pPr>
        <w:numPr>
          <w:ilvl w:val="0"/>
          <w:numId w:val="62"/>
        </w:numPr>
        <w:spacing w:after="160" w:line="276" w:lineRule="auto"/>
      </w:pPr>
      <w:r w:rsidRPr="00DB4367">
        <w:t>Focus on </w:t>
      </w:r>
      <w:r w:rsidRPr="00DB4367">
        <w:rPr>
          <w:b/>
          <w:bCs/>
        </w:rPr>
        <w:t>continuous process improvement</w:t>
      </w:r>
      <w:r w:rsidRPr="00DB4367">
        <w:t>.</w:t>
      </w:r>
    </w:p>
    <w:p w14:paraId="5696E684" w14:textId="77777777" w:rsidR="002D3582" w:rsidRPr="00DB4367" w:rsidRDefault="002D3582" w:rsidP="003C757B">
      <w:pPr>
        <w:numPr>
          <w:ilvl w:val="0"/>
          <w:numId w:val="62"/>
        </w:numPr>
        <w:spacing w:after="160" w:line="276" w:lineRule="auto"/>
      </w:pPr>
      <w:r w:rsidRPr="00DB4367">
        <w:t>Uses </w:t>
      </w:r>
      <w:r w:rsidRPr="00DB4367">
        <w:rPr>
          <w:b/>
          <w:bCs/>
        </w:rPr>
        <w:t>AI, automation, and predictive analysis</w:t>
      </w:r>
      <w:r w:rsidRPr="00DB4367">
        <w:t> to optimize software quality.</w:t>
      </w:r>
    </w:p>
    <w:p w14:paraId="7616352F" w14:textId="77777777" w:rsidR="002D3582" w:rsidRPr="00DB4367" w:rsidRDefault="002D3582" w:rsidP="003C757B">
      <w:pPr>
        <w:numPr>
          <w:ilvl w:val="0"/>
          <w:numId w:val="62"/>
        </w:numPr>
        <w:spacing w:after="160" w:line="276" w:lineRule="auto"/>
      </w:pPr>
      <w:r w:rsidRPr="00DB4367">
        <w:t>Encourages </w:t>
      </w:r>
      <w:r w:rsidRPr="00DB4367">
        <w:rPr>
          <w:b/>
          <w:bCs/>
        </w:rPr>
        <w:t>innovation and proactive defect prevention</w:t>
      </w:r>
      <w:r w:rsidRPr="00DB4367">
        <w:t>.</w:t>
      </w:r>
    </w:p>
    <w:p w14:paraId="4D03471B" w14:textId="77777777" w:rsidR="002D3582" w:rsidRPr="00DB4367" w:rsidRDefault="002D3582" w:rsidP="003C757B">
      <w:pPr>
        <w:spacing w:line="276" w:lineRule="auto"/>
      </w:pPr>
      <w:r w:rsidRPr="00DB4367">
        <w:rPr>
          <w:rFonts w:ascii="Apple Color Emoji" w:hAnsi="Apple Color Emoji" w:cs="Apple Color Emoji"/>
        </w:rPr>
        <w:t>✅</w:t>
      </w:r>
      <w:r w:rsidRPr="00DB4367">
        <w:t> </w:t>
      </w:r>
      <w:r w:rsidRPr="00DB4367">
        <w:rPr>
          <w:b/>
          <w:bCs/>
        </w:rPr>
        <w:t>Example:</w:t>
      </w:r>
      <w:r w:rsidRPr="00DB4367">
        <w:br/>
        <w:t>Companies like </w:t>
      </w:r>
      <w:r w:rsidRPr="00DB4367">
        <w:rPr>
          <w:b/>
          <w:bCs/>
        </w:rPr>
        <w:t>Google and Amazon use AI-driven testing</w:t>
      </w:r>
      <w:r w:rsidRPr="00DB4367">
        <w:t> and </w:t>
      </w:r>
      <w:r w:rsidRPr="00DB4367">
        <w:rPr>
          <w:b/>
          <w:bCs/>
        </w:rPr>
        <w:t>automated deployment pipelines</w:t>
      </w:r>
      <w:r w:rsidRPr="00DB4367">
        <w:t> to enhance software quality.</w:t>
      </w:r>
    </w:p>
    <w:p w14:paraId="149558B4" w14:textId="77777777" w:rsidR="00530786" w:rsidRDefault="00530786" w:rsidP="003C757B">
      <w:pPr>
        <w:pStyle w:val="ListBullet"/>
        <w:numPr>
          <w:ilvl w:val="0"/>
          <w:numId w:val="0"/>
        </w:numPr>
        <w:spacing w:line="276" w:lineRule="auto"/>
        <w:rPr>
          <w:rFonts w:cstheme="minorHAnsi"/>
          <w:color w:val="000000" w:themeColor="text1"/>
        </w:rPr>
      </w:pPr>
    </w:p>
    <w:p w14:paraId="590C4678" w14:textId="2899F0C0" w:rsidR="0050346B" w:rsidRDefault="00022AFF" w:rsidP="003C757B">
      <w:pPr>
        <w:pStyle w:val="Heading1"/>
        <w:spacing w:line="276" w:lineRule="auto"/>
      </w:pPr>
      <w:r w:rsidRPr="00022AFF">
        <w:lastRenderedPageBreak/>
        <w:t>What is Test Process Improvement Model?</w:t>
      </w:r>
    </w:p>
    <w:p w14:paraId="4B03D862" w14:textId="4E7DF364" w:rsidR="00C50BD3" w:rsidRPr="00C50BD3" w:rsidRDefault="00C50BD3" w:rsidP="003C757B">
      <w:pPr>
        <w:spacing w:line="276" w:lineRule="auto"/>
      </w:pPr>
      <w:r w:rsidRPr="00C50BD3">
        <w:t>The </w:t>
      </w:r>
      <w:r w:rsidRPr="00C50BD3">
        <w:rPr>
          <w:b/>
          <w:bCs/>
        </w:rPr>
        <w:t>Test Process Improvement (TPI) Model</w:t>
      </w:r>
      <w:r w:rsidRPr="00C50BD3">
        <w:t> is a </w:t>
      </w:r>
      <w:r w:rsidRPr="00C50BD3">
        <w:rPr>
          <w:b/>
          <w:bCs/>
        </w:rPr>
        <w:t>framework designed to improve software testing processes</w:t>
      </w:r>
      <w:r>
        <w:rPr>
          <w:b/>
          <w:bCs/>
        </w:rPr>
        <w:t xml:space="preserve"> </w:t>
      </w:r>
      <w:r w:rsidRPr="00C50BD3">
        <w:t>systematically. It helps organizations assess their </w:t>
      </w:r>
      <w:r w:rsidRPr="00C50BD3">
        <w:rPr>
          <w:b/>
          <w:bCs/>
        </w:rPr>
        <w:t>testing maturity</w:t>
      </w:r>
      <w:r w:rsidRPr="00C50BD3">
        <w:t> and provides </w:t>
      </w:r>
      <w:r w:rsidRPr="00C50BD3">
        <w:rPr>
          <w:b/>
          <w:bCs/>
        </w:rPr>
        <w:t>structured steps for improvement</w:t>
      </w:r>
      <w:r w:rsidRPr="00C50BD3">
        <w:t>.</w:t>
      </w:r>
    </w:p>
    <w:p w14:paraId="0745F548" w14:textId="77777777" w:rsidR="00C50BD3" w:rsidRDefault="00C50BD3" w:rsidP="003C757B">
      <w:pPr>
        <w:spacing w:line="276" w:lineRule="auto"/>
        <w:rPr>
          <w:rFonts w:ascii="Apple Color Emoji" w:hAnsi="Apple Color Emoji" w:cs="Apple Color Emoji"/>
        </w:rPr>
      </w:pPr>
    </w:p>
    <w:p w14:paraId="6D9109FB" w14:textId="672B681C" w:rsidR="00C50BD3" w:rsidRPr="00C50BD3" w:rsidRDefault="00C50BD3" w:rsidP="003C757B">
      <w:pPr>
        <w:spacing w:line="276" w:lineRule="auto"/>
      </w:pPr>
      <w:r w:rsidRPr="00C50BD3">
        <w:rPr>
          <w:rFonts w:ascii="Apple Color Emoji" w:hAnsi="Apple Color Emoji" w:cs="Apple Color Emoji"/>
        </w:rPr>
        <w:t>📌</w:t>
      </w:r>
      <w:r w:rsidRPr="00C50BD3">
        <w:t> </w:t>
      </w:r>
      <w:r w:rsidRPr="00C50BD3">
        <w:rPr>
          <w:b/>
          <w:bCs/>
        </w:rPr>
        <w:t>Purpose:</w:t>
      </w:r>
    </w:p>
    <w:p w14:paraId="7038CEFA" w14:textId="77777777" w:rsidR="00C50BD3" w:rsidRPr="00C50BD3" w:rsidRDefault="00C50BD3" w:rsidP="003C757B">
      <w:pPr>
        <w:numPr>
          <w:ilvl w:val="0"/>
          <w:numId w:val="63"/>
        </w:numPr>
        <w:tabs>
          <w:tab w:val="clear" w:pos="360"/>
          <w:tab w:val="num" w:pos="720"/>
        </w:tabs>
        <w:spacing w:line="276" w:lineRule="auto"/>
      </w:pPr>
      <w:r w:rsidRPr="00C50BD3">
        <w:t>Identify weaknesses in the testing process.</w:t>
      </w:r>
    </w:p>
    <w:p w14:paraId="4E694322" w14:textId="77777777" w:rsidR="00C50BD3" w:rsidRPr="00C50BD3" w:rsidRDefault="00C50BD3" w:rsidP="003C757B">
      <w:pPr>
        <w:numPr>
          <w:ilvl w:val="0"/>
          <w:numId w:val="63"/>
        </w:numPr>
        <w:tabs>
          <w:tab w:val="clear" w:pos="360"/>
          <w:tab w:val="num" w:pos="720"/>
        </w:tabs>
        <w:spacing w:line="276" w:lineRule="auto"/>
      </w:pPr>
      <w:r w:rsidRPr="00C50BD3">
        <w:t>Optimize test efficiency and effectiveness.</w:t>
      </w:r>
    </w:p>
    <w:p w14:paraId="37414200" w14:textId="77777777" w:rsidR="00C50BD3" w:rsidRPr="00C50BD3" w:rsidRDefault="00C50BD3" w:rsidP="003C757B">
      <w:pPr>
        <w:numPr>
          <w:ilvl w:val="0"/>
          <w:numId w:val="63"/>
        </w:numPr>
        <w:tabs>
          <w:tab w:val="clear" w:pos="360"/>
          <w:tab w:val="num" w:pos="720"/>
        </w:tabs>
        <w:spacing w:line="276" w:lineRule="auto"/>
      </w:pPr>
      <w:r w:rsidRPr="00C50BD3">
        <w:t>Reduce defects and improve software quality.</w:t>
      </w:r>
    </w:p>
    <w:p w14:paraId="27340564" w14:textId="77777777" w:rsidR="00022AFF" w:rsidRDefault="00022AFF" w:rsidP="003C757B">
      <w:pPr>
        <w:spacing w:line="276" w:lineRule="auto"/>
      </w:pPr>
    </w:p>
    <w:p w14:paraId="50732AA3" w14:textId="107A66BD" w:rsidR="00246522" w:rsidRDefault="00045D98" w:rsidP="003C757B">
      <w:pPr>
        <w:spacing w:line="276" w:lineRule="auto"/>
      </w:pPr>
      <w:r w:rsidRPr="00C50BD3">
        <w:rPr>
          <w:rFonts w:ascii="Apple Color Emoji" w:hAnsi="Apple Color Emoji" w:cs="Apple Color Emoji"/>
        </w:rPr>
        <w:t>📌</w:t>
      </w:r>
      <w:r w:rsidRPr="00C50BD3">
        <w:t> </w:t>
      </w:r>
      <w:r>
        <w:rPr>
          <w:b/>
          <w:bCs/>
        </w:rPr>
        <w:t>Activities</w:t>
      </w:r>
      <w:r w:rsidR="00295467">
        <w:rPr>
          <w:b/>
          <w:bCs/>
        </w:rPr>
        <w:t xml:space="preserve"> 1</w:t>
      </w:r>
      <w:r w:rsidRPr="00C50BD3">
        <w:rPr>
          <w:b/>
          <w:bCs/>
        </w:rPr>
        <w:t>:</w:t>
      </w:r>
    </w:p>
    <w:p w14:paraId="1489C4BC" w14:textId="77777777" w:rsidR="00045D98" w:rsidRPr="00045D98" w:rsidRDefault="00045D98" w:rsidP="003C757B">
      <w:pPr>
        <w:numPr>
          <w:ilvl w:val="0"/>
          <w:numId w:val="1"/>
        </w:numPr>
        <w:tabs>
          <w:tab w:val="clear" w:pos="432"/>
        </w:tabs>
        <w:spacing w:line="276" w:lineRule="auto"/>
      </w:pPr>
      <w:r w:rsidRPr="00045D98">
        <w:t>Identifying test goals</w:t>
      </w:r>
    </w:p>
    <w:p w14:paraId="044D1247" w14:textId="77777777" w:rsidR="00045D98" w:rsidRPr="00045D98" w:rsidRDefault="00045D98" w:rsidP="003C757B">
      <w:pPr>
        <w:numPr>
          <w:ilvl w:val="0"/>
          <w:numId w:val="1"/>
        </w:numPr>
        <w:tabs>
          <w:tab w:val="clear" w:pos="432"/>
        </w:tabs>
        <w:spacing w:line="276" w:lineRule="auto"/>
      </w:pPr>
      <w:r w:rsidRPr="00045D98">
        <w:t>Preparing a test plan</w:t>
      </w:r>
    </w:p>
    <w:p w14:paraId="1BC2E731" w14:textId="77777777" w:rsidR="00045D98" w:rsidRPr="00045D98" w:rsidRDefault="00045D98" w:rsidP="003C757B">
      <w:pPr>
        <w:numPr>
          <w:ilvl w:val="0"/>
          <w:numId w:val="1"/>
        </w:numPr>
        <w:tabs>
          <w:tab w:val="clear" w:pos="432"/>
        </w:tabs>
        <w:spacing w:line="276" w:lineRule="auto"/>
      </w:pPr>
      <w:r w:rsidRPr="00045D98">
        <w:t>Identifying different kinds of tests</w:t>
      </w:r>
    </w:p>
    <w:p w14:paraId="1F2BFB86" w14:textId="77777777" w:rsidR="00045D98" w:rsidRPr="00045D98" w:rsidRDefault="00045D98" w:rsidP="003C757B">
      <w:pPr>
        <w:numPr>
          <w:ilvl w:val="0"/>
          <w:numId w:val="1"/>
        </w:numPr>
        <w:tabs>
          <w:tab w:val="clear" w:pos="432"/>
        </w:tabs>
        <w:spacing w:line="276" w:lineRule="auto"/>
      </w:pPr>
      <w:r w:rsidRPr="00045D98">
        <w:t>Hiring test personnel</w:t>
      </w:r>
    </w:p>
    <w:p w14:paraId="755D0A69" w14:textId="77777777" w:rsidR="00045D98" w:rsidRPr="00045D98" w:rsidRDefault="00045D98" w:rsidP="003C757B">
      <w:pPr>
        <w:numPr>
          <w:ilvl w:val="0"/>
          <w:numId w:val="1"/>
        </w:numPr>
        <w:tabs>
          <w:tab w:val="clear" w:pos="432"/>
        </w:tabs>
        <w:spacing w:line="276" w:lineRule="auto"/>
      </w:pPr>
      <w:r w:rsidRPr="00045D98">
        <w:t>Designing test cases</w:t>
      </w:r>
    </w:p>
    <w:p w14:paraId="0D6549F8" w14:textId="77777777" w:rsidR="00045D98" w:rsidRPr="00045D98" w:rsidRDefault="00045D98" w:rsidP="003C757B">
      <w:pPr>
        <w:numPr>
          <w:ilvl w:val="0"/>
          <w:numId w:val="1"/>
        </w:numPr>
        <w:tabs>
          <w:tab w:val="clear" w:pos="432"/>
        </w:tabs>
        <w:spacing w:line="276" w:lineRule="auto"/>
      </w:pPr>
      <w:r w:rsidRPr="00045D98">
        <w:t>Procuring test tools</w:t>
      </w:r>
    </w:p>
    <w:p w14:paraId="62605699" w14:textId="77777777" w:rsidR="00045D98" w:rsidRDefault="00045D98" w:rsidP="003C757B">
      <w:pPr>
        <w:spacing w:line="276" w:lineRule="auto"/>
      </w:pPr>
    </w:p>
    <w:p w14:paraId="764E1F81" w14:textId="2D780DA6" w:rsidR="00295467" w:rsidRDefault="00295467" w:rsidP="003C757B">
      <w:pPr>
        <w:spacing w:line="276" w:lineRule="auto"/>
      </w:pPr>
      <w:r w:rsidRPr="00C50BD3">
        <w:rPr>
          <w:rFonts w:ascii="Apple Color Emoji" w:hAnsi="Apple Color Emoji" w:cs="Apple Color Emoji"/>
        </w:rPr>
        <w:t>📌</w:t>
      </w:r>
      <w:r w:rsidRPr="00C50BD3">
        <w:t> </w:t>
      </w:r>
      <w:r>
        <w:rPr>
          <w:b/>
          <w:bCs/>
        </w:rPr>
        <w:t>Activities 2</w:t>
      </w:r>
      <w:r w:rsidRPr="00C50BD3">
        <w:rPr>
          <w:b/>
          <w:bCs/>
        </w:rPr>
        <w:t>:</w:t>
      </w:r>
    </w:p>
    <w:p w14:paraId="46F1D1FE" w14:textId="77777777" w:rsidR="00295467" w:rsidRPr="00295467" w:rsidRDefault="00295467" w:rsidP="003C757B">
      <w:pPr>
        <w:numPr>
          <w:ilvl w:val="0"/>
          <w:numId w:val="1"/>
        </w:numPr>
        <w:tabs>
          <w:tab w:val="clear" w:pos="432"/>
        </w:tabs>
        <w:spacing w:line="276" w:lineRule="auto"/>
      </w:pPr>
      <w:r w:rsidRPr="00295467">
        <w:t>Assigning test cases to test engineers</w:t>
      </w:r>
    </w:p>
    <w:p w14:paraId="4611E892" w14:textId="77777777" w:rsidR="00295467" w:rsidRPr="00295467" w:rsidRDefault="00295467" w:rsidP="003C757B">
      <w:pPr>
        <w:numPr>
          <w:ilvl w:val="0"/>
          <w:numId w:val="1"/>
        </w:numPr>
        <w:tabs>
          <w:tab w:val="clear" w:pos="432"/>
        </w:tabs>
        <w:spacing w:line="276" w:lineRule="auto"/>
      </w:pPr>
      <w:r w:rsidRPr="00295467">
        <w:t>Prioritizing test cases for execution</w:t>
      </w:r>
    </w:p>
    <w:p w14:paraId="38140713" w14:textId="77777777" w:rsidR="00295467" w:rsidRPr="00295467" w:rsidRDefault="00295467" w:rsidP="003C757B">
      <w:pPr>
        <w:numPr>
          <w:ilvl w:val="0"/>
          <w:numId w:val="1"/>
        </w:numPr>
        <w:tabs>
          <w:tab w:val="clear" w:pos="432"/>
        </w:tabs>
        <w:spacing w:line="276" w:lineRule="auto"/>
      </w:pPr>
      <w:r w:rsidRPr="00295467">
        <w:t>Organizing the execution of test cases into multiple test cycles</w:t>
      </w:r>
    </w:p>
    <w:p w14:paraId="73603C2A" w14:textId="77777777" w:rsidR="00295467" w:rsidRPr="00295467" w:rsidRDefault="00295467" w:rsidP="003C757B">
      <w:pPr>
        <w:numPr>
          <w:ilvl w:val="0"/>
          <w:numId w:val="1"/>
        </w:numPr>
        <w:tabs>
          <w:tab w:val="clear" w:pos="432"/>
        </w:tabs>
        <w:spacing w:line="276" w:lineRule="auto"/>
      </w:pPr>
      <w:r w:rsidRPr="00295467">
        <w:t>Executing test cases</w:t>
      </w:r>
    </w:p>
    <w:p w14:paraId="74F306EB" w14:textId="3FB48B64" w:rsidR="00295467" w:rsidRDefault="00295467" w:rsidP="003C757B">
      <w:pPr>
        <w:numPr>
          <w:ilvl w:val="0"/>
          <w:numId w:val="1"/>
        </w:numPr>
        <w:tabs>
          <w:tab w:val="clear" w:pos="432"/>
        </w:tabs>
        <w:spacing w:line="276" w:lineRule="auto"/>
      </w:pPr>
      <w:r w:rsidRPr="00295467">
        <w:t>Reporting defects</w:t>
      </w:r>
    </w:p>
    <w:p w14:paraId="3392A72E" w14:textId="2FAA677E" w:rsidR="00891815" w:rsidRDefault="00891815" w:rsidP="003C757B">
      <w:pPr>
        <w:pStyle w:val="Heading1"/>
        <w:spacing w:line="276" w:lineRule="auto"/>
      </w:pPr>
      <w:r w:rsidRPr="00891815">
        <w:t>How to Improve a Test Process?</w:t>
      </w:r>
    </w:p>
    <w:p w14:paraId="60C9C8C6" w14:textId="77777777" w:rsidR="002639D5" w:rsidRPr="002639D5" w:rsidRDefault="002639D5" w:rsidP="003C757B">
      <w:pPr>
        <w:spacing w:line="276" w:lineRule="auto"/>
        <w:rPr>
          <w:b/>
          <w:bCs/>
        </w:rPr>
      </w:pPr>
      <w:r w:rsidRPr="002639D5">
        <w:rPr>
          <w:b/>
          <w:bCs/>
        </w:rPr>
        <w:t>Step 1: Determine an Area for Improvement</w:t>
      </w:r>
    </w:p>
    <w:p w14:paraId="382850E9" w14:textId="77777777" w:rsidR="002639D5" w:rsidRPr="002639D5" w:rsidRDefault="002639D5" w:rsidP="003C757B">
      <w:pPr>
        <w:spacing w:line="276" w:lineRule="auto"/>
      </w:pPr>
      <w:r w:rsidRPr="002639D5">
        <w:rPr>
          <w:rFonts w:ascii="Apple Color Emoji" w:hAnsi="Apple Color Emoji" w:cs="Apple Color Emoji"/>
        </w:rPr>
        <w:t>📌</w:t>
      </w:r>
      <w:r w:rsidRPr="002639D5">
        <w:t> </w:t>
      </w:r>
      <w:r w:rsidRPr="002639D5">
        <w:rPr>
          <w:b/>
          <w:bCs/>
        </w:rPr>
        <w:t>Objective:</w:t>
      </w:r>
      <w:r w:rsidRPr="002639D5">
        <w:t> Identify the specific problem or inefficiency in the testing process.</w:t>
      </w:r>
    </w:p>
    <w:p w14:paraId="7DB4D395" w14:textId="77777777" w:rsidR="002639D5" w:rsidRPr="002639D5" w:rsidRDefault="002639D5" w:rsidP="003C757B">
      <w:pPr>
        <w:spacing w:line="276" w:lineRule="auto"/>
      </w:pPr>
      <w:r w:rsidRPr="002639D5">
        <w:rPr>
          <w:rFonts w:ascii="Apple Color Emoji" w:hAnsi="Apple Color Emoji" w:cs="Apple Color Emoji"/>
        </w:rPr>
        <w:t>🔹</w:t>
      </w:r>
      <w:r w:rsidRPr="002639D5">
        <w:t> </w:t>
      </w:r>
      <w:r w:rsidRPr="002639D5">
        <w:rPr>
          <w:b/>
          <w:bCs/>
        </w:rPr>
        <w:t>Actions to Take:</w:t>
      </w:r>
      <w:r w:rsidRPr="002639D5">
        <w:br/>
      </w:r>
      <w:r w:rsidRPr="002639D5">
        <w:rPr>
          <w:rFonts w:ascii="Apple Color Emoji" w:hAnsi="Apple Color Emoji" w:cs="Apple Color Emoji"/>
        </w:rPr>
        <w:t>✅</w:t>
      </w:r>
      <w:r w:rsidRPr="002639D5">
        <w:t xml:space="preserve"> Conduct a </w:t>
      </w:r>
      <w:r w:rsidRPr="002639D5">
        <w:rPr>
          <w:b/>
          <w:bCs/>
        </w:rPr>
        <w:t>root cause analysis (RCA)</w:t>
      </w:r>
      <w:r w:rsidRPr="002639D5">
        <w:t> of existing testing issues.</w:t>
      </w:r>
      <w:r w:rsidRPr="002639D5">
        <w:br/>
      </w:r>
      <w:r w:rsidRPr="002639D5">
        <w:rPr>
          <w:rFonts w:ascii="Apple Color Emoji" w:hAnsi="Apple Color Emoji" w:cs="Apple Color Emoji"/>
        </w:rPr>
        <w:t>✅</w:t>
      </w:r>
      <w:r w:rsidRPr="002639D5">
        <w:t xml:space="preserve"> Gather feedback from testers, developers, and stakeholders.</w:t>
      </w:r>
      <w:r w:rsidRPr="002639D5">
        <w:br/>
      </w:r>
      <w:r w:rsidRPr="002639D5">
        <w:rPr>
          <w:rFonts w:ascii="Apple Color Emoji" w:hAnsi="Apple Color Emoji" w:cs="Apple Color Emoji"/>
        </w:rPr>
        <w:t>✅</w:t>
      </w:r>
      <w:r w:rsidRPr="002639D5">
        <w:t xml:space="preserve"> Review past project defects, missed deadlines, and inefficiencies.</w:t>
      </w:r>
      <w:r w:rsidRPr="002639D5">
        <w:br/>
      </w:r>
      <w:r w:rsidRPr="002639D5">
        <w:rPr>
          <w:rFonts w:ascii="Apple Color Emoji" w:hAnsi="Apple Color Emoji" w:cs="Apple Color Emoji"/>
        </w:rPr>
        <w:t>✅</w:t>
      </w:r>
      <w:r w:rsidRPr="002639D5">
        <w:t xml:space="preserve"> Use historical data to identify </w:t>
      </w:r>
      <w:r w:rsidRPr="002639D5">
        <w:rPr>
          <w:b/>
          <w:bCs/>
        </w:rPr>
        <w:t>bottlenecks</w:t>
      </w:r>
      <w:r w:rsidRPr="002639D5">
        <w:t> in the test lifecycle.</w:t>
      </w:r>
    </w:p>
    <w:p w14:paraId="1D25EC46" w14:textId="77777777" w:rsidR="002639D5" w:rsidRPr="002639D5" w:rsidRDefault="002639D5" w:rsidP="003C757B">
      <w:pPr>
        <w:spacing w:line="276" w:lineRule="auto"/>
      </w:pPr>
      <w:r w:rsidRPr="002639D5">
        <w:rPr>
          <w:rFonts w:ascii="Apple Color Emoji" w:hAnsi="Apple Color Emoji" w:cs="Apple Color Emoji"/>
        </w:rPr>
        <w:lastRenderedPageBreak/>
        <w:t>💡</w:t>
      </w:r>
      <w:r w:rsidRPr="002639D5">
        <w:t> </w:t>
      </w:r>
      <w:r w:rsidRPr="002639D5">
        <w:rPr>
          <w:b/>
          <w:bCs/>
        </w:rPr>
        <w:t>Example:</w:t>
      </w:r>
    </w:p>
    <w:p w14:paraId="52E5F7B2" w14:textId="77777777" w:rsidR="002639D5" w:rsidRPr="002639D5" w:rsidRDefault="002639D5" w:rsidP="003C757B">
      <w:pPr>
        <w:numPr>
          <w:ilvl w:val="0"/>
          <w:numId w:val="64"/>
        </w:numPr>
        <w:spacing w:line="276" w:lineRule="auto"/>
      </w:pPr>
      <w:r w:rsidRPr="002639D5">
        <w:t>A team notices </w:t>
      </w:r>
      <w:r w:rsidRPr="002639D5">
        <w:rPr>
          <w:b/>
          <w:bCs/>
        </w:rPr>
        <w:t>high defect leakage (20%) into production</w:t>
      </w:r>
      <w:r w:rsidRPr="002639D5">
        <w:t> and identifies </w:t>
      </w:r>
      <w:r w:rsidRPr="002639D5">
        <w:rPr>
          <w:b/>
          <w:bCs/>
        </w:rPr>
        <w:t>weak regression testing</w:t>
      </w:r>
      <w:r w:rsidRPr="002639D5">
        <w:t> as the cause.</w:t>
      </w:r>
    </w:p>
    <w:p w14:paraId="5B5C3F54" w14:textId="77777777" w:rsidR="002639D5" w:rsidRPr="002639D5" w:rsidRDefault="002639D5" w:rsidP="003C757B">
      <w:pPr>
        <w:numPr>
          <w:ilvl w:val="0"/>
          <w:numId w:val="64"/>
        </w:numPr>
        <w:spacing w:line="276" w:lineRule="auto"/>
      </w:pPr>
      <w:r w:rsidRPr="002639D5">
        <w:t>The area for improvement is: </w:t>
      </w:r>
      <w:r w:rsidRPr="002639D5">
        <w:rPr>
          <w:b/>
          <w:bCs/>
        </w:rPr>
        <w:t>Strengthening regression testing and automation coverage</w:t>
      </w:r>
      <w:r w:rsidRPr="002639D5">
        <w:t>.</w:t>
      </w:r>
    </w:p>
    <w:p w14:paraId="1C930A6E" w14:textId="77777777" w:rsidR="00891815" w:rsidRDefault="00891815" w:rsidP="003C757B">
      <w:pPr>
        <w:spacing w:line="276" w:lineRule="auto"/>
      </w:pPr>
    </w:p>
    <w:p w14:paraId="78D85143" w14:textId="77777777" w:rsidR="0019701A" w:rsidRPr="0019701A" w:rsidRDefault="0019701A" w:rsidP="003C757B">
      <w:pPr>
        <w:spacing w:line="276" w:lineRule="auto"/>
        <w:rPr>
          <w:b/>
          <w:bCs/>
        </w:rPr>
      </w:pPr>
      <w:r w:rsidRPr="0019701A">
        <w:rPr>
          <w:b/>
          <w:bCs/>
        </w:rPr>
        <w:t>Step 2: Evaluate the Current State of the Test Process</w:t>
      </w:r>
    </w:p>
    <w:p w14:paraId="1DB27479" w14:textId="77777777" w:rsidR="0019701A" w:rsidRPr="0019701A" w:rsidRDefault="0019701A" w:rsidP="003C757B">
      <w:pPr>
        <w:spacing w:line="276" w:lineRule="auto"/>
      </w:pPr>
      <w:r w:rsidRPr="0019701A">
        <w:rPr>
          <w:rFonts w:ascii="Apple Color Emoji" w:hAnsi="Apple Color Emoji" w:cs="Apple Color Emoji"/>
        </w:rPr>
        <w:t>📌</w:t>
      </w:r>
      <w:r w:rsidRPr="0019701A">
        <w:t> </w:t>
      </w:r>
      <w:r w:rsidRPr="0019701A">
        <w:rPr>
          <w:b/>
          <w:bCs/>
        </w:rPr>
        <w:t>Objective:</w:t>
      </w:r>
      <w:r w:rsidRPr="0019701A">
        <w:t> Establish a baseline to measure progress.</w:t>
      </w:r>
    </w:p>
    <w:p w14:paraId="622B069E" w14:textId="77777777" w:rsidR="0019701A" w:rsidRPr="0019701A" w:rsidRDefault="0019701A" w:rsidP="003C757B">
      <w:pPr>
        <w:spacing w:line="276" w:lineRule="auto"/>
      </w:pPr>
      <w:r w:rsidRPr="0019701A">
        <w:rPr>
          <w:rFonts w:ascii="Apple Color Emoji" w:hAnsi="Apple Color Emoji" w:cs="Apple Color Emoji"/>
        </w:rPr>
        <w:t>🔹</w:t>
      </w:r>
      <w:r w:rsidRPr="0019701A">
        <w:t> </w:t>
      </w:r>
      <w:r w:rsidRPr="0019701A">
        <w:rPr>
          <w:b/>
          <w:bCs/>
        </w:rPr>
        <w:t>Actions to Take:</w:t>
      </w:r>
      <w:r w:rsidRPr="0019701A">
        <w:br/>
      </w:r>
      <w:r w:rsidRPr="0019701A">
        <w:rPr>
          <w:rFonts w:ascii="Apple Color Emoji" w:hAnsi="Apple Color Emoji" w:cs="Apple Color Emoji"/>
        </w:rPr>
        <w:t>✅</w:t>
      </w:r>
      <w:r w:rsidRPr="0019701A">
        <w:t xml:space="preserve"> Measure key testing metrics:</w:t>
      </w:r>
    </w:p>
    <w:p w14:paraId="27A9D23D" w14:textId="77777777" w:rsidR="0019701A" w:rsidRPr="0019701A" w:rsidRDefault="0019701A" w:rsidP="003C757B">
      <w:pPr>
        <w:numPr>
          <w:ilvl w:val="0"/>
          <w:numId w:val="65"/>
        </w:numPr>
        <w:spacing w:line="276" w:lineRule="auto"/>
      </w:pPr>
      <w:r w:rsidRPr="0019701A">
        <w:rPr>
          <w:b/>
          <w:bCs/>
        </w:rPr>
        <w:t>Defect Density</w:t>
      </w:r>
      <w:r w:rsidRPr="0019701A">
        <w:t> (defects per 1,000 lines of code)</w:t>
      </w:r>
    </w:p>
    <w:p w14:paraId="38F324C9" w14:textId="77777777" w:rsidR="0019701A" w:rsidRPr="0019701A" w:rsidRDefault="0019701A" w:rsidP="003C757B">
      <w:pPr>
        <w:numPr>
          <w:ilvl w:val="0"/>
          <w:numId w:val="65"/>
        </w:numPr>
        <w:spacing w:line="276" w:lineRule="auto"/>
      </w:pPr>
      <w:r w:rsidRPr="0019701A">
        <w:rPr>
          <w:b/>
          <w:bCs/>
        </w:rPr>
        <w:t>Test Execution Time</w:t>
      </w:r>
      <w:r w:rsidRPr="0019701A">
        <w:t> (time taken to run test cases)</w:t>
      </w:r>
    </w:p>
    <w:p w14:paraId="62D6F674" w14:textId="77777777" w:rsidR="0019701A" w:rsidRPr="0019701A" w:rsidRDefault="0019701A" w:rsidP="003C757B">
      <w:pPr>
        <w:numPr>
          <w:ilvl w:val="0"/>
          <w:numId w:val="65"/>
        </w:numPr>
        <w:spacing w:line="276" w:lineRule="auto"/>
      </w:pPr>
      <w:r w:rsidRPr="0019701A">
        <w:rPr>
          <w:b/>
          <w:bCs/>
        </w:rPr>
        <w:t>Test Coverage</w:t>
      </w:r>
      <w:r w:rsidRPr="0019701A">
        <w:t> (percentage of code covered by tests)</w:t>
      </w:r>
      <w:r w:rsidRPr="0019701A">
        <w:br/>
      </w:r>
      <w:r w:rsidRPr="0019701A">
        <w:rPr>
          <w:rFonts w:ascii="Apple Color Emoji" w:hAnsi="Apple Color Emoji" w:cs="Apple Color Emoji"/>
        </w:rPr>
        <w:t>✅</w:t>
      </w:r>
      <w:r w:rsidRPr="0019701A">
        <w:t xml:space="preserve"> Identify inefficiencies in test execution, defect tracking, and reporting.</w:t>
      </w:r>
      <w:r w:rsidRPr="0019701A">
        <w:br/>
      </w:r>
      <w:r w:rsidRPr="0019701A">
        <w:rPr>
          <w:rFonts w:ascii="Apple Color Emoji" w:hAnsi="Apple Color Emoji" w:cs="Apple Color Emoji"/>
        </w:rPr>
        <w:t>✅</w:t>
      </w:r>
      <w:r w:rsidRPr="0019701A">
        <w:t xml:space="preserve"> Assess current tools, methodologies, and test case effectiveness.</w:t>
      </w:r>
    </w:p>
    <w:p w14:paraId="6BB9AC43" w14:textId="77777777" w:rsidR="0019701A" w:rsidRPr="0019701A" w:rsidRDefault="0019701A" w:rsidP="003C757B">
      <w:pPr>
        <w:spacing w:line="276" w:lineRule="auto"/>
      </w:pPr>
      <w:r w:rsidRPr="0019701A">
        <w:rPr>
          <w:rFonts w:ascii="Apple Color Emoji" w:hAnsi="Apple Color Emoji" w:cs="Apple Color Emoji"/>
        </w:rPr>
        <w:t>💡</w:t>
      </w:r>
      <w:r w:rsidRPr="0019701A">
        <w:t> </w:t>
      </w:r>
      <w:r w:rsidRPr="0019701A">
        <w:rPr>
          <w:b/>
          <w:bCs/>
        </w:rPr>
        <w:t>Example:</w:t>
      </w:r>
      <w:r w:rsidRPr="0019701A">
        <w:br/>
        <w:t>A company finds that:</w:t>
      </w:r>
    </w:p>
    <w:p w14:paraId="4D12644D" w14:textId="77777777" w:rsidR="0019701A" w:rsidRPr="0019701A" w:rsidRDefault="0019701A" w:rsidP="003C757B">
      <w:pPr>
        <w:numPr>
          <w:ilvl w:val="0"/>
          <w:numId w:val="66"/>
        </w:numPr>
        <w:spacing w:line="276" w:lineRule="auto"/>
      </w:pPr>
      <w:r w:rsidRPr="0019701A">
        <w:rPr>
          <w:b/>
          <w:bCs/>
        </w:rPr>
        <w:t>Manual regression testing takes 5 days</w:t>
      </w:r>
      <w:r w:rsidRPr="0019701A">
        <w:t> and delays releases.</w:t>
      </w:r>
    </w:p>
    <w:p w14:paraId="559EAF6B" w14:textId="77777777" w:rsidR="0019701A" w:rsidRPr="0019701A" w:rsidRDefault="0019701A" w:rsidP="003C757B">
      <w:pPr>
        <w:numPr>
          <w:ilvl w:val="0"/>
          <w:numId w:val="66"/>
        </w:numPr>
        <w:spacing w:line="276" w:lineRule="auto"/>
      </w:pPr>
      <w:r w:rsidRPr="0019701A">
        <w:rPr>
          <w:b/>
          <w:bCs/>
        </w:rPr>
        <w:t>30% of defects</w:t>
      </w:r>
      <w:r w:rsidRPr="0019701A">
        <w:t> found in production could have been caught earlier.</w:t>
      </w:r>
    </w:p>
    <w:p w14:paraId="43BC86B8" w14:textId="77777777" w:rsidR="0019701A" w:rsidRPr="0019701A" w:rsidRDefault="0019701A" w:rsidP="003C757B">
      <w:pPr>
        <w:numPr>
          <w:ilvl w:val="0"/>
          <w:numId w:val="66"/>
        </w:numPr>
        <w:spacing w:line="276" w:lineRule="auto"/>
      </w:pPr>
      <w:r w:rsidRPr="0019701A">
        <w:rPr>
          <w:b/>
          <w:bCs/>
        </w:rPr>
        <w:t>Test automation coverage is only 25%</w:t>
      </w:r>
      <w:r w:rsidRPr="0019701A">
        <w:t>.</w:t>
      </w:r>
    </w:p>
    <w:p w14:paraId="32891B6F" w14:textId="77777777" w:rsidR="0019701A" w:rsidRPr="0019701A" w:rsidRDefault="0019701A" w:rsidP="003C757B">
      <w:pPr>
        <w:spacing w:line="276" w:lineRule="auto"/>
      </w:pPr>
      <w:r w:rsidRPr="0019701A">
        <w:rPr>
          <w:rFonts w:ascii="Apple Color Emoji" w:hAnsi="Apple Color Emoji" w:cs="Apple Color Emoji"/>
        </w:rPr>
        <w:t>🚀</w:t>
      </w:r>
      <w:r w:rsidRPr="0019701A">
        <w:t> </w:t>
      </w:r>
      <w:r w:rsidRPr="0019701A">
        <w:rPr>
          <w:b/>
          <w:bCs/>
        </w:rPr>
        <w:t>Baseline: Testing is slow, defect leakage is high, and automation is low.</w:t>
      </w:r>
    </w:p>
    <w:p w14:paraId="639BA41D" w14:textId="77777777" w:rsidR="0019701A" w:rsidRDefault="0019701A" w:rsidP="003C757B">
      <w:pPr>
        <w:spacing w:line="276" w:lineRule="auto"/>
      </w:pPr>
    </w:p>
    <w:p w14:paraId="5C48F52E" w14:textId="77777777" w:rsidR="00122235" w:rsidRPr="00122235" w:rsidRDefault="00122235" w:rsidP="003C757B">
      <w:pPr>
        <w:spacing w:line="276" w:lineRule="auto"/>
        <w:rPr>
          <w:b/>
          <w:bCs/>
        </w:rPr>
      </w:pPr>
      <w:r w:rsidRPr="00122235">
        <w:rPr>
          <w:b/>
          <w:bCs/>
        </w:rPr>
        <w:t>Step 3: Identify the Next Desired State &amp; Means to Achieve It</w:t>
      </w:r>
    </w:p>
    <w:p w14:paraId="75F2D07B" w14:textId="77777777" w:rsidR="00122235" w:rsidRPr="00122235" w:rsidRDefault="00122235" w:rsidP="003C757B">
      <w:pPr>
        <w:spacing w:line="276" w:lineRule="auto"/>
      </w:pPr>
      <w:r w:rsidRPr="00122235">
        <w:rPr>
          <w:rFonts w:ascii="Apple Color Emoji" w:hAnsi="Apple Color Emoji" w:cs="Apple Color Emoji"/>
        </w:rPr>
        <w:t>📌</w:t>
      </w:r>
      <w:r w:rsidRPr="00122235">
        <w:t> </w:t>
      </w:r>
      <w:r w:rsidRPr="00122235">
        <w:rPr>
          <w:b/>
          <w:bCs/>
        </w:rPr>
        <w:t>Objective:</w:t>
      </w:r>
      <w:r w:rsidRPr="00122235">
        <w:t> Define the future state of the testing process and create an action plan.</w:t>
      </w:r>
    </w:p>
    <w:p w14:paraId="7F34F8AA" w14:textId="77777777" w:rsidR="00122235" w:rsidRPr="00122235" w:rsidRDefault="00122235" w:rsidP="003C757B">
      <w:pPr>
        <w:spacing w:line="276" w:lineRule="auto"/>
      </w:pPr>
      <w:r w:rsidRPr="00122235">
        <w:rPr>
          <w:rFonts w:ascii="Apple Color Emoji" w:hAnsi="Apple Color Emoji" w:cs="Apple Color Emoji"/>
        </w:rPr>
        <w:t>🔹</w:t>
      </w:r>
      <w:r w:rsidRPr="00122235">
        <w:t> </w:t>
      </w:r>
      <w:r w:rsidRPr="00122235">
        <w:rPr>
          <w:b/>
          <w:bCs/>
        </w:rPr>
        <w:t>Actions to Take:</w:t>
      </w:r>
      <w:r w:rsidRPr="00122235">
        <w:br/>
      </w:r>
      <w:r w:rsidRPr="00122235">
        <w:rPr>
          <w:rFonts w:ascii="Apple Color Emoji" w:hAnsi="Apple Color Emoji" w:cs="Apple Color Emoji"/>
        </w:rPr>
        <w:t>✅</w:t>
      </w:r>
      <w:r w:rsidRPr="00122235">
        <w:t xml:space="preserve"> Set measurable objectives (SMART goals).</w:t>
      </w:r>
      <w:r w:rsidRPr="00122235">
        <w:br/>
      </w:r>
      <w:r w:rsidRPr="00122235">
        <w:rPr>
          <w:rFonts w:ascii="Apple Color Emoji" w:hAnsi="Apple Color Emoji" w:cs="Apple Color Emoji"/>
        </w:rPr>
        <w:t>✅</w:t>
      </w:r>
      <w:r w:rsidRPr="00122235">
        <w:t xml:space="preserve"> Define </w:t>
      </w:r>
      <w:r w:rsidRPr="00122235">
        <w:rPr>
          <w:b/>
          <w:bCs/>
        </w:rPr>
        <w:t>new tools, techniques, or process changes</w:t>
      </w:r>
      <w:r w:rsidRPr="00122235">
        <w:t> to achieve the goal.</w:t>
      </w:r>
      <w:r w:rsidRPr="00122235">
        <w:br/>
      </w:r>
      <w:r w:rsidRPr="00122235">
        <w:rPr>
          <w:rFonts w:ascii="Apple Color Emoji" w:hAnsi="Apple Color Emoji" w:cs="Apple Color Emoji"/>
        </w:rPr>
        <w:t>✅</w:t>
      </w:r>
      <w:r w:rsidRPr="00122235">
        <w:t xml:space="preserve"> Allocate resources and create a timeline for implementation.</w:t>
      </w:r>
    </w:p>
    <w:p w14:paraId="2E3486DF" w14:textId="77777777" w:rsidR="00122235" w:rsidRPr="00122235" w:rsidRDefault="00122235" w:rsidP="003C757B">
      <w:pPr>
        <w:spacing w:line="276" w:lineRule="auto"/>
      </w:pPr>
      <w:r w:rsidRPr="00122235">
        <w:rPr>
          <w:rFonts w:ascii="Apple Color Emoji" w:hAnsi="Apple Color Emoji" w:cs="Apple Color Emoji"/>
        </w:rPr>
        <w:t>💡</w:t>
      </w:r>
      <w:r w:rsidRPr="00122235">
        <w:t> </w:t>
      </w:r>
      <w:r w:rsidRPr="00122235">
        <w:rPr>
          <w:b/>
          <w:bCs/>
        </w:rPr>
        <w:t>Example:</w:t>
      </w:r>
    </w:p>
    <w:p w14:paraId="3026EF41" w14:textId="77777777" w:rsidR="00122235" w:rsidRPr="00122235" w:rsidRDefault="00122235" w:rsidP="003C757B">
      <w:pPr>
        <w:numPr>
          <w:ilvl w:val="0"/>
          <w:numId w:val="67"/>
        </w:numPr>
        <w:spacing w:line="276" w:lineRule="auto"/>
      </w:pPr>
      <w:r w:rsidRPr="00122235">
        <w:rPr>
          <w:b/>
          <w:bCs/>
        </w:rPr>
        <w:t>Desired State:</w:t>
      </w:r>
      <w:r w:rsidRPr="00122235">
        <w:t> Reduce defect leakage from </w:t>
      </w:r>
      <w:r w:rsidRPr="00122235">
        <w:rPr>
          <w:b/>
          <w:bCs/>
        </w:rPr>
        <w:t>20% to 5%</w:t>
      </w:r>
      <w:r w:rsidRPr="00122235">
        <w:t> and improve test automation coverage to </w:t>
      </w:r>
      <w:r w:rsidRPr="00122235">
        <w:rPr>
          <w:b/>
          <w:bCs/>
        </w:rPr>
        <w:t>70%</w:t>
      </w:r>
      <w:r w:rsidRPr="00122235">
        <w:t> within 6 months.</w:t>
      </w:r>
    </w:p>
    <w:p w14:paraId="60B56D13" w14:textId="77777777" w:rsidR="00122235" w:rsidRPr="00122235" w:rsidRDefault="00122235" w:rsidP="003C757B">
      <w:pPr>
        <w:numPr>
          <w:ilvl w:val="0"/>
          <w:numId w:val="67"/>
        </w:numPr>
        <w:spacing w:line="276" w:lineRule="auto"/>
      </w:pPr>
      <w:r w:rsidRPr="00122235">
        <w:rPr>
          <w:b/>
          <w:bCs/>
        </w:rPr>
        <w:t>How to Achieve It?</w:t>
      </w:r>
    </w:p>
    <w:p w14:paraId="2B26514A" w14:textId="77777777" w:rsidR="00122235" w:rsidRPr="00122235" w:rsidRDefault="00122235" w:rsidP="003C757B">
      <w:pPr>
        <w:numPr>
          <w:ilvl w:val="1"/>
          <w:numId w:val="67"/>
        </w:numPr>
        <w:spacing w:line="276" w:lineRule="auto"/>
      </w:pPr>
      <w:r w:rsidRPr="00122235">
        <w:t>Introduce </w:t>
      </w:r>
      <w:r w:rsidRPr="00122235">
        <w:rPr>
          <w:b/>
          <w:bCs/>
        </w:rPr>
        <w:t>Selenium &amp; Jenkins</w:t>
      </w:r>
      <w:r w:rsidRPr="00122235">
        <w:t> for automated regression testing.</w:t>
      </w:r>
    </w:p>
    <w:p w14:paraId="7809401F" w14:textId="77777777" w:rsidR="00122235" w:rsidRPr="00122235" w:rsidRDefault="00122235" w:rsidP="003C757B">
      <w:pPr>
        <w:numPr>
          <w:ilvl w:val="1"/>
          <w:numId w:val="67"/>
        </w:numPr>
        <w:spacing w:line="276" w:lineRule="auto"/>
      </w:pPr>
      <w:r w:rsidRPr="00122235">
        <w:t>Implement </w:t>
      </w:r>
      <w:r w:rsidRPr="00122235">
        <w:rPr>
          <w:b/>
          <w:bCs/>
        </w:rPr>
        <w:t>risk-based testing</w:t>
      </w:r>
      <w:r w:rsidRPr="00122235">
        <w:t> to focus on critical features.</w:t>
      </w:r>
    </w:p>
    <w:p w14:paraId="15EDE6F7" w14:textId="77777777" w:rsidR="00122235" w:rsidRPr="00122235" w:rsidRDefault="00122235" w:rsidP="003C757B">
      <w:pPr>
        <w:numPr>
          <w:ilvl w:val="1"/>
          <w:numId w:val="67"/>
        </w:numPr>
        <w:spacing w:line="276" w:lineRule="auto"/>
      </w:pPr>
      <w:r w:rsidRPr="00122235">
        <w:t>Improve test case design using </w:t>
      </w:r>
      <w:r w:rsidRPr="00122235">
        <w:rPr>
          <w:b/>
          <w:bCs/>
        </w:rPr>
        <w:t>Boundary Value Analysis (BVA)</w:t>
      </w:r>
      <w:r w:rsidRPr="00122235">
        <w:t>.</w:t>
      </w:r>
    </w:p>
    <w:p w14:paraId="62C25564" w14:textId="77777777" w:rsidR="00122235" w:rsidRDefault="00122235" w:rsidP="003C757B">
      <w:pPr>
        <w:spacing w:line="276" w:lineRule="auto"/>
        <w:rPr>
          <w:b/>
          <w:bCs/>
        </w:rPr>
      </w:pPr>
      <w:r w:rsidRPr="00122235">
        <w:rPr>
          <w:rFonts w:ascii="Apple Color Emoji" w:hAnsi="Apple Color Emoji" w:cs="Apple Color Emoji"/>
        </w:rPr>
        <w:t>🚀</w:t>
      </w:r>
      <w:r w:rsidRPr="00122235">
        <w:t> </w:t>
      </w:r>
      <w:r w:rsidRPr="00122235">
        <w:rPr>
          <w:b/>
          <w:bCs/>
        </w:rPr>
        <w:t>Goal: Faster, more reliable testing with lower defect leakage.</w:t>
      </w:r>
    </w:p>
    <w:p w14:paraId="04CAB852" w14:textId="77777777" w:rsidR="00B13B26" w:rsidRDefault="00B13B26" w:rsidP="003C757B">
      <w:pPr>
        <w:spacing w:line="276" w:lineRule="auto"/>
        <w:rPr>
          <w:b/>
          <w:bCs/>
        </w:rPr>
      </w:pPr>
    </w:p>
    <w:p w14:paraId="2CD3CAA4" w14:textId="77777777" w:rsidR="00B13B26" w:rsidRDefault="00B13B26" w:rsidP="003C757B">
      <w:pPr>
        <w:spacing w:line="276" w:lineRule="auto"/>
        <w:rPr>
          <w:b/>
          <w:bCs/>
        </w:rPr>
      </w:pPr>
    </w:p>
    <w:p w14:paraId="52AA8FB7" w14:textId="4E9E5FF3" w:rsidR="00B13B26" w:rsidRPr="00B13B26" w:rsidRDefault="00B13B26" w:rsidP="003C757B">
      <w:pPr>
        <w:spacing w:line="276" w:lineRule="auto"/>
        <w:rPr>
          <w:b/>
          <w:bCs/>
        </w:rPr>
      </w:pPr>
      <w:r w:rsidRPr="00B13B26">
        <w:rPr>
          <w:b/>
          <w:bCs/>
        </w:rPr>
        <w:lastRenderedPageBreak/>
        <w:t>Step 4: Implement the Necessary Changes to the Process</w:t>
      </w:r>
    </w:p>
    <w:p w14:paraId="74584574" w14:textId="77777777" w:rsidR="00B13B26" w:rsidRPr="00B13B26" w:rsidRDefault="00B13B26" w:rsidP="003C757B">
      <w:pPr>
        <w:spacing w:line="276" w:lineRule="auto"/>
      </w:pPr>
      <w:r w:rsidRPr="00B13B26">
        <w:rPr>
          <w:rFonts w:ascii="Apple Color Emoji" w:hAnsi="Apple Color Emoji" w:cs="Apple Color Emoji"/>
        </w:rPr>
        <w:t>📌</w:t>
      </w:r>
      <w:r w:rsidRPr="00B13B26">
        <w:t> </w:t>
      </w:r>
      <w:r w:rsidRPr="00B13B26">
        <w:rPr>
          <w:b/>
          <w:bCs/>
        </w:rPr>
        <w:t>Objective:</w:t>
      </w:r>
      <w:r w:rsidRPr="00B13B26">
        <w:t> Apply the planned improvements and track progress.</w:t>
      </w:r>
    </w:p>
    <w:p w14:paraId="796D7B82" w14:textId="77777777" w:rsidR="00B13B26" w:rsidRPr="00B13B26" w:rsidRDefault="00B13B26" w:rsidP="003C757B">
      <w:pPr>
        <w:spacing w:line="276" w:lineRule="auto"/>
      </w:pPr>
      <w:r w:rsidRPr="00B13B26">
        <w:rPr>
          <w:rFonts w:ascii="Apple Color Emoji" w:hAnsi="Apple Color Emoji" w:cs="Apple Color Emoji"/>
        </w:rPr>
        <w:t>🔹</w:t>
      </w:r>
      <w:r w:rsidRPr="00B13B26">
        <w:t> </w:t>
      </w:r>
      <w:r w:rsidRPr="00B13B26">
        <w:rPr>
          <w:b/>
          <w:bCs/>
        </w:rPr>
        <w:t>Actions to Take:</w:t>
      </w:r>
      <w:r w:rsidRPr="00B13B26">
        <w:br/>
      </w:r>
      <w:r w:rsidRPr="00B13B26">
        <w:rPr>
          <w:rFonts w:ascii="Apple Color Emoji" w:hAnsi="Apple Color Emoji" w:cs="Apple Color Emoji"/>
        </w:rPr>
        <w:t>✅</w:t>
      </w:r>
      <w:r w:rsidRPr="00B13B26">
        <w:t xml:space="preserve"> Start small with a </w:t>
      </w:r>
      <w:r w:rsidRPr="00B13B26">
        <w:rPr>
          <w:b/>
          <w:bCs/>
        </w:rPr>
        <w:t>pilot project</w:t>
      </w:r>
      <w:r w:rsidRPr="00B13B26">
        <w:t> to validate improvements.</w:t>
      </w:r>
      <w:r w:rsidRPr="00B13B26">
        <w:br/>
      </w:r>
      <w:r w:rsidRPr="00B13B26">
        <w:rPr>
          <w:rFonts w:ascii="Apple Color Emoji" w:hAnsi="Apple Color Emoji" w:cs="Apple Color Emoji"/>
        </w:rPr>
        <w:t>✅</w:t>
      </w:r>
      <w:r w:rsidRPr="00B13B26">
        <w:t xml:space="preserve"> Train the team on new testing tools and strategies.</w:t>
      </w:r>
      <w:r w:rsidRPr="00B13B26">
        <w:br/>
      </w:r>
      <w:r w:rsidRPr="00B13B26">
        <w:rPr>
          <w:rFonts w:ascii="Apple Color Emoji" w:hAnsi="Apple Color Emoji" w:cs="Apple Color Emoji"/>
        </w:rPr>
        <w:t>✅</w:t>
      </w:r>
      <w:r w:rsidRPr="00B13B26">
        <w:t xml:space="preserve"> Automate test cases for repetitive and critical functionalities.</w:t>
      </w:r>
      <w:r w:rsidRPr="00B13B26">
        <w:br/>
      </w:r>
      <w:r w:rsidRPr="00B13B26">
        <w:rPr>
          <w:rFonts w:ascii="Apple Color Emoji" w:hAnsi="Apple Color Emoji" w:cs="Apple Color Emoji"/>
        </w:rPr>
        <w:t>✅</w:t>
      </w:r>
      <w:r w:rsidRPr="00B13B26">
        <w:t xml:space="preserve"> Monitor metrics and compare them against the baseline.</w:t>
      </w:r>
      <w:r w:rsidRPr="00B13B26">
        <w:br/>
      </w:r>
      <w:r w:rsidRPr="00B13B26">
        <w:rPr>
          <w:rFonts w:ascii="Apple Color Emoji" w:hAnsi="Apple Color Emoji" w:cs="Apple Color Emoji"/>
        </w:rPr>
        <w:t>✅</w:t>
      </w:r>
      <w:r w:rsidRPr="00B13B26">
        <w:t xml:space="preserve"> Refine the process based on results and feedback.</w:t>
      </w:r>
    </w:p>
    <w:p w14:paraId="78281A8A" w14:textId="77777777" w:rsidR="00B13B26" w:rsidRPr="00B13B26" w:rsidRDefault="00B13B26" w:rsidP="003C757B">
      <w:pPr>
        <w:spacing w:line="276" w:lineRule="auto"/>
      </w:pPr>
      <w:r w:rsidRPr="00B13B26">
        <w:rPr>
          <w:rFonts w:ascii="Apple Color Emoji" w:hAnsi="Apple Color Emoji" w:cs="Apple Color Emoji"/>
        </w:rPr>
        <w:t>💡</w:t>
      </w:r>
      <w:r w:rsidRPr="00B13B26">
        <w:t> </w:t>
      </w:r>
      <w:r w:rsidRPr="00B13B26">
        <w:rPr>
          <w:b/>
          <w:bCs/>
        </w:rPr>
        <w:t>Example:</w:t>
      </w:r>
    </w:p>
    <w:p w14:paraId="358F2B20" w14:textId="77777777" w:rsidR="00B13B26" w:rsidRPr="00B13B26" w:rsidRDefault="00B13B26" w:rsidP="003C757B">
      <w:pPr>
        <w:numPr>
          <w:ilvl w:val="0"/>
          <w:numId w:val="68"/>
        </w:numPr>
        <w:spacing w:line="276" w:lineRule="auto"/>
      </w:pPr>
      <w:r w:rsidRPr="00B13B26">
        <w:t>The team </w:t>
      </w:r>
      <w:r w:rsidRPr="00B13B26">
        <w:rPr>
          <w:b/>
          <w:bCs/>
        </w:rPr>
        <w:t>automates 50% of regression tests</w:t>
      </w:r>
      <w:r w:rsidRPr="00B13B26">
        <w:t> and integrates them into the </w:t>
      </w:r>
      <w:r w:rsidRPr="00B13B26">
        <w:rPr>
          <w:b/>
          <w:bCs/>
        </w:rPr>
        <w:t>CI/CD pipeline</w:t>
      </w:r>
      <w:r w:rsidRPr="00B13B26">
        <w:t>.</w:t>
      </w:r>
    </w:p>
    <w:p w14:paraId="5076425E" w14:textId="77777777" w:rsidR="00B13B26" w:rsidRPr="00B13B26" w:rsidRDefault="00B13B26" w:rsidP="003C757B">
      <w:pPr>
        <w:numPr>
          <w:ilvl w:val="0"/>
          <w:numId w:val="68"/>
        </w:numPr>
        <w:spacing w:line="276" w:lineRule="auto"/>
      </w:pPr>
      <w:r w:rsidRPr="00B13B26">
        <w:rPr>
          <w:b/>
          <w:bCs/>
        </w:rPr>
        <w:t>Manual testing effort is reduced by 40%</w:t>
      </w:r>
      <w:r w:rsidRPr="00B13B26">
        <w:t>, accelerating release cycles.</w:t>
      </w:r>
    </w:p>
    <w:p w14:paraId="63DCDE86" w14:textId="77777777" w:rsidR="00B13B26" w:rsidRPr="00B13B26" w:rsidRDefault="00B13B26" w:rsidP="003C757B">
      <w:pPr>
        <w:numPr>
          <w:ilvl w:val="0"/>
          <w:numId w:val="68"/>
        </w:numPr>
        <w:spacing w:line="276" w:lineRule="auto"/>
      </w:pPr>
      <w:r w:rsidRPr="00B13B26">
        <w:t>Defect leakage </w:t>
      </w:r>
      <w:r w:rsidRPr="00B13B26">
        <w:rPr>
          <w:b/>
          <w:bCs/>
        </w:rPr>
        <w:t>drops to 6% after three months</w:t>
      </w:r>
      <w:r w:rsidRPr="00B13B26">
        <w:t>.</w:t>
      </w:r>
    </w:p>
    <w:p w14:paraId="2B51945F" w14:textId="77777777" w:rsidR="00B13B26" w:rsidRPr="00B13B26" w:rsidRDefault="00B13B26" w:rsidP="003C757B">
      <w:pPr>
        <w:spacing w:line="276" w:lineRule="auto"/>
      </w:pPr>
      <w:r w:rsidRPr="00B13B26">
        <w:rPr>
          <w:rFonts w:ascii="Apple Color Emoji" w:hAnsi="Apple Color Emoji" w:cs="Apple Color Emoji"/>
        </w:rPr>
        <w:t>🚀</w:t>
      </w:r>
      <w:r w:rsidRPr="00B13B26">
        <w:t> </w:t>
      </w:r>
      <w:r w:rsidRPr="00B13B26">
        <w:rPr>
          <w:b/>
          <w:bCs/>
        </w:rPr>
        <w:t>Result: Faster testing, fewer defects, and improved software quality.</w:t>
      </w:r>
    </w:p>
    <w:p w14:paraId="6179FB01" w14:textId="15F63B18" w:rsidR="007D6756" w:rsidRDefault="00EA7AD8" w:rsidP="003C757B">
      <w:pPr>
        <w:pStyle w:val="Heading1"/>
        <w:spacing w:line="276" w:lineRule="auto"/>
      </w:pPr>
      <w:r w:rsidRPr="00EA7AD8">
        <w:t>Testing Maturity Model (TMM) &amp; Its Five Levels</w:t>
      </w:r>
    </w:p>
    <w:p w14:paraId="1E42627D" w14:textId="77777777" w:rsidR="00665477" w:rsidRPr="00665477" w:rsidRDefault="00665477" w:rsidP="003C757B">
      <w:pPr>
        <w:spacing w:line="276" w:lineRule="auto"/>
      </w:pPr>
      <w:r w:rsidRPr="00665477">
        <w:t>The </w:t>
      </w:r>
      <w:r w:rsidRPr="00665477">
        <w:rPr>
          <w:b/>
          <w:bCs/>
        </w:rPr>
        <w:t>Testing Maturity Model (TMM)</w:t>
      </w:r>
      <w:r w:rsidRPr="00665477">
        <w:t> is a </w:t>
      </w:r>
      <w:r w:rsidRPr="00665477">
        <w:rPr>
          <w:b/>
          <w:bCs/>
        </w:rPr>
        <w:t>structured framework</w:t>
      </w:r>
      <w:r w:rsidRPr="00665477">
        <w:t> designed to improve an organization's </w:t>
      </w:r>
      <w:r w:rsidRPr="00665477">
        <w:rPr>
          <w:b/>
          <w:bCs/>
        </w:rPr>
        <w:t>software testing process</w:t>
      </w:r>
      <w:r w:rsidRPr="00665477">
        <w:t>. It provides </w:t>
      </w:r>
      <w:r w:rsidRPr="00665477">
        <w:rPr>
          <w:b/>
          <w:bCs/>
        </w:rPr>
        <w:t>five maturity levels</w:t>
      </w:r>
      <w:r w:rsidRPr="00665477">
        <w:t>, each defining key practices to enhance testing </w:t>
      </w:r>
      <w:r w:rsidRPr="00665477">
        <w:rPr>
          <w:b/>
          <w:bCs/>
        </w:rPr>
        <w:t>efficiency, effectiveness, and quality</w:t>
      </w:r>
      <w:r w:rsidRPr="00665477">
        <w:t>.</w:t>
      </w:r>
    </w:p>
    <w:p w14:paraId="1939C32D" w14:textId="77777777" w:rsidR="00665477" w:rsidRDefault="00665477" w:rsidP="003C757B">
      <w:pPr>
        <w:spacing w:line="276" w:lineRule="auto"/>
        <w:rPr>
          <w:rFonts w:ascii="Apple Color Emoji" w:hAnsi="Apple Color Emoji" w:cs="Apple Color Emoji"/>
          <w:b/>
          <w:bCs/>
        </w:rPr>
      </w:pPr>
    </w:p>
    <w:p w14:paraId="73C9073C" w14:textId="360C843C" w:rsidR="00665477" w:rsidRPr="00665477" w:rsidRDefault="00665477" w:rsidP="003C757B">
      <w:pPr>
        <w:spacing w:line="276" w:lineRule="auto"/>
        <w:rPr>
          <w:b/>
          <w:bCs/>
        </w:rPr>
      </w:pPr>
      <w:r w:rsidRPr="00665477">
        <w:rPr>
          <w:rFonts w:ascii="Apple Color Emoji" w:hAnsi="Apple Color Emoji" w:cs="Apple Color Emoji"/>
          <w:b/>
          <w:bCs/>
        </w:rPr>
        <w:t>📌</w:t>
      </w:r>
      <w:r w:rsidRPr="00665477">
        <w:rPr>
          <w:b/>
          <w:bCs/>
        </w:rPr>
        <w:t xml:space="preserve"> Key Objectives of TMM:</w:t>
      </w:r>
    </w:p>
    <w:p w14:paraId="022780FC" w14:textId="77777777" w:rsidR="00665477" w:rsidRPr="00665477" w:rsidRDefault="00665477" w:rsidP="003C757B">
      <w:pPr>
        <w:spacing w:line="276" w:lineRule="auto"/>
      </w:pPr>
      <w:r w:rsidRPr="00665477">
        <w:rPr>
          <w:rFonts w:ascii="Apple Color Emoji" w:hAnsi="Apple Color Emoji" w:cs="Apple Color Emoji"/>
        </w:rPr>
        <w:t>✔</w:t>
      </w:r>
      <w:r w:rsidRPr="00665477">
        <w:t xml:space="preserve"> Improve the </w:t>
      </w:r>
      <w:r w:rsidRPr="00665477">
        <w:rPr>
          <w:b/>
          <w:bCs/>
        </w:rPr>
        <w:t>testing process maturity</w:t>
      </w:r>
      <w:r w:rsidRPr="00665477">
        <w:t> in an organization.</w:t>
      </w:r>
      <w:r w:rsidRPr="00665477">
        <w:br/>
      </w:r>
      <w:r w:rsidRPr="00665477">
        <w:rPr>
          <w:rFonts w:ascii="Apple Color Emoji" w:hAnsi="Apple Color Emoji" w:cs="Apple Color Emoji"/>
        </w:rPr>
        <w:t>✔</w:t>
      </w:r>
      <w:r w:rsidRPr="00665477">
        <w:t xml:space="preserve"> Ensure </w:t>
      </w:r>
      <w:r w:rsidRPr="00665477">
        <w:rPr>
          <w:b/>
          <w:bCs/>
        </w:rPr>
        <w:t>better defect detection</w:t>
      </w:r>
      <w:r w:rsidRPr="00665477">
        <w:t> and prevention.</w:t>
      </w:r>
      <w:r w:rsidRPr="00665477">
        <w:br/>
      </w:r>
      <w:r w:rsidRPr="00665477">
        <w:rPr>
          <w:rFonts w:ascii="Apple Color Emoji" w:hAnsi="Apple Color Emoji" w:cs="Apple Color Emoji"/>
        </w:rPr>
        <w:t>✔</w:t>
      </w:r>
      <w:r w:rsidRPr="00665477">
        <w:t xml:space="preserve"> Integrate testing into the </w:t>
      </w:r>
      <w:r w:rsidRPr="00665477">
        <w:rPr>
          <w:b/>
          <w:bCs/>
        </w:rPr>
        <w:t>software development lifecycle (SDLC)</w:t>
      </w:r>
      <w:r w:rsidRPr="00665477">
        <w:t>.</w:t>
      </w:r>
      <w:r w:rsidRPr="00665477">
        <w:br/>
      </w:r>
      <w:r w:rsidRPr="00665477">
        <w:rPr>
          <w:rFonts w:ascii="Apple Color Emoji" w:hAnsi="Apple Color Emoji" w:cs="Apple Color Emoji"/>
        </w:rPr>
        <w:t>✔</w:t>
      </w:r>
      <w:r w:rsidRPr="00665477">
        <w:t xml:space="preserve"> Establish a </w:t>
      </w:r>
      <w:r w:rsidRPr="00665477">
        <w:rPr>
          <w:b/>
          <w:bCs/>
        </w:rPr>
        <w:t>structured approach</w:t>
      </w:r>
      <w:r w:rsidRPr="00665477">
        <w:t> to testing.</w:t>
      </w:r>
    </w:p>
    <w:p w14:paraId="43878182" w14:textId="77777777" w:rsidR="00665477" w:rsidRDefault="00665477" w:rsidP="003C757B">
      <w:pPr>
        <w:spacing w:line="276" w:lineRule="auto"/>
        <w:rPr>
          <w:rFonts w:ascii="Apple Color Emoji" w:hAnsi="Apple Color Emoji" w:cs="Apple Color Emoji"/>
        </w:rPr>
      </w:pPr>
    </w:p>
    <w:p w14:paraId="408C0483" w14:textId="58014381" w:rsidR="00665477" w:rsidRPr="00665477" w:rsidRDefault="00665477" w:rsidP="003C757B">
      <w:pPr>
        <w:spacing w:line="276" w:lineRule="auto"/>
      </w:pPr>
      <w:r w:rsidRPr="00665477">
        <w:rPr>
          <w:rFonts w:ascii="Apple Color Emoji" w:hAnsi="Apple Color Emoji" w:cs="Apple Color Emoji"/>
        </w:rPr>
        <w:t>🔹</w:t>
      </w:r>
      <w:r w:rsidRPr="00665477">
        <w:t> </w:t>
      </w:r>
      <w:r w:rsidRPr="00665477">
        <w:rPr>
          <w:b/>
          <w:bCs/>
        </w:rPr>
        <w:t xml:space="preserve">TMM is </w:t>
      </w:r>
      <w:proofErr w:type="gramStart"/>
      <w:r w:rsidRPr="00665477">
        <w:rPr>
          <w:b/>
          <w:bCs/>
        </w:rPr>
        <w:t>similar to</w:t>
      </w:r>
      <w:proofErr w:type="gramEnd"/>
      <w:r w:rsidRPr="00665477">
        <w:rPr>
          <w:b/>
          <w:bCs/>
        </w:rPr>
        <w:t xml:space="preserve"> CMMI (Capability Maturity Model Integration), but it focuses specifically on software testing.</w:t>
      </w:r>
    </w:p>
    <w:p w14:paraId="2571E058" w14:textId="77777777" w:rsidR="00EA7AD8" w:rsidRDefault="00EA7AD8" w:rsidP="003C757B">
      <w:pPr>
        <w:spacing w:line="276" w:lineRule="auto"/>
      </w:pPr>
    </w:p>
    <w:p w14:paraId="538C5FD6" w14:textId="77777777" w:rsidR="00100F2D" w:rsidRPr="00100F2D" w:rsidRDefault="00100F2D" w:rsidP="003C757B">
      <w:pPr>
        <w:spacing w:line="276" w:lineRule="auto"/>
        <w:rPr>
          <w:b/>
          <w:bCs/>
        </w:rPr>
      </w:pPr>
      <w:r w:rsidRPr="00100F2D">
        <w:rPr>
          <w:rFonts w:ascii="Apple Color Emoji" w:hAnsi="Apple Color Emoji" w:cs="Apple Color Emoji"/>
          <w:b/>
          <w:bCs/>
        </w:rPr>
        <w:t>🔹</w:t>
      </w:r>
      <w:r w:rsidRPr="00100F2D">
        <w:rPr>
          <w:b/>
          <w:bCs/>
        </w:rPr>
        <w:t xml:space="preserve"> Level 1: INITIAL (Ad-Hoc Testing)</w:t>
      </w:r>
    </w:p>
    <w:p w14:paraId="4B458536" w14:textId="77777777" w:rsidR="00100F2D" w:rsidRPr="00100F2D" w:rsidRDefault="00100F2D" w:rsidP="003C757B">
      <w:pPr>
        <w:spacing w:line="276" w:lineRule="auto"/>
      </w:pPr>
      <w:r w:rsidRPr="00100F2D">
        <w:rPr>
          <w:rFonts w:ascii="Apple Color Emoji" w:hAnsi="Apple Color Emoji" w:cs="Apple Color Emoji"/>
        </w:rPr>
        <w:t>📌</w:t>
      </w:r>
      <w:r w:rsidRPr="00100F2D">
        <w:t> </w:t>
      </w:r>
      <w:r w:rsidRPr="00100F2D">
        <w:rPr>
          <w:b/>
          <w:bCs/>
        </w:rPr>
        <w:t>Description:</w:t>
      </w:r>
    </w:p>
    <w:p w14:paraId="451434BF" w14:textId="77777777" w:rsidR="00100F2D" w:rsidRPr="00100F2D" w:rsidRDefault="00100F2D" w:rsidP="003C757B">
      <w:pPr>
        <w:numPr>
          <w:ilvl w:val="0"/>
          <w:numId w:val="69"/>
        </w:numPr>
        <w:spacing w:line="276" w:lineRule="auto"/>
      </w:pPr>
      <w:r w:rsidRPr="00100F2D">
        <w:t>Testing is done </w:t>
      </w:r>
      <w:r w:rsidRPr="00100F2D">
        <w:rPr>
          <w:b/>
          <w:bCs/>
        </w:rPr>
        <w:t>randomly and informally</w:t>
      </w:r>
      <w:r w:rsidRPr="00100F2D">
        <w:t> without a structured process.</w:t>
      </w:r>
    </w:p>
    <w:p w14:paraId="33384BD8" w14:textId="77777777" w:rsidR="00100F2D" w:rsidRPr="00100F2D" w:rsidRDefault="00100F2D" w:rsidP="003C757B">
      <w:pPr>
        <w:numPr>
          <w:ilvl w:val="0"/>
          <w:numId w:val="69"/>
        </w:numPr>
        <w:spacing w:line="276" w:lineRule="auto"/>
      </w:pPr>
      <w:r w:rsidRPr="00100F2D">
        <w:t>There are </w:t>
      </w:r>
      <w:r w:rsidRPr="00100F2D">
        <w:rPr>
          <w:b/>
          <w:bCs/>
        </w:rPr>
        <w:t>no defined test plans, strategies, or defect tracking mechanisms</w:t>
      </w:r>
      <w:r w:rsidRPr="00100F2D">
        <w:t>.</w:t>
      </w:r>
    </w:p>
    <w:p w14:paraId="11C269C0" w14:textId="77777777" w:rsidR="00100F2D" w:rsidRPr="00100F2D" w:rsidRDefault="00100F2D" w:rsidP="003C757B">
      <w:pPr>
        <w:numPr>
          <w:ilvl w:val="0"/>
          <w:numId w:val="69"/>
        </w:numPr>
        <w:spacing w:line="276" w:lineRule="auto"/>
      </w:pPr>
      <w:r w:rsidRPr="00100F2D">
        <w:t>Developers or testers perform </w:t>
      </w:r>
      <w:r w:rsidRPr="00100F2D">
        <w:rPr>
          <w:b/>
          <w:bCs/>
        </w:rPr>
        <w:t>ad-hoc testing</w:t>
      </w:r>
      <w:r w:rsidRPr="00100F2D">
        <w:t> without documentation.</w:t>
      </w:r>
    </w:p>
    <w:p w14:paraId="2D5A2CE6" w14:textId="77777777" w:rsidR="00100F2D" w:rsidRDefault="00100F2D" w:rsidP="003C757B">
      <w:pPr>
        <w:spacing w:line="276" w:lineRule="auto"/>
        <w:rPr>
          <w:rFonts w:ascii="Apple Color Emoji" w:hAnsi="Apple Color Emoji" w:cs="Apple Color Emoji"/>
        </w:rPr>
      </w:pPr>
    </w:p>
    <w:p w14:paraId="0258FBDA" w14:textId="77777777" w:rsidR="00100F2D" w:rsidRDefault="00100F2D" w:rsidP="003C757B">
      <w:pPr>
        <w:spacing w:line="276" w:lineRule="auto"/>
        <w:rPr>
          <w:rFonts w:ascii="Apple Color Emoji" w:hAnsi="Apple Color Emoji" w:cs="Apple Color Emoji"/>
        </w:rPr>
      </w:pPr>
    </w:p>
    <w:p w14:paraId="04E44F9C" w14:textId="77777777" w:rsidR="00100F2D" w:rsidRDefault="00100F2D" w:rsidP="003C757B">
      <w:pPr>
        <w:spacing w:line="276" w:lineRule="auto"/>
        <w:rPr>
          <w:rFonts w:ascii="Apple Color Emoji" w:hAnsi="Apple Color Emoji" w:cs="Apple Color Emoji"/>
        </w:rPr>
      </w:pPr>
    </w:p>
    <w:p w14:paraId="6A5F9AC7" w14:textId="2AC28E92" w:rsidR="00100F2D" w:rsidRPr="00100F2D" w:rsidRDefault="00100F2D" w:rsidP="003C757B">
      <w:pPr>
        <w:spacing w:line="276" w:lineRule="auto"/>
      </w:pPr>
      <w:r w:rsidRPr="00100F2D">
        <w:rPr>
          <w:rFonts w:ascii="Apple Color Emoji" w:hAnsi="Apple Color Emoji" w:cs="Apple Color Emoji"/>
        </w:rPr>
        <w:t>📌</w:t>
      </w:r>
      <w:r w:rsidRPr="00100F2D">
        <w:t> </w:t>
      </w:r>
      <w:r w:rsidRPr="00100F2D">
        <w:rPr>
          <w:b/>
          <w:bCs/>
        </w:rPr>
        <w:t>Challenges at Level 1:</w:t>
      </w:r>
      <w:r w:rsidRPr="00100F2D">
        <w:br/>
      </w:r>
      <w:r w:rsidRPr="00100F2D">
        <w:rPr>
          <w:rFonts w:ascii="Apple Color Emoji" w:hAnsi="Apple Color Emoji" w:cs="Apple Color Emoji"/>
        </w:rPr>
        <w:t>❌</w:t>
      </w:r>
      <w:r w:rsidRPr="00100F2D">
        <w:t xml:space="preserve"> No dedicated </w:t>
      </w:r>
      <w:r w:rsidRPr="00100F2D">
        <w:rPr>
          <w:b/>
          <w:bCs/>
        </w:rPr>
        <w:t>QA team or process</w:t>
      </w:r>
      <w:r w:rsidRPr="00100F2D">
        <w:t>.</w:t>
      </w:r>
      <w:r w:rsidRPr="00100F2D">
        <w:br/>
      </w:r>
      <w:r w:rsidRPr="00100F2D">
        <w:rPr>
          <w:rFonts w:ascii="Apple Color Emoji" w:hAnsi="Apple Color Emoji" w:cs="Apple Color Emoji"/>
        </w:rPr>
        <w:t>❌</w:t>
      </w:r>
      <w:r w:rsidRPr="00100F2D">
        <w:t xml:space="preserve"> Testing starts </w:t>
      </w:r>
      <w:r w:rsidRPr="00100F2D">
        <w:rPr>
          <w:b/>
          <w:bCs/>
        </w:rPr>
        <w:t>after development</w:t>
      </w:r>
      <w:r w:rsidRPr="00100F2D">
        <w:t>, leading to </w:t>
      </w:r>
      <w:r w:rsidRPr="00100F2D">
        <w:rPr>
          <w:b/>
          <w:bCs/>
        </w:rPr>
        <w:t>more defects in production</w:t>
      </w:r>
      <w:r w:rsidRPr="00100F2D">
        <w:t>.</w:t>
      </w:r>
      <w:r w:rsidRPr="00100F2D">
        <w:br/>
      </w:r>
      <w:r w:rsidRPr="00100F2D">
        <w:rPr>
          <w:rFonts w:ascii="Apple Color Emoji" w:hAnsi="Apple Color Emoji" w:cs="Apple Color Emoji"/>
        </w:rPr>
        <w:t>❌</w:t>
      </w:r>
      <w:r w:rsidRPr="00100F2D">
        <w:t xml:space="preserve"> High </w:t>
      </w:r>
      <w:r w:rsidRPr="00100F2D">
        <w:rPr>
          <w:b/>
          <w:bCs/>
        </w:rPr>
        <w:t>cost of fixing defects</w:t>
      </w:r>
      <w:r w:rsidRPr="00100F2D">
        <w:t> due to late detection.</w:t>
      </w:r>
    </w:p>
    <w:p w14:paraId="70C1AEB0" w14:textId="77777777" w:rsidR="00100F2D" w:rsidRPr="00100F2D" w:rsidRDefault="00100F2D" w:rsidP="003C757B">
      <w:pPr>
        <w:spacing w:line="276" w:lineRule="auto"/>
      </w:pPr>
      <w:r w:rsidRPr="00100F2D">
        <w:rPr>
          <w:rFonts w:ascii="Apple Color Emoji" w:hAnsi="Apple Color Emoji" w:cs="Apple Color Emoji"/>
        </w:rPr>
        <w:t>✅</w:t>
      </w:r>
      <w:r w:rsidRPr="00100F2D">
        <w:t> </w:t>
      </w:r>
      <w:r w:rsidRPr="00100F2D">
        <w:rPr>
          <w:b/>
          <w:bCs/>
        </w:rPr>
        <w:t>Example:</w:t>
      </w:r>
      <w:r w:rsidRPr="00100F2D">
        <w:br/>
        <w:t>A startup develops a mobile app but has </w:t>
      </w:r>
      <w:r w:rsidRPr="00100F2D">
        <w:rPr>
          <w:b/>
          <w:bCs/>
        </w:rPr>
        <w:t>no dedicated testers</w:t>
      </w:r>
      <w:r w:rsidRPr="00100F2D">
        <w:t>. Developers test the app </w:t>
      </w:r>
      <w:r w:rsidRPr="00100F2D">
        <w:rPr>
          <w:b/>
          <w:bCs/>
        </w:rPr>
        <w:t>informally</w:t>
      </w:r>
      <w:r w:rsidRPr="00100F2D">
        <w:t>, leading to </w:t>
      </w:r>
      <w:r w:rsidRPr="00100F2D">
        <w:rPr>
          <w:b/>
          <w:bCs/>
        </w:rPr>
        <w:t>many undetected UI bugs in production</w:t>
      </w:r>
      <w:r w:rsidRPr="00100F2D">
        <w:t>.</w:t>
      </w:r>
    </w:p>
    <w:p w14:paraId="3CF91C4E" w14:textId="77777777" w:rsidR="00665477" w:rsidRDefault="00665477" w:rsidP="003C757B">
      <w:pPr>
        <w:spacing w:line="276" w:lineRule="auto"/>
      </w:pPr>
    </w:p>
    <w:p w14:paraId="12EA5C1C" w14:textId="77777777" w:rsidR="00C814F8" w:rsidRPr="00C814F8" w:rsidRDefault="00C814F8" w:rsidP="003C757B">
      <w:pPr>
        <w:spacing w:line="276" w:lineRule="auto"/>
        <w:rPr>
          <w:b/>
          <w:bCs/>
        </w:rPr>
      </w:pPr>
      <w:r w:rsidRPr="00C814F8">
        <w:rPr>
          <w:rFonts w:ascii="Apple Color Emoji" w:hAnsi="Apple Color Emoji" w:cs="Apple Color Emoji"/>
          <w:b/>
          <w:bCs/>
        </w:rPr>
        <w:t>🔹</w:t>
      </w:r>
      <w:r w:rsidRPr="00C814F8">
        <w:rPr>
          <w:b/>
          <w:bCs/>
        </w:rPr>
        <w:t xml:space="preserve"> Level 2: PHASE DEFINITION (Basic Testing Process)</w:t>
      </w:r>
    </w:p>
    <w:p w14:paraId="43DC4715" w14:textId="77777777" w:rsidR="00C814F8" w:rsidRPr="00C814F8" w:rsidRDefault="00C814F8" w:rsidP="003C757B">
      <w:pPr>
        <w:spacing w:line="276" w:lineRule="auto"/>
      </w:pPr>
      <w:r w:rsidRPr="00C814F8">
        <w:rPr>
          <w:rFonts w:ascii="Apple Color Emoji" w:hAnsi="Apple Color Emoji" w:cs="Apple Color Emoji"/>
        </w:rPr>
        <w:t>📌</w:t>
      </w:r>
      <w:r w:rsidRPr="00C814F8">
        <w:t> </w:t>
      </w:r>
      <w:r w:rsidRPr="00C814F8">
        <w:rPr>
          <w:b/>
          <w:bCs/>
        </w:rPr>
        <w:t>Description:</w:t>
      </w:r>
    </w:p>
    <w:p w14:paraId="749FD135" w14:textId="77777777" w:rsidR="00C814F8" w:rsidRPr="00C814F8" w:rsidRDefault="00C814F8" w:rsidP="003C757B">
      <w:pPr>
        <w:numPr>
          <w:ilvl w:val="0"/>
          <w:numId w:val="70"/>
        </w:numPr>
        <w:spacing w:line="276" w:lineRule="auto"/>
      </w:pPr>
      <w:r w:rsidRPr="00C814F8">
        <w:rPr>
          <w:b/>
          <w:bCs/>
        </w:rPr>
        <w:t>Basic test planning</w:t>
      </w:r>
      <w:r w:rsidRPr="00C814F8">
        <w:t> is introduced.</w:t>
      </w:r>
    </w:p>
    <w:p w14:paraId="3229E3A1" w14:textId="77777777" w:rsidR="00C814F8" w:rsidRPr="00C814F8" w:rsidRDefault="00C814F8" w:rsidP="003C757B">
      <w:pPr>
        <w:numPr>
          <w:ilvl w:val="0"/>
          <w:numId w:val="70"/>
        </w:numPr>
        <w:spacing w:line="276" w:lineRule="auto"/>
      </w:pPr>
      <w:r w:rsidRPr="00C814F8">
        <w:rPr>
          <w:b/>
          <w:bCs/>
        </w:rPr>
        <w:t>Test cases and documentation</w:t>
      </w:r>
      <w:r w:rsidRPr="00C814F8">
        <w:t> are created.</w:t>
      </w:r>
    </w:p>
    <w:p w14:paraId="0C0E5741" w14:textId="77777777" w:rsidR="00C814F8" w:rsidRPr="00C814F8" w:rsidRDefault="00C814F8" w:rsidP="003C757B">
      <w:pPr>
        <w:numPr>
          <w:ilvl w:val="0"/>
          <w:numId w:val="70"/>
        </w:numPr>
        <w:spacing w:line="276" w:lineRule="auto"/>
      </w:pPr>
      <w:r w:rsidRPr="00C814F8">
        <w:t>Defect tracking begins using basic tools like </w:t>
      </w:r>
      <w:r w:rsidRPr="00C814F8">
        <w:rPr>
          <w:b/>
          <w:bCs/>
        </w:rPr>
        <w:t>Excel or JIRA</w:t>
      </w:r>
      <w:r w:rsidRPr="00C814F8">
        <w:t>.</w:t>
      </w:r>
    </w:p>
    <w:p w14:paraId="1D362232" w14:textId="77777777" w:rsidR="00C814F8" w:rsidRPr="00C814F8" w:rsidRDefault="00C814F8" w:rsidP="003C757B">
      <w:pPr>
        <w:numPr>
          <w:ilvl w:val="0"/>
          <w:numId w:val="70"/>
        </w:numPr>
        <w:spacing w:line="276" w:lineRule="auto"/>
      </w:pPr>
      <w:r w:rsidRPr="00C814F8">
        <w:t>Testing is still </w:t>
      </w:r>
      <w:r w:rsidRPr="00C814F8">
        <w:rPr>
          <w:b/>
          <w:bCs/>
        </w:rPr>
        <w:t>separate from development</w:t>
      </w:r>
      <w:r w:rsidRPr="00C814F8">
        <w:t>, but some structure exists.</w:t>
      </w:r>
    </w:p>
    <w:p w14:paraId="40CA99E0" w14:textId="77777777" w:rsidR="00C814F8" w:rsidRPr="00C814F8" w:rsidRDefault="00C814F8" w:rsidP="003C757B">
      <w:pPr>
        <w:spacing w:line="276" w:lineRule="auto"/>
      </w:pPr>
      <w:r w:rsidRPr="00C814F8">
        <w:rPr>
          <w:rFonts w:ascii="Apple Color Emoji" w:hAnsi="Apple Color Emoji" w:cs="Apple Color Emoji"/>
        </w:rPr>
        <w:t>📌</w:t>
      </w:r>
      <w:r w:rsidRPr="00C814F8">
        <w:t> </w:t>
      </w:r>
      <w:r w:rsidRPr="00C814F8">
        <w:rPr>
          <w:b/>
          <w:bCs/>
        </w:rPr>
        <w:t>Improvements at Level 2:</w:t>
      </w:r>
      <w:r w:rsidRPr="00C814F8">
        <w:br/>
      </w:r>
      <w:r w:rsidRPr="00C814F8">
        <w:rPr>
          <w:rFonts w:ascii="Apple Color Emoji" w:hAnsi="Apple Color Emoji" w:cs="Apple Color Emoji"/>
        </w:rPr>
        <w:t>✔</w:t>
      </w:r>
      <w:r w:rsidRPr="00C814F8">
        <w:t xml:space="preserve"> Defined </w:t>
      </w:r>
      <w:r w:rsidRPr="00C814F8">
        <w:rPr>
          <w:b/>
          <w:bCs/>
        </w:rPr>
        <w:t>test cases, plans, and reporting</w:t>
      </w:r>
      <w:r w:rsidRPr="00C814F8">
        <w:t>.</w:t>
      </w:r>
      <w:r w:rsidRPr="00C814F8">
        <w:br/>
      </w:r>
      <w:r w:rsidRPr="00C814F8">
        <w:rPr>
          <w:rFonts w:ascii="Apple Color Emoji" w:hAnsi="Apple Color Emoji" w:cs="Apple Color Emoji"/>
        </w:rPr>
        <w:t>✔</w:t>
      </w:r>
      <w:r w:rsidRPr="00C814F8">
        <w:t> </w:t>
      </w:r>
      <w:r w:rsidRPr="00C814F8">
        <w:rPr>
          <w:b/>
          <w:bCs/>
        </w:rPr>
        <w:t>Dedicated QA teams</w:t>
      </w:r>
      <w:r w:rsidRPr="00C814F8">
        <w:t> start testing the software.</w:t>
      </w:r>
      <w:r w:rsidRPr="00C814F8">
        <w:br/>
      </w:r>
      <w:r w:rsidRPr="00C814F8">
        <w:rPr>
          <w:rFonts w:ascii="Apple Color Emoji" w:hAnsi="Apple Color Emoji" w:cs="Apple Color Emoji"/>
        </w:rPr>
        <w:t>✔</w:t>
      </w:r>
      <w:r w:rsidRPr="00C814F8">
        <w:t> </w:t>
      </w:r>
      <w:r w:rsidRPr="00C814F8">
        <w:rPr>
          <w:b/>
          <w:bCs/>
        </w:rPr>
        <w:t>Defect management</w:t>
      </w:r>
      <w:r w:rsidRPr="00C814F8">
        <w:t> begins using tracking tools.</w:t>
      </w:r>
    </w:p>
    <w:p w14:paraId="377E0BAE" w14:textId="2E4202EA" w:rsidR="00C814F8" w:rsidRDefault="00C814F8" w:rsidP="003C757B">
      <w:pPr>
        <w:spacing w:line="276" w:lineRule="auto"/>
      </w:pPr>
      <w:r w:rsidRPr="00C814F8">
        <w:rPr>
          <w:rFonts w:ascii="Apple Color Emoji" w:hAnsi="Apple Color Emoji" w:cs="Apple Color Emoji"/>
        </w:rPr>
        <w:t>✅</w:t>
      </w:r>
      <w:r w:rsidRPr="00C814F8">
        <w:t> </w:t>
      </w:r>
      <w:r w:rsidRPr="00C814F8">
        <w:rPr>
          <w:b/>
          <w:bCs/>
        </w:rPr>
        <w:t>Example:</w:t>
      </w:r>
      <w:r w:rsidRPr="00C814F8">
        <w:br/>
        <w:t>An e-commerce company starts documenting </w:t>
      </w:r>
      <w:r w:rsidRPr="00C814F8">
        <w:rPr>
          <w:b/>
          <w:bCs/>
        </w:rPr>
        <w:t>test scenarios</w:t>
      </w:r>
      <w:r w:rsidRPr="00C814F8">
        <w:t> for payment processing but still relies on </w:t>
      </w:r>
      <w:r w:rsidRPr="00C814F8">
        <w:rPr>
          <w:b/>
          <w:bCs/>
        </w:rPr>
        <w:t>manual testing</w:t>
      </w:r>
      <w:r>
        <w:rPr>
          <w:b/>
          <w:bCs/>
        </w:rPr>
        <w:t xml:space="preserve"> </w:t>
      </w:r>
      <w:r w:rsidRPr="00C814F8">
        <w:t>without automation.</w:t>
      </w:r>
    </w:p>
    <w:p w14:paraId="23BBA936" w14:textId="77777777" w:rsidR="00C814F8" w:rsidRDefault="00C814F8" w:rsidP="003C757B">
      <w:pPr>
        <w:spacing w:line="276" w:lineRule="auto"/>
      </w:pPr>
    </w:p>
    <w:p w14:paraId="0D6D1CCA" w14:textId="77777777" w:rsidR="00C814F8" w:rsidRPr="00C814F8" w:rsidRDefault="00C814F8" w:rsidP="003C757B">
      <w:pPr>
        <w:spacing w:line="276" w:lineRule="auto"/>
        <w:rPr>
          <w:b/>
          <w:bCs/>
        </w:rPr>
      </w:pPr>
      <w:r w:rsidRPr="00C814F8">
        <w:rPr>
          <w:rFonts w:ascii="Apple Color Emoji" w:hAnsi="Apple Color Emoji" w:cs="Apple Color Emoji"/>
          <w:b/>
          <w:bCs/>
        </w:rPr>
        <w:t>🔹</w:t>
      </w:r>
      <w:r w:rsidRPr="00C814F8">
        <w:rPr>
          <w:b/>
          <w:bCs/>
        </w:rPr>
        <w:t xml:space="preserve"> Level 3: INTEGRATION (Testing Integrated into SDLC)</w:t>
      </w:r>
    </w:p>
    <w:p w14:paraId="2DF61F64" w14:textId="77777777" w:rsidR="00C814F8" w:rsidRPr="00C814F8" w:rsidRDefault="00C814F8" w:rsidP="003C757B">
      <w:pPr>
        <w:spacing w:line="276" w:lineRule="auto"/>
      </w:pPr>
      <w:r w:rsidRPr="00C814F8">
        <w:rPr>
          <w:rFonts w:ascii="Apple Color Emoji" w:hAnsi="Apple Color Emoji" w:cs="Apple Color Emoji"/>
        </w:rPr>
        <w:t>📌</w:t>
      </w:r>
      <w:r w:rsidRPr="00C814F8">
        <w:t> </w:t>
      </w:r>
      <w:r w:rsidRPr="00C814F8">
        <w:rPr>
          <w:b/>
          <w:bCs/>
        </w:rPr>
        <w:t>Description:</w:t>
      </w:r>
    </w:p>
    <w:p w14:paraId="561F0709" w14:textId="77777777" w:rsidR="00C814F8" w:rsidRPr="00C814F8" w:rsidRDefault="00C814F8" w:rsidP="003C757B">
      <w:pPr>
        <w:numPr>
          <w:ilvl w:val="0"/>
          <w:numId w:val="71"/>
        </w:numPr>
        <w:spacing w:line="276" w:lineRule="auto"/>
      </w:pPr>
      <w:r w:rsidRPr="00C814F8">
        <w:t>Testing becomes an </w:t>
      </w:r>
      <w:r w:rsidRPr="00C814F8">
        <w:rPr>
          <w:b/>
          <w:bCs/>
        </w:rPr>
        <w:t>integral part of software development</w:t>
      </w:r>
      <w:r w:rsidRPr="00C814F8">
        <w:t>.</w:t>
      </w:r>
    </w:p>
    <w:p w14:paraId="7F5DB796" w14:textId="77777777" w:rsidR="00C814F8" w:rsidRPr="00C814F8" w:rsidRDefault="00C814F8" w:rsidP="003C757B">
      <w:pPr>
        <w:numPr>
          <w:ilvl w:val="0"/>
          <w:numId w:val="71"/>
        </w:numPr>
        <w:spacing w:line="276" w:lineRule="auto"/>
      </w:pPr>
      <w:r w:rsidRPr="00C814F8">
        <w:rPr>
          <w:b/>
          <w:bCs/>
        </w:rPr>
        <w:t>Formalized testing techniques</w:t>
      </w:r>
      <w:r w:rsidRPr="00C814F8">
        <w:t> (e.g., boundary value analysis, equivalence partitioning).</w:t>
      </w:r>
    </w:p>
    <w:p w14:paraId="4958F518" w14:textId="77777777" w:rsidR="00C814F8" w:rsidRPr="00C814F8" w:rsidRDefault="00C814F8" w:rsidP="003C757B">
      <w:pPr>
        <w:numPr>
          <w:ilvl w:val="0"/>
          <w:numId w:val="71"/>
        </w:numPr>
        <w:spacing w:line="276" w:lineRule="auto"/>
      </w:pPr>
      <w:r w:rsidRPr="00C814F8">
        <w:rPr>
          <w:b/>
          <w:bCs/>
        </w:rPr>
        <w:t>Automated testing</w:t>
      </w:r>
      <w:r w:rsidRPr="00C814F8">
        <w:t> for regression tests starts.</w:t>
      </w:r>
    </w:p>
    <w:p w14:paraId="74BF8071" w14:textId="77777777" w:rsidR="00C814F8" w:rsidRPr="00C814F8" w:rsidRDefault="00C814F8" w:rsidP="003C757B">
      <w:pPr>
        <w:numPr>
          <w:ilvl w:val="0"/>
          <w:numId w:val="71"/>
        </w:numPr>
        <w:spacing w:line="276" w:lineRule="auto"/>
      </w:pPr>
      <w:r w:rsidRPr="00C814F8">
        <w:t>Collaboration between </w:t>
      </w:r>
      <w:r w:rsidRPr="00C814F8">
        <w:rPr>
          <w:b/>
          <w:bCs/>
        </w:rPr>
        <w:t>development and testing teams</w:t>
      </w:r>
      <w:r w:rsidRPr="00C814F8">
        <w:t> increases.</w:t>
      </w:r>
    </w:p>
    <w:p w14:paraId="71AF7060" w14:textId="77777777" w:rsidR="00C814F8" w:rsidRPr="00C814F8" w:rsidRDefault="00C814F8" w:rsidP="003C757B">
      <w:pPr>
        <w:spacing w:line="276" w:lineRule="auto"/>
      </w:pPr>
      <w:r w:rsidRPr="00C814F8">
        <w:rPr>
          <w:rFonts w:ascii="Apple Color Emoji" w:hAnsi="Apple Color Emoji" w:cs="Apple Color Emoji"/>
        </w:rPr>
        <w:t>📌</w:t>
      </w:r>
      <w:r w:rsidRPr="00C814F8">
        <w:t> </w:t>
      </w:r>
      <w:r w:rsidRPr="00C814F8">
        <w:rPr>
          <w:b/>
          <w:bCs/>
        </w:rPr>
        <w:t>Improvements at Level 3:</w:t>
      </w:r>
      <w:r w:rsidRPr="00C814F8">
        <w:br/>
      </w:r>
      <w:r w:rsidRPr="00C814F8">
        <w:rPr>
          <w:rFonts w:ascii="Apple Color Emoji" w:hAnsi="Apple Color Emoji" w:cs="Apple Color Emoji"/>
        </w:rPr>
        <w:t>✔</w:t>
      </w:r>
      <w:r w:rsidRPr="00C814F8">
        <w:t xml:space="preserve"> Testing is included </w:t>
      </w:r>
      <w:r w:rsidRPr="00C814F8">
        <w:rPr>
          <w:b/>
          <w:bCs/>
        </w:rPr>
        <w:t>from the early stages</w:t>
      </w:r>
      <w:r w:rsidRPr="00C814F8">
        <w:t> (Shift Left Testing).</w:t>
      </w:r>
      <w:r w:rsidRPr="00C814F8">
        <w:br/>
      </w:r>
      <w:r w:rsidRPr="00C814F8">
        <w:rPr>
          <w:rFonts w:ascii="Apple Color Emoji" w:hAnsi="Apple Color Emoji" w:cs="Apple Color Emoji"/>
        </w:rPr>
        <w:t>✔</w:t>
      </w:r>
      <w:r w:rsidRPr="00C814F8">
        <w:t> </w:t>
      </w:r>
      <w:r w:rsidRPr="00C814F8">
        <w:rPr>
          <w:b/>
          <w:bCs/>
        </w:rPr>
        <w:t>Automated testing</w:t>
      </w:r>
      <w:r w:rsidRPr="00C814F8">
        <w:t> starts reducing manual effort.</w:t>
      </w:r>
      <w:r w:rsidRPr="00C814F8">
        <w:br/>
      </w:r>
      <w:r w:rsidRPr="00C814F8">
        <w:rPr>
          <w:rFonts w:ascii="Apple Color Emoji" w:hAnsi="Apple Color Emoji" w:cs="Apple Color Emoji"/>
        </w:rPr>
        <w:t>✔</w:t>
      </w:r>
      <w:r w:rsidRPr="00C814F8">
        <w:t> </w:t>
      </w:r>
      <w:r w:rsidRPr="00C814F8">
        <w:rPr>
          <w:b/>
          <w:bCs/>
        </w:rPr>
        <w:t>Formalized test strategies</w:t>
      </w:r>
      <w:r w:rsidRPr="00C814F8">
        <w:t> improve efficiency.</w:t>
      </w:r>
    </w:p>
    <w:p w14:paraId="7277007E" w14:textId="77777777" w:rsidR="00C814F8" w:rsidRPr="00C814F8" w:rsidRDefault="00C814F8" w:rsidP="003C757B">
      <w:pPr>
        <w:spacing w:line="276" w:lineRule="auto"/>
      </w:pPr>
      <w:r w:rsidRPr="00C814F8">
        <w:rPr>
          <w:rFonts w:ascii="Apple Color Emoji" w:hAnsi="Apple Color Emoji" w:cs="Apple Color Emoji"/>
        </w:rPr>
        <w:t>✅</w:t>
      </w:r>
      <w:r w:rsidRPr="00C814F8">
        <w:t> </w:t>
      </w:r>
      <w:r w:rsidRPr="00C814F8">
        <w:rPr>
          <w:b/>
          <w:bCs/>
        </w:rPr>
        <w:t>Example:</w:t>
      </w:r>
      <w:r w:rsidRPr="00C814F8">
        <w:br/>
        <w:t>A banking firm integrates </w:t>
      </w:r>
      <w:r w:rsidRPr="00C814F8">
        <w:rPr>
          <w:b/>
          <w:bCs/>
        </w:rPr>
        <w:t>Selenium automation tests</w:t>
      </w:r>
      <w:r w:rsidRPr="00C814F8">
        <w:t> into their </w:t>
      </w:r>
      <w:r w:rsidRPr="00C814F8">
        <w:rPr>
          <w:b/>
          <w:bCs/>
        </w:rPr>
        <w:t>CI/CD pipeline</w:t>
      </w:r>
      <w:r w:rsidRPr="00C814F8">
        <w:t>, reducing </w:t>
      </w:r>
      <w:r w:rsidRPr="00C814F8">
        <w:rPr>
          <w:b/>
          <w:bCs/>
        </w:rPr>
        <w:t>testing time from 5 days to 2 days</w:t>
      </w:r>
      <w:r w:rsidRPr="00C814F8">
        <w:t>.</w:t>
      </w:r>
    </w:p>
    <w:p w14:paraId="3E1E1DDE" w14:textId="77777777" w:rsidR="00C814F8" w:rsidRDefault="00C814F8" w:rsidP="003C757B">
      <w:pPr>
        <w:spacing w:line="276" w:lineRule="auto"/>
      </w:pPr>
    </w:p>
    <w:p w14:paraId="39EE3D2D" w14:textId="77777777" w:rsidR="00FD4A15" w:rsidRPr="00FD4A15" w:rsidRDefault="00FD4A15" w:rsidP="003C757B">
      <w:pPr>
        <w:spacing w:line="276" w:lineRule="auto"/>
        <w:rPr>
          <w:b/>
          <w:bCs/>
        </w:rPr>
      </w:pPr>
      <w:r w:rsidRPr="00FD4A15">
        <w:rPr>
          <w:rFonts w:ascii="Apple Color Emoji" w:hAnsi="Apple Color Emoji" w:cs="Apple Color Emoji"/>
          <w:b/>
          <w:bCs/>
        </w:rPr>
        <w:lastRenderedPageBreak/>
        <w:t>🔹</w:t>
      </w:r>
      <w:r w:rsidRPr="00FD4A15">
        <w:rPr>
          <w:b/>
          <w:bCs/>
        </w:rPr>
        <w:t xml:space="preserve"> Level 4: MANAGEMENT &amp; MEASUREMENT (Data-Driven Testing)</w:t>
      </w:r>
    </w:p>
    <w:p w14:paraId="03ADB38E" w14:textId="77777777" w:rsidR="00FD4A15" w:rsidRPr="00FD4A15" w:rsidRDefault="00FD4A15" w:rsidP="003C757B">
      <w:pPr>
        <w:spacing w:line="276" w:lineRule="auto"/>
      </w:pPr>
      <w:r w:rsidRPr="00FD4A15">
        <w:rPr>
          <w:rFonts w:ascii="Apple Color Emoji" w:hAnsi="Apple Color Emoji" w:cs="Apple Color Emoji"/>
        </w:rPr>
        <w:t>📌</w:t>
      </w:r>
      <w:r w:rsidRPr="00FD4A15">
        <w:t> </w:t>
      </w:r>
      <w:r w:rsidRPr="00FD4A15">
        <w:rPr>
          <w:b/>
          <w:bCs/>
        </w:rPr>
        <w:t>Description:</w:t>
      </w:r>
    </w:p>
    <w:p w14:paraId="39CDF7A6" w14:textId="77777777" w:rsidR="00FD4A15" w:rsidRPr="00FD4A15" w:rsidRDefault="00FD4A15" w:rsidP="003C757B">
      <w:pPr>
        <w:numPr>
          <w:ilvl w:val="0"/>
          <w:numId w:val="72"/>
        </w:numPr>
        <w:spacing w:line="276" w:lineRule="auto"/>
      </w:pPr>
      <w:r w:rsidRPr="00FD4A15">
        <w:t>Testing becomes </w:t>
      </w:r>
      <w:r w:rsidRPr="00FD4A15">
        <w:rPr>
          <w:b/>
          <w:bCs/>
        </w:rPr>
        <w:t>quantitative</w:t>
      </w:r>
      <w:r w:rsidRPr="00FD4A15">
        <w:t>, driven by </w:t>
      </w:r>
      <w:r w:rsidRPr="00FD4A15">
        <w:rPr>
          <w:b/>
          <w:bCs/>
        </w:rPr>
        <w:t>metrics and KPIs</w:t>
      </w:r>
      <w:r w:rsidRPr="00FD4A15">
        <w:t>.</w:t>
      </w:r>
    </w:p>
    <w:p w14:paraId="2DA26376" w14:textId="77777777" w:rsidR="00FD4A15" w:rsidRPr="00FD4A15" w:rsidRDefault="00FD4A15" w:rsidP="003C757B">
      <w:pPr>
        <w:numPr>
          <w:ilvl w:val="0"/>
          <w:numId w:val="72"/>
        </w:numPr>
        <w:spacing w:line="276" w:lineRule="auto"/>
      </w:pPr>
      <w:r w:rsidRPr="00FD4A15">
        <w:rPr>
          <w:b/>
          <w:bCs/>
        </w:rPr>
        <w:t>Defect tracking and risk-based testing</w:t>
      </w:r>
      <w:r w:rsidRPr="00FD4A15">
        <w:t> are implemented.</w:t>
      </w:r>
    </w:p>
    <w:p w14:paraId="49CE7CA2" w14:textId="77777777" w:rsidR="00FD4A15" w:rsidRPr="00FD4A15" w:rsidRDefault="00FD4A15" w:rsidP="003C757B">
      <w:pPr>
        <w:numPr>
          <w:ilvl w:val="0"/>
          <w:numId w:val="72"/>
        </w:numPr>
        <w:spacing w:line="276" w:lineRule="auto"/>
      </w:pPr>
      <w:r w:rsidRPr="00FD4A15">
        <w:rPr>
          <w:b/>
          <w:bCs/>
        </w:rPr>
        <w:t>Test coverage, defect density, and test efficiency</w:t>
      </w:r>
      <w:r w:rsidRPr="00FD4A15">
        <w:t> are monitored.</w:t>
      </w:r>
    </w:p>
    <w:p w14:paraId="119039BB" w14:textId="77777777" w:rsidR="00FD4A15" w:rsidRPr="00FD4A15" w:rsidRDefault="00FD4A15" w:rsidP="003C757B">
      <w:pPr>
        <w:numPr>
          <w:ilvl w:val="0"/>
          <w:numId w:val="72"/>
        </w:numPr>
        <w:spacing w:line="276" w:lineRule="auto"/>
      </w:pPr>
      <w:r w:rsidRPr="00FD4A15">
        <w:rPr>
          <w:b/>
          <w:bCs/>
        </w:rPr>
        <w:t>Performance testing and security testing</w:t>
      </w:r>
      <w:r w:rsidRPr="00FD4A15">
        <w:t> become part of the QA process.</w:t>
      </w:r>
    </w:p>
    <w:p w14:paraId="65037D78" w14:textId="77777777" w:rsidR="00FD4A15" w:rsidRPr="00FD4A15" w:rsidRDefault="00FD4A15" w:rsidP="003C757B">
      <w:pPr>
        <w:spacing w:line="276" w:lineRule="auto"/>
      </w:pPr>
      <w:r w:rsidRPr="00FD4A15">
        <w:rPr>
          <w:rFonts w:ascii="Apple Color Emoji" w:hAnsi="Apple Color Emoji" w:cs="Apple Color Emoji"/>
        </w:rPr>
        <w:t>📌</w:t>
      </w:r>
      <w:r w:rsidRPr="00FD4A15">
        <w:t> </w:t>
      </w:r>
      <w:r w:rsidRPr="00FD4A15">
        <w:rPr>
          <w:b/>
          <w:bCs/>
        </w:rPr>
        <w:t>Improvements at Level 4:</w:t>
      </w:r>
      <w:r w:rsidRPr="00FD4A15">
        <w:br/>
      </w:r>
      <w:r w:rsidRPr="00FD4A15">
        <w:rPr>
          <w:rFonts w:ascii="Apple Color Emoji" w:hAnsi="Apple Color Emoji" w:cs="Apple Color Emoji"/>
        </w:rPr>
        <w:t>✔</w:t>
      </w:r>
      <w:r w:rsidRPr="00FD4A15">
        <w:t> </w:t>
      </w:r>
      <w:r w:rsidRPr="00FD4A15">
        <w:rPr>
          <w:b/>
          <w:bCs/>
        </w:rPr>
        <w:t>Defect prevention strategies</w:t>
      </w:r>
      <w:r w:rsidRPr="00FD4A15">
        <w:t> based on </w:t>
      </w:r>
      <w:r w:rsidRPr="00FD4A15">
        <w:rPr>
          <w:b/>
          <w:bCs/>
        </w:rPr>
        <w:t>root cause analysis (RCA)</w:t>
      </w:r>
      <w:r w:rsidRPr="00FD4A15">
        <w:t>.</w:t>
      </w:r>
      <w:r w:rsidRPr="00FD4A15">
        <w:br/>
      </w:r>
      <w:r w:rsidRPr="00FD4A15">
        <w:rPr>
          <w:rFonts w:ascii="Apple Color Emoji" w:hAnsi="Apple Color Emoji" w:cs="Apple Color Emoji"/>
        </w:rPr>
        <w:t>✔</w:t>
      </w:r>
      <w:r w:rsidRPr="00FD4A15">
        <w:t xml:space="preserve"> Introduction of </w:t>
      </w:r>
      <w:r w:rsidRPr="00FD4A15">
        <w:rPr>
          <w:b/>
          <w:bCs/>
        </w:rPr>
        <w:t>automated performance and load testing</w:t>
      </w:r>
      <w:r w:rsidRPr="00FD4A15">
        <w:t>.</w:t>
      </w:r>
      <w:r w:rsidRPr="00FD4A15">
        <w:br/>
      </w:r>
      <w:r w:rsidRPr="00FD4A15">
        <w:rPr>
          <w:rFonts w:ascii="Apple Color Emoji" w:hAnsi="Apple Color Emoji" w:cs="Apple Color Emoji"/>
        </w:rPr>
        <w:t>✔</w:t>
      </w:r>
      <w:r w:rsidRPr="00FD4A15">
        <w:t xml:space="preserve"> Data-driven decision-making with </w:t>
      </w:r>
      <w:r w:rsidRPr="00FD4A15">
        <w:rPr>
          <w:b/>
          <w:bCs/>
        </w:rPr>
        <w:t>real-time dashboards</w:t>
      </w:r>
      <w:r w:rsidRPr="00FD4A15">
        <w:t>.</w:t>
      </w:r>
    </w:p>
    <w:p w14:paraId="51F149D2" w14:textId="77777777" w:rsidR="00FD4A15" w:rsidRPr="00FD4A15" w:rsidRDefault="00FD4A15" w:rsidP="003C757B">
      <w:pPr>
        <w:spacing w:line="276" w:lineRule="auto"/>
      </w:pPr>
      <w:r w:rsidRPr="00FD4A15">
        <w:rPr>
          <w:rFonts w:ascii="Apple Color Emoji" w:hAnsi="Apple Color Emoji" w:cs="Apple Color Emoji"/>
        </w:rPr>
        <w:t>✅</w:t>
      </w:r>
      <w:r w:rsidRPr="00FD4A15">
        <w:t> </w:t>
      </w:r>
      <w:r w:rsidRPr="00FD4A15">
        <w:rPr>
          <w:b/>
          <w:bCs/>
        </w:rPr>
        <w:t>Example:</w:t>
      </w:r>
      <w:r w:rsidRPr="00FD4A15">
        <w:br/>
        <w:t>A healthcare company uses </w:t>
      </w:r>
      <w:r w:rsidRPr="00FD4A15">
        <w:rPr>
          <w:b/>
          <w:bCs/>
        </w:rPr>
        <w:t>SonarQube for static code analysis</w:t>
      </w:r>
      <w:r w:rsidRPr="00FD4A15">
        <w:t> and tracks defect leakage in </w:t>
      </w:r>
      <w:r w:rsidRPr="00FD4A15">
        <w:rPr>
          <w:b/>
          <w:bCs/>
        </w:rPr>
        <w:t>JIRA dashboards</w:t>
      </w:r>
      <w:r w:rsidRPr="00FD4A15">
        <w:t>.</w:t>
      </w:r>
    </w:p>
    <w:p w14:paraId="23A0FD3A" w14:textId="77777777" w:rsidR="00C814F8" w:rsidRDefault="00C814F8" w:rsidP="003C757B">
      <w:pPr>
        <w:spacing w:line="276" w:lineRule="auto"/>
      </w:pPr>
    </w:p>
    <w:p w14:paraId="4196FC3D" w14:textId="77777777" w:rsidR="00F418E8" w:rsidRPr="00F418E8" w:rsidRDefault="00F418E8" w:rsidP="003C757B">
      <w:pPr>
        <w:spacing w:line="276" w:lineRule="auto"/>
        <w:rPr>
          <w:b/>
          <w:bCs/>
        </w:rPr>
      </w:pPr>
      <w:r w:rsidRPr="00F418E8">
        <w:rPr>
          <w:rFonts w:ascii="Apple Color Emoji" w:hAnsi="Apple Color Emoji" w:cs="Apple Color Emoji"/>
          <w:b/>
          <w:bCs/>
        </w:rPr>
        <w:t>🔹</w:t>
      </w:r>
      <w:r w:rsidRPr="00F418E8">
        <w:rPr>
          <w:b/>
          <w:bCs/>
        </w:rPr>
        <w:t xml:space="preserve"> Level 5: OPTIMIZATION &amp; DEFECT PREVENTION</w:t>
      </w:r>
    </w:p>
    <w:p w14:paraId="58577C49" w14:textId="77777777" w:rsidR="00F418E8" w:rsidRPr="00F418E8" w:rsidRDefault="00F418E8" w:rsidP="003C757B">
      <w:pPr>
        <w:spacing w:line="276" w:lineRule="auto"/>
      </w:pPr>
      <w:r w:rsidRPr="00F418E8">
        <w:rPr>
          <w:rFonts w:ascii="Apple Color Emoji" w:hAnsi="Apple Color Emoji" w:cs="Apple Color Emoji"/>
        </w:rPr>
        <w:t>📌</w:t>
      </w:r>
      <w:r w:rsidRPr="00F418E8">
        <w:t> </w:t>
      </w:r>
      <w:r w:rsidRPr="00F418E8">
        <w:rPr>
          <w:b/>
          <w:bCs/>
        </w:rPr>
        <w:t>Description:</w:t>
      </w:r>
    </w:p>
    <w:p w14:paraId="2F47EB57" w14:textId="77777777" w:rsidR="00F418E8" w:rsidRPr="00F418E8" w:rsidRDefault="00F418E8" w:rsidP="003C757B">
      <w:pPr>
        <w:numPr>
          <w:ilvl w:val="0"/>
          <w:numId w:val="73"/>
        </w:numPr>
        <w:spacing w:line="276" w:lineRule="auto"/>
      </w:pPr>
      <w:r w:rsidRPr="00F418E8">
        <w:rPr>
          <w:b/>
          <w:bCs/>
        </w:rPr>
        <w:t>Continuous improvement</w:t>
      </w:r>
      <w:r w:rsidRPr="00F418E8">
        <w:t> of the testing process.</w:t>
      </w:r>
    </w:p>
    <w:p w14:paraId="751C34E1" w14:textId="77777777" w:rsidR="00F418E8" w:rsidRPr="00F418E8" w:rsidRDefault="00F418E8" w:rsidP="003C757B">
      <w:pPr>
        <w:numPr>
          <w:ilvl w:val="0"/>
          <w:numId w:val="73"/>
        </w:numPr>
        <w:spacing w:line="276" w:lineRule="auto"/>
      </w:pPr>
      <w:r w:rsidRPr="00F418E8">
        <w:t>Advanced </w:t>
      </w:r>
      <w:r w:rsidRPr="00F418E8">
        <w:rPr>
          <w:b/>
          <w:bCs/>
        </w:rPr>
        <w:t>AI/ML-based predictive analytics</w:t>
      </w:r>
      <w:r w:rsidRPr="00F418E8">
        <w:t> for defect prevention.</w:t>
      </w:r>
    </w:p>
    <w:p w14:paraId="5625987E" w14:textId="77777777" w:rsidR="00F418E8" w:rsidRPr="00F418E8" w:rsidRDefault="00F418E8" w:rsidP="003C757B">
      <w:pPr>
        <w:numPr>
          <w:ilvl w:val="0"/>
          <w:numId w:val="73"/>
        </w:numPr>
        <w:spacing w:line="276" w:lineRule="auto"/>
      </w:pPr>
      <w:r w:rsidRPr="00F418E8">
        <w:t>Fully </w:t>
      </w:r>
      <w:r w:rsidRPr="00F418E8">
        <w:rPr>
          <w:b/>
          <w:bCs/>
        </w:rPr>
        <w:t>automated testing pipelines</w:t>
      </w:r>
      <w:r w:rsidRPr="00F418E8">
        <w:t> in DevOps.</w:t>
      </w:r>
    </w:p>
    <w:p w14:paraId="7B58043E" w14:textId="77777777" w:rsidR="00F418E8" w:rsidRPr="00F418E8" w:rsidRDefault="00F418E8" w:rsidP="003C757B">
      <w:pPr>
        <w:numPr>
          <w:ilvl w:val="0"/>
          <w:numId w:val="73"/>
        </w:numPr>
        <w:spacing w:line="276" w:lineRule="auto"/>
      </w:pPr>
      <w:r w:rsidRPr="00F418E8">
        <w:t>Testing is </w:t>
      </w:r>
      <w:r w:rsidRPr="00F418E8">
        <w:rPr>
          <w:b/>
          <w:bCs/>
        </w:rPr>
        <w:t>fully aligned with business goals</w:t>
      </w:r>
      <w:r w:rsidRPr="00F418E8">
        <w:t>.</w:t>
      </w:r>
    </w:p>
    <w:p w14:paraId="7AA7C2FE" w14:textId="77777777" w:rsidR="00F418E8" w:rsidRPr="00F418E8" w:rsidRDefault="00F418E8" w:rsidP="003C757B">
      <w:pPr>
        <w:spacing w:line="276" w:lineRule="auto"/>
      </w:pPr>
      <w:r w:rsidRPr="00F418E8">
        <w:rPr>
          <w:rFonts w:ascii="Apple Color Emoji" w:hAnsi="Apple Color Emoji" w:cs="Apple Color Emoji"/>
        </w:rPr>
        <w:t>📌</w:t>
      </w:r>
      <w:r w:rsidRPr="00F418E8">
        <w:t> </w:t>
      </w:r>
      <w:r w:rsidRPr="00F418E8">
        <w:rPr>
          <w:b/>
          <w:bCs/>
        </w:rPr>
        <w:t>Improvements at Level 5:</w:t>
      </w:r>
      <w:r w:rsidRPr="00F418E8">
        <w:br/>
      </w:r>
      <w:r w:rsidRPr="00F418E8">
        <w:rPr>
          <w:rFonts w:ascii="Apple Color Emoji" w:hAnsi="Apple Color Emoji" w:cs="Apple Color Emoji"/>
        </w:rPr>
        <w:t>✔</w:t>
      </w:r>
      <w:r w:rsidRPr="00F418E8">
        <w:t> </w:t>
      </w:r>
      <w:r w:rsidRPr="00F418E8">
        <w:rPr>
          <w:b/>
          <w:bCs/>
        </w:rPr>
        <w:t>AI-driven test case optimization</w:t>
      </w:r>
      <w:r w:rsidRPr="00F418E8">
        <w:t> reduces redundant tests.</w:t>
      </w:r>
      <w:r w:rsidRPr="00F418E8">
        <w:br/>
      </w:r>
      <w:r w:rsidRPr="00F418E8">
        <w:rPr>
          <w:rFonts w:ascii="Apple Color Emoji" w:hAnsi="Apple Color Emoji" w:cs="Apple Color Emoji"/>
        </w:rPr>
        <w:t>✔</w:t>
      </w:r>
      <w:r w:rsidRPr="00F418E8">
        <w:t> </w:t>
      </w:r>
      <w:r w:rsidRPr="00F418E8">
        <w:rPr>
          <w:b/>
          <w:bCs/>
        </w:rPr>
        <w:t>Predictive defect analysis</w:t>
      </w:r>
      <w:r w:rsidRPr="00F418E8">
        <w:t> detects issues before testing.</w:t>
      </w:r>
      <w:r w:rsidRPr="00F418E8">
        <w:br/>
      </w:r>
      <w:r w:rsidRPr="00F418E8">
        <w:rPr>
          <w:rFonts w:ascii="Apple Color Emoji" w:hAnsi="Apple Color Emoji" w:cs="Apple Color Emoji"/>
        </w:rPr>
        <w:t>✔</w:t>
      </w:r>
      <w:r w:rsidRPr="00F418E8">
        <w:t> </w:t>
      </w:r>
      <w:r w:rsidRPr="00F418E8">
        <w:rPr>
          <w:b/>
          <w:bCs/>
        </w:rPr>
        <w:t>Automated visual testing tools</w:t>
      </w:r>
      <w:r w:rsidRPr="00F418E8">
        <w:t> ensure UI consistency.</w:t>
      </w:r>
    </w:p>
    <w:p w14:paraId="10F08FE0" w14:textId="77777777" w:rsidR="00F418E8" w:rsidRPr="00F418E8" w:rsidRDefault="00F418E8" w:rsidP="003C757B">
      <w:pPr>
        <w:spacing w:line="276" w:lineRule="auto"/>
      </w:pPr>
      <w:r w:rsidRPr="00F418E8">
        <w:rPr>
          <w:rFonts w:ascii="Apple Color Emoji" w:hAnsi="Apple Color Emoji" w:cs="Apple Color Emoji"/>
        </w:rPr>
        <w:t>✅</w:t>
      </w:r>
      <w:r w:rsidRPr="00F418E8">
        <w:t> </w:t>
      </w:r>
      <w:r w:rsidRPr="00F418E8">
        <w:rPr>
          <w:b/>
          <w:bCs/>
        </w:rPr>
        <w:t>Example:</w:t>
      </w:r>
      <w:r w:rsidRPr="00F418E8">
        <w:br/>
        <w:t>A fintech company </w:t>
      </w:r>
      <w:r w:rsidRPr="00F418E8">
        <w:rPr>
          <w:b/>
          <w:bCs/>
        </w:rPr>
        <w:t>automates 90% of testing</w:t>
      </w:r>
      <w:r w:rsidRPr="00F418E8">
        <w:t> and uses AI-based testing tools to </w:t>
      </w:r>
      <w:r w:rsidRPr="00F418E8">
        <w:rPr>
          <w:b/>
          <w:bCs/>
        </w:rPr>
        <w:t>predict defects before release</w:t>
      </w:r>
      <w:r w:rsidRPr="00F418E8">
        <w:t>, reducing customer complaints.</w:t>
      </w:r>
    </w:p>
    <w:p w14:paraId="31A7A841" w14:textId="73247B0D" w:rsidR="00F418E8" w:rsidRDefault="00623AA0" w:rsidP="003C757B">
      <w:pPr>
        <w:pStyle w:val="Heading1"/>
        <w:spacing w:line="276" w:lineRule="auto"/>
      </w:pPr>
      <w:r>
        <w:t>QA Activities</w:t>
      </w:r>
    </w:p>
    <w:p w14:paraId="16179F6B" w14:textId="77777777" w:rsidR="003F3F6A" w:rsidRPr="003F3F6A" w:rsidRDefault="003F3F6A" w:rsidP="003C757B">
      <w:pPr>
        <w:spacing w:line="276" w:lineRule="auto"/>
        <w:rPr>
          <w:b/>
          <w:bCs/>
        </w:rPr>
      </w:pPr>
      <w:r w:rsidRPr="003F3F6A">
        <w:rPr>
          <w:rFonts w:ascii="Apple Color Emoji" w:hAnsi="Apple Color Emoji" w:cs="Apple Color Emoji"/>
          <w:b/>
          <w:bCs/>
        </w:rPr>
        <w:t>🔹</w:t>
      </w:r>
      <w:r w:rsidRPr="003F3F6A">
        <w:rPr>
          <w:b/>
          <w:bCs/>
        </w:rPr>
        <w:t xml:space="preserve"> 1. Defect Prevention (Proactive Approach)</w:t>
      </w:r>
    </w:p>
    <w:p w14:paraId="234B7F93" w14:textId="77777777" w:rsidR="003F3F6A" w:rsidRPr="003F3F6A" w:rsidRDefault="003F3F6A" w:rsidP="003C757B">
      <w:pPr>
        <w:spacing w:line="276" w:lineRule="auto"/>
      </w:pPr>
      <w:r w:rsidRPr="003F3F6A">
        <w:rPr>
          <w:rFonts w:ascii="Apple Color Emoji" w:hAnsi="Apple Color Emoji" w:cs="Apple Color Emoji"/>
        </w:rPr>
        <w:t>📌</w:t>
      </w:r>
      <w:r w:rsidRPr="003F3F6A">
        <w:t> </w:t>
      </w:r>
      <w:r w:rsidRPr="003F3F6A">
        <w:rPr>
          <w:b/>
          <w:bCs/>
        </w:rPr>
        <w:t>Objective:</w:t>
      </w:r>
      <w:r w:rsidRPr="003F3F6A">
        <w:t> Prevent defects before they happen.</w:t>
      </w:r>
    </w:p>
    <w:p w14:paraId="2269EA9E" w14:textId="77777777" w:rsidR="003F3F6A" w:rsidRPr="003F3F6A" w:rsidRDefault="003F3F6A" w:rsidP="003C757B">
      <w:pPr>
        <w:spacing w:line="276" w:lineRule="auto"/>
      </w:pPr>
      <w:r w:rsidRPr="003F3F6A">
        <w:rPr>
          <w:rFonts w:ascii="Apple Color Emoji" w:hAnsi="Apple Color Emoji" w:cs="Apple Color Emoji"/>
          <w:b/>
          <w:bCs/>
        </w:rPr>
        <w:t>🔹</w:t>
      </w:r>
      <w:r w:rsidRPr="003F3F6A">
        <w:rPr>
          <w:b/>
          <w:bCs/>
        </w:rPr>
        <w:t xml:space="preserve"> Key Actions:</w:t>
      </w:r>
      <w:r w:rsidRPr="003F3F6A">
        <w:br/>
      </w:r>
      <w:r w:rsidRPr="003F3F6A">
        <w:rPr>
          <w:rFonts w:ascii="Apple Color Emoji" w:hAnsi="Apple Color Emoji" w:cs="Apple Color Emoji"/>
        </w:rPr>
        <w:t>✔</w:t>
      </w:r>
      <w:r w:rsidRPr="003F3F6A">
        <w:t xml:space="preserve"> Establishing </w:t>
      </w:r>
      <w:r w:rsidRPr="003F3F6A">
        <w:rPr>
          <w:b/>
          <w:bCs/>
        </w:rPr>
        <w:t>coding standards</w:t>
      </w:r>
      <w:r w:rsidRPr="003F3F6A">
        <w:t> (e.g., Google Java Style Guide).</w:t>
      </w:r>
      <w:r w:rsidRPr="003F3F6A">
        <w:br/>
      </w:r>
      <w:r w:rsidRPr="003F3F6A">
        <w:rPr>
          <w:rFonts w:ascii="Apple Color Emoji" w:hAnsi="Apple Color Emoji" w:cs="Apple Color Emoji"/>
        </w:rPr>
        <w:t>✔</w:t>
      </w:r>
      <w:r w:rsidRPr="003F3F6A">
        <w:t xml:space="preserve"> Using </w:t>
      </w:r>
      <w:r w:rsidRPr="003F3F6A">
        <w:rPr>
          <w:b/>
          <w:bCs/>
        </w:rPr>
        <w:t>static code analysis tools</w:t>
      </w:r>
      <w:r w:rsidRPr="003F3F6A">
        <w:t xml:space="preserve"> (e.g., SonarQube, </w:t>
      </w:r>
      <w:proofErr w:type="spellStart"/>
      <w:r w:rsidRPr="003F3F6A">
        <w:t>ESLint</w:t>
      </w:r>
      <w:proofErr w:type="spellEnd"/>
      <w:r w:rsidRPr="003F3F6A">
        <w:t>).</w:t>
      </w:r>
      <w:r w:rsidRPr="003F3F6A">
        <w:br/>
      </w:r>
      <w:r w:rsidRPr="003F3F6A">
        <w:rPr>
          <w:rFonts w:ascii="Apple Color Emoji" w:hAnsi="Apple Color Emoji" w:cs="Apple Color Emoji"/>
        </w:rPr>
        <w:lastRenderedPageBreak/>
        <w:t>✔</w:t>
      </w:r>
      <w:r w:rsidRPr="003F3F6A">
        <w:t xml:space="preserve"> Conducting </w:t>
      </w:r>
      <w:r w:rsidRPr="003F3F6A">
        <w:rPr>
          <w:b/>
          <w:bCs/>
        </w:rPr>
        <w:t>peer code reviews</w:t>
      </w:r>
      <w:r w:rsidRPr="003F3F6A">
        <w:t>.</w:t>
      </w:r>
      <w:r w:rsidRPr="003F3F6A">
        <w:br/>
      </w:r>
      <w:r w:rsidRPr="003F3F6A">
        <w:rPr>
          <w:rFonts w:ascii="Apple Color Emoji" w:hAnsi="Apple Color Emoji" w:cs="Apple Color Emoji"/>
        </w:rPr>
        <w:t>✔</w:t>
      </w:r>
      <w:r w:rsidRPr="003F3F6A">
        <w:t xml:space="preserve"> Implementing </w:t>
      </w:r>
      <w:r w:rsidRPr="003F3F6A">
        <w:rPr>
          <w:b/>
          <w:bCs/>
        </w:rPr>
        <w:t>Test-Driven Development (TDD)</w:t>
      </w:r>
      <w:r w:rsidRPr="003F3F6A">
        <w:t>.</w:t>
      </w:r>
    </w:p>
    <w:p w14:paraId="545A7C6C" w14:textId="77777777" w:rsidR="003F3F6A" w:rsidRPr="003F3F6A" w:rsidRDefault="003F3F6A" w:rsidP="003C757B">
      <w:pPr>
        <w:spacing w:line="276" w:lineRule="auto"/>
      </w:pPr>
      <w:r w:rsidRPr="003F3F6A">
        <w:rPr>
          <w:rFonts w:ascii="Apple Color Emoji" w:hAnsi="Apple Color Emoji" w:cs="Apple Color Emoji"/>
        </w:rPr>
        <w:t>✅</w:t>
      </w:r>
      <w:r w:rsidRPr="003F3F6A">
        <w:t> </w:t>
      </w:r>
      <w:r w:rsidRPr="003F3F6A">
        <w:rPr>
          <w:b/>
          <w:bCs/>
        </w:rPr>
        <w:t>Example:</w:t>
      </w:r>
      <w:r w:rsidRPr="003F3F6A">
        <w:br/>
        <w:t>A company enforces </w:t>
      </w:r>
      <w:r w:rsidRPr="003F3F6A">
        <w:rPr>
          <w:b/>
          <w:bCs/>
        </w:rPr>
        <w:t>code reviews</w:t>
      </w:r>
      <w:r w:rsidRPr="003F3F6A">
        <w:t> and uses </w:t>
      </w:r>
      <w:r w:rsidRPr="003F3F6A">
        <w:rPr>
          <w:b/>
          <w:bCs/>
        </w:rPr>
        <w:t>SonarQube for static analysis</w:t>
      </w:r>
      <w:r w:rsidRPr="003F3F6A">
        <w:t>, reducing </w:t>
      </w:r>
      <w:r w:rsidRPr="003F3F6A">
        <w:rPr>
          <w:b/>
          <w:bCs/>
        </w:rPr>
        <w:t>code smells</w:t>
      </w:r>
      <w:r w:rsidRPr="003F3F6A">
        <w:t> and </w:t>
      </w:r>
      <w:r w:rsidRPr="003F3F6A">
        <w:rPr>
          <w:b/>
          <w:bCs/>
        </w:rPr>
        <w:t>security vulnerabilities</w:t>
      </w:r>
      <w:r w:rsidRPr="003F3F6A">
        <w:t> in early stages.</w:t>
      </w:r>
    </w:p>
    <w:p w14:paraId="41E6FF77" w14:textId="77777777" w:rsidR="00623AA0" w:rsidRDefault="00623AA0" w:rsidP="003C757B">
      <w:pPr>
        <w:spacing w:line="276" w:lineRule="auto"/>
      </w:pPr>
    </w:p>
    <w:p w14:paraId="7852A9AE" w14:textId="77777777" w:rsidR="003F3F6A" w:rsidRPr="003F3F6A" w:rsidRDefault="003F3F6A" w:rsidP="003C757B">
      <w:pPr>
        <w:spacing w:line="276" w:lineRule="auto"/>
        <w:rPr>
          <w:b/>
          <w:bCs/>
        </w:rPr>
      </w:pPr>
      <w:r w:rsidRPr="003F3F6A">
        <w:rPr>
          <w:rFonts w:ascii="Apple Color Emoji" w:hAnsi="Apple Color Emoji" w:cs="Apple Color Emoji"/>
          <w:b/>
          <w:bCs/>
        </w:rPr>
        <w:t>🔹</w:t>
      </w:r>
      <w:r w:rsidRPr="003F3F6A">
        <w:rPr>
          <w:b/>
          <w:bCs/>
        </w:rPr>
        <w:t xml:space="preserve"> 2. Defect Reduction (Corrective Approach)</w:t>
      </w:r>
    </w:p>
    <w:p w14:paraId="16447558" w14:textId="77777777" w:rsidR="003F3F6A" w:rsidRPr="003F3F6A" w:rsidRDefault="003F3F6A" w:rsidP="003C757B">
      <w:pPr>
        <w:spacing w:line="276" w:lineRule="auto"/>
      </w:pPr>
      <w:r w:rsidRPr="003F3F6A">
        <w:rPr>
          <w:rFonts w:ascii="Apple Color Emoji" w:hAnsi="Apple Color Emoji" w:cs="Apple Color Emoji"/>
        </w:rPr>
        <w:t>📌</w:t>
      </w:r>
      <w:r w:rsidRPr="003F3F6A">
        <w:t> </w:t>
      </w:r>
      <w:r w:rsidRPr="003F3F6A">
        <w:rPr>
          <w:b/>
          <w:bCs/>
        </w:rPr>
        <w:t>Objective:</w:t>
      </w:r>
      <w:r w:rsidRPr="003F3F6A">
        <w:t> Detect and remove defects </w:t>
      </w:r>
      <w:r w:rsidRPr="003F3F6A">
        <w:rPr>
          <w:b/>
          <w:bCs/>
        </w:rPr>
        <w:t>before release</w:t>
      </w:r>
      <w:r w:rsidRPr="003F3F6A">
        <w:t>.</w:t>
      </w:r>
    </w:p>
    <w:p w14:paraId="5B5671A1" w14:textId="77777777" w:rsidR="003F3F6A" w:rsidRPr="003F3F6A" w:rsidRDefault="003F3F6A" w:rsidP="003C757B">
      <w:pPr>
        <w:spacing w:line="276" w:lineRule="auto"/>
      </w:pPr>
      <w:r w:rsidRPr="003F3F6A">
        <w:rPr>
          <w:rFonts w:ascii="Apple Color Emoji" w:hAnsi="Apple Color Emoji" w:cs="Apple Color Emoji"/>
          <w:b/>
          <w:bCs/>
        </w:rPr>
        <w:t>🔹</w:t>
      </w:r>
      <w:r w:rsidRPr="003F3F6A">
        <w:rPr>
          <w:b/>
          <w:bCs/>
        </w:rPr>
        <w:t xml:space="preserve"> Key Actions:</w:t>
      </w:r>
      <w:r w:rsidRPr="003F3F6A">
        <w:br/>
      </w:r>
      <w:r w:rsidRPr="003F3F6A">
        <w:rPr>
          <w:rFonts w:ascii="Apple Color Emoji" w:hAnsi="Apple Color Emoji" w:cs="Apple Color Emoji"/>
        </w:rPr>
        <w:t>✔</w:t>
      </w:r>
      <w:r w:rsidRPr="003F3F6A">
        <w:t xml:space="preserve"> Conducting </w:t>
      </w:r>
      <w:r w:rsidRPr="003F3F6A">
        <w:rPr>
          <w:b/>
          <w:bCs/>
        </w:rPr>
        <w:t>unit testing, integration testing, and regression testing</w:t>
      </w:r>
      <w:r w:rsidRPr="003F3F6A">
        <w:t>.</w:t>
      </w:r>
      <w:r w:rsidRPr="003F3F6A">
        <w:br/>
      </w:r>
      <w:r w:rsidRPr="003F3F6A">
        <w:rPr>
          <w:rFonts w:ascii="Apple Color Emoji" w:hAnsi="Apple Color Emoji" w:cs="Apple Color Emoji"/>
        </w:rPr>
        <w:t>✔</w:t>
      </w:r>
      <w:r w:rsidRPr="003F3F6A">
        <w:t xml:space="preserve"> Implementing </w:t>
      </w:r>
      <w:r w:rsidRPr="003F3F6A">
        <w:rPr>
          <w:b/>
          <w:bCs/>
        </w:rPr>
        <w:t>automated testing frameworks</w:t>
      </w:r>
      <w:r w:rsidRPr="003F3F6A">
        <w:t> (e.g., Selenium, JUnit).</w:t>
      </w:r>
      <w:r w:rsidRPr="003F3F6A">
        <w:br/>
      </w:r>
      <w:r w:rsidRPr="003F3F6A">
        <w:rPr>
          <w:rFonts w:ascii="Apple Color Emoji" w:hAnsi="Apple Color Emoji" w:cs="Apple Color Emoji"/>
        </w:rPr>
        <w:t>✔</w:t>
      </w:r>
      <w:r w:rsidRPr="003F3F6A">
        <w:t xml:space="preserve"> Running </w:t>
      </w:r>
      <w:r w:rsidRPr="003F3F6A">
        <w:rPr>
          <w:b/>
          <w:bCs/>
        </w:rPr>
        <w:t>performance and security tests</w:t>
      </w:r>
      <w:r w:rsidRPr="003F3F6A">
        <w:t>.</w:t>
      </w:r>
      <w:r w:rsidRPr="003F3F6A">
        <w:br/>
      </w:r>
      <w:r w:rsidRPr="003F3F6A">
        <w:rPr>
          <w:rFonts w:ascii="Apple Color Emoji" w:hAnsi="Apple Color Emoji" w:cs="Apple Color Emoji"/>
        </w:rPr>
        <w:t>✔</w:t>
      </w:r>
      <w:r w:rsidRPr="003F3F6A">
        <w:t xml:space="preserve"> Performing </w:t>
      </w:r>
      <w:r w:rsidRPr="003F3F6A">
        <w:rPr>
          <w:b/>
          <w:bCs/>
        </w:rPr>
        <w:t>root cause analysis (RCA)</w:t>
      </w:r>
      <w:r w:rsidRPr="003F3F6A">
        <w:t> on defects.</w:t>
      </w:r>
    </w:p>
    <w:p w14:paraId="1E522454" w14:textId="52EC0B27" w:rsidR="003F3F6A" w:rsidRPr="003F3F6A" w:rsidRDefault="003F3F6A" w:rsidP="003C757B">
      <w:pPr>
        <w:spacing w:line="276" w:lineRule="auto"/>
      </w:pPr>
      <w:r w:rsidRPr="003F3F6A">
        <w:rPr>
          <w:rFonts w:ascii="Apple Color Emoji" w:hAnsi="Apple Color Emoji" w:cs="Apple Color Emoji"/>
        </w:rPr>
        <w:t>✅</w:t>
      </w:r>
      <w:r w:rsidRPr="003F3F6A">
        <w:t> </w:t>
      </w:r>
      <w:r w:rsidRPr="003F3F6A">
        <w:rPr>
          <w:b/>
          <w:bCs/>
        </w:rPr>
        <w:t>Example:</w:t>
      </w:r>
      <w:r w:rsidRPr="003F3F6A">
        <w:br/>
        <w:t>A mobile app development team runs </w:t>
      </w:r>
      <w:r w:rsidRPr="003F3F6A">
        <w:rPr>
          <w:b/>
          <w:bCs/>
        </w:rPr>
        <w:t>automated UI tests in Selenium</w:t>
      </w:r>
      <w:r w:rsidRPr="003F3F6A">
        <w:t> before every release, catching </w:t>
      </w:r>
      <w:r w:rsidRPr="003F3F6A">
        <w:rPr>
          <w:b/>
          <w:bCs/>
        </w:rPr>
        <w:t>50% more defects</w:t>
      </w:r>
      <w:r w:rsidRPr="003F3F6A">
        <w:t xml:space="preserve"> before deployment.</w:t>
      </w:r>
    </w:p>
    <w:p w14:paraId="5E5DFB74" w14:textId="77777777" w:rsidR="003F3F6A" w:rsidRDefault="003F3F6A" w:rsidP="003C757B">
      <w:pPr>
        <w:spacing w:line="276" w:lineRule="auto"/>
      </w:pPr>
    </w:p>
    <w:p w14:paraId="120D2933" w14:textId="77777777" w:rsidR="00226A66" w:rsidRPr="00226A66" w:rsidRDefault="00226A66" w:rsidP="003C757B">
      <w:pPr>
        <w:spacing w:line="276" w:lineRule="auto"/>
        <w:rPr>
          <w:b/>
          <w:bCs/>
        </w:rPr>
      </w:pPr>
      <w:r w:rsidRPr="00226A66">
        <w:rPr>
          <w:rFonts w:ascii="Apple Color Emoji" w:hAnsi="Apple Color Emoji" w:cs="Apple Color Emoji"/>
          <w:b/>
          <w:bCs/>
        </w:rPr>
        <w:t>🔹</w:t>
      </w:r>
      <w:r w:rsidRPr="00226A66">
        <w:rPr>
          <w:b/>
          <w:bCs/>
        </w:rPr>
        <w:t xml:space="preserve"> 3. Defect Containment (Reactive Approach)</w:t>
      </w:r>
    </w:p>
    <w:p w14:paraId="1DF2434D" w14:textId="77777777" w:rsidR="00226A66" w:rsidRPr="00226A66" w:rsidRDefault="00226A66" w:rsidP="003C757B">
      <w:pPr>
        <w:spacing w:line="276" w:lineRule="auto"/>
      </w:pPr>
      <w:r w:rsidRPr="00226A66">
        <w:rPr>
          <w:rFonts w:ascii="Apple Color Emoji" w:hAnsi="Apple Color Emoji" w:cs="Apple Color Emoji"/>
        </w:rPr>
        <w:t>📌</w:t>
      </w:r>
      <w:r w:rsidRPr="00226A66">
        <w:t> </w:t>
      </w:r>
      <w:r w:rsidRPr="00226A66">
        <w:rPr>
          <w:b/>
          <w:bCs/>
        </w:rPr>
        <w:t>Objective:</w:t>
      </w:r>
      <w:r w:rsidRPr="00226A66">
        <w:t> Minimize the impact of defects that </w:t>
      </w:r>
      <w:r w:rsidRPr="00226A66">
        <w:rPr>
          <w:b/>
          <w:bCs/>
        </w:rPr>
        <w:t>reach production</w:t>
      </w:r>
      <w:r w:rsidRPr="00226A66">
        <w:t>.</w:t>
      </w:r>
    </w:p>
    <w:p w14:paraId="720C962B" w14:textId="77777777" w:rsidR="00226A66" w:rsidRPr="00226A66" w:rsidRDefault="00226A66" w:rsidP="003C757B">
      <w:pPr>
        <w:spacing w:line="276" w:lineRule="auto"/>
      </w:pPr>
      <w:r w:rsidRPr="00226A66">
        <w:rPr>
          <w:rFonts w:ascii="Apple Color Emoji" w:hAnsi="Apple Color Emoji" w:cs="Apple Color Emoji"/>
          <w:b/>
          <w:bCs/>
        </w:rPr>
        <w:t>🔹</w:t>
      </w:r>
      <w:r w:rsidRPr="00226A66">
        <w:rPr>
          <w:b/>
          <w:bCs/>
        </w:rPr>
        <w:t xml:space="preserve"> Key Actions:</w:t>
      </w:r>
      <w:r w:rsidRPr="00226A66">
        <w:br/>
      </w:r>
      <w:r w:rsidRPr="00226A66">
        <w:rPr>
          <w:rFonts w:ascii="Apple Color Emoji" w:hAnsi="Apple Color Emoji" w:cs="Apple Color Emoji"/>
        </w:rPr>
        <w:t>✔</w:t>
      </w:r>
      <w:r w:rsidRPr="00226A66">
        <w:t xml:space="preserve"> Implementing </w:t>
      </w:r>
      <w:r w:rsidRPr="00226A66">
        <w:rPr>
          <w:b/>
          <w:bCs/>
        </w:rPr>
        <w:t>failover mechanisms</w:t>
      </w:r>
      <w:r w:rsidRPr="00226A66">
        <w:t> (e.g., feature flags, circuit breakers).</w:t>
      </w:r>
      <w:r w:rsidRPr="00226A66">
        <w:br/>
      </w:r>
      <w:r w:rsidRPr="00226A66">
        <w:rPr>
          <w:rFonts w:ascii="Apple Color Emoji" w:hAnsi="Apple Color Emoji" w:cs="Apple Color Emoji"/>
        </w:rPr>
        <w:t>✔</w:t>
      </w:r>
      <w:r w:rsidRPr="00226A66">
        <w:t xml:space="preserve"> Using </w:t>
      </w:r>
      <w:r w:rsidRPr="00226A66">
        <w:rPr>
          <w:b/>
          <w:bCs/>
        </w:rPr>
        <w:t>real-time monitoring tools</w:t>
      </w:r>
      <w:r w:rsidRPr="00226A66">
        <w:t> (e.g., New Relic, Splunk).</w:t>
      </w:r>
      <w:r w:rsidRPr="00226A66">
        <w:br/>
      </w:r>
      <w:r w:rsidRPr="00226A66">
        <w:rPr>
          <w:rFonts w:ascii="Apple Color Emoji" w:hAnsi="Apple Color Emoji" w:cs="Apple Color Emoji"/>
        </w:rPr>
        <w:t>✔</w:t>
      </w:r>
      <w:r w:rsidRPr="00226A66">
        <w:t xml:space="preserve"> Quick </w:t>
      </w:r>
      <w:r w:rsidRPr="00226A66">
        <w:rPr>
          <w:b/>
          <w:bCs/>
        </w:rPr>
        <w:t>hotfix releases</w:t>
      </w:r>
      <w:r w:rsidRPr="00226A66">
        <w:t> for high-severity defects.</w:t>
      </w:r>
      <w:r w:rsidRPr="00226A66">
        <w:br/>
      </w:r>
      <w:r w:rsidRPr="00226A66">
        <w:rPr>
          <w:rFonts w:ascii="Apple Color Emoji" w:hAnsi="Apple Color Emoji" w:cs="Apple Color Emoji"/>
        </w:rPr>
        <w:t>✔</w:t>
      </w:r>
      <w:r w:rsidRPr="00226A66">
        <w:t xml:space="preserve"> Having a </w:t>
      </w:r>
      <w:r w:rsidRPr="00226A66">
        <w:rPr>
          <w:b/>
          <w:bCs/>
        </w:rPr>
        <w:t>rollback strategy</w:t>
      </w:r>
      <w:r w:rsidRPr="00226A66">
        <w:t> in case of major failures.</w:t>
      </w:r>
    </w:p>
    <w:p w14:paraId="67E9EE79" w14:textId="77777777" w:rsidR="00226A66" w:rsidRPr="00226A66" w:rsidRDefault="00226A66" w:rsidP="003C757B">
      <w:pPr>
        <w:spacing w:line="276" w:lineRule="auto"/>
      </w:pPr>
      <w:r w:rsidRPr="00226A66">
        <w:rPr>
          <w:rFonts w:ascii="Apple Color Emoji" w:hAnsi="Apple Color Emoji" w:cs="Apple Color Emoji"/>
        </w:rPr>
        <w:t>✅</w:t>
      </w:r>
      <w:r w:rsidRPr="00226A66">
        <w:t> </w:t>
      </w:r>
      <w:r w:rsidRPr="00226A66">
        <w:rPr>
          <w:b/>
          <w:bCs/>
        </w:rPr>
        <w:t>Example:</w:t>
      </w:r>
      <w:r w:rsidRPr="00226A66">
        <w:br/>
        <w:t>An online banking system detects </w:t>
      </w:r>
      <w:r w:rsidRPr="00226A66">
        <w:rPr>
          <w:b/>
          <w:bCs/>
        </w:rPr>
        <w:t>a critical security vulnerability</w:t>
      </w:r>
      <w:r w:rsidRPr="00226A66">
        <w:t> in production. The team </w:t>
      </w:r>
      <w:r w:rsidRPr="00226A66">
        <w:rPr>
          <w:b/>
          <w:bCs/>
        </w:rPr>
        <w:t>disables the affected feature via a feature flag</w:t>
      </w:r>
      <w:r w:rsidRPr="00226A66">
        <w:t>, applies a </w:t>
      </w:r>
      <w:r w:rsidRPr="00226A66">
        <w:rPr>
          <w:b/>
          <w:bCs/>
        </w:rPr>
        <w:t>hotfix</w:t>
      </w:r>
      <w:r w:rsidRPr="00226A66">
        <w:t>, and </w:t>
      </w:r>
      <w:r w:rsidRPr="00226A66">
        <w:rPr>
          <w:b/>
          <w:bCs/>
        </w:rPr>
        <w:t>deploys a patch within 24 hours</w:t>
      </w:r>
      <w:r w:rsidRPr="00226A66">
        <w:t>.</w:t>
      </w:r>
    </w:p>
    <w:p w14:paraId="4AA097F1" w14:textId="2976A01C" w:rsidR="003F3F6A" w:rsidRDefault="00CA6CEA" w:rsidP="003C757B">
      <w:pPr>
        <w:pStyle w:val="Heading1"/>
        <w:spacing w:line="276" w:lineRule="auto"/>
      </w:pPr>
      <w:r>
        <w:t>Defect Prevention</w:t>
      </w:r>
    </w:p>
    <w:p w14:paraId="79EE44E6" w14:textId="34B88B22" w:rsidR="00CA6CEA" w:rsidRDefault="00056908" w:rsidP="003C757B">
      <w:pPr>
        <w:spacing w:line="276" w:lineRule="auto"/>
      </w:pPr>
      <w:r w:rsidRPr="00056908">
        <w:rPr>
          <w:b/>
          <w:bCs/>
        </w:rPr>
        <w:t>Defect Prevention (DP)</w:t>
      </w:r>
      <w:r w:rsidRPr="00056908">
        <w:t> is a proactive approach to </w:t>
      </w:r>
      <w:r w:rsidRPr="00056908">
        <w:rPr>
          <w:b/>
          <w:bCs/>
        </w:rPr>
        <w:t>reducing software defects</w:t>
      </w:r>
      <w:r w:rsidRPr="00056908">
        <w:t> before they occur. Instead of fixing defects after they arise, </w:t>
      </w:r>
      <w:r w:rsidRPr="00056908">
        <w:rPr>
          <w:b/>
          <w:bCs/>
        </w:rPr>
        <w:t>DP focuses on eliminating the root causes</w:t>
      </w:r>
      <w:r w:rsidRPr="00056908">
        <w:t> of defects during development.</w:t>
      </w:r>
    </w:p>
    <w:p w14:paraId="43290E82" w14:textId="77777777" w:rsidR="00056908" w:rsidRDefault="00056908" w:rsidP="003C757B">
      <w:pPr>
        <w:spacing w:line="276" w:lineRule="auto"/>
      </w:pPr>
    </w:p>
    <w:p w14:paraId="644DC6ED" w14:textId="77777777" w:rsidR="0021290A" w:rsidRDefault="0021290A" w:rsidP="003C757B">
      <w:pPr>
        <w:spacing w:line="276" w:lineRule="auto"/>
      </w:pPr>
    </w:p>
    <w:p w14:paraId="1366DE7A" w14:textId="77777777" w:rsidR="0021290A" w:rsidRDefault="0021290A" w:rsidP="003C757B">
      <w:pPr>
        <w:spacing w:line="276" w:lineRule="auto"/>
      </w:pPr>
    </w:p>
    <w:p w14:paraId="13AA35CC" w14:textId="77777777" w:rsidR="0021290A" w:rsidRPr="0021290A" w:rsidRDefault="0021290A" w:rsidP="003C757B">
      <w:pPr>
        <w:spacing w:line="276" w:lineRule="auto"/>
        <w:rPr>
          <w:b/>
          <w:bCs/>
        </w:rPr>
      </w:pPr>
      <w:r w:rsidRPr="0021290A">
        <w:rPr>
          <w:rFonts w:ascii="Apple Color Emoji" w:hAnsi="Apple Color Emoji" w:cs="Apple Color Emoji"/>
          <w:b/>
          <w:bCs/>
        </w:rPr>
        <w:t>🔹</w:t>
      </w:r>
      <w:r w:rsidRPr="0021290A">
        <w:rPr>
          <w:b/>
          <w:bCs/>
        </w:rPr>
        <w:t xml:space="preserve"> Two Main Approaches to Defect Prevention</w:t>
      </w:r>
    </w:p>
    <w:p w14:paraId="03DE88C3" w14:textId="55234B1C" w:rsidR="0021290A" w:rsidRDefault="0021290A" w:rsidP="003C757B">
      <w:pPr>
        <w:spacing w:line="276" w:lineRule="auto"/>
      </w:pPr>
      <w:r w:rsidRPr="0021290A">
        <w:t>1</w:t>
      </w:r>
      <w:r w:rsidRPr="0021290A">
        <w:rPr>
          <w:rFonts w:ascii="Apple Color Emoji" w:hAnsi="Apple Color Emoji" w:cs="Apple Color Emoji"/>
        </w:rPr>
        <w:t>️</w:t>
      </w:r>
      <w:r>
        <w:rPr>
          <w:rFonts w:ascii="Cambria" w:hAnsi="Cambria" w:cs="Apple Color Emoji"/>
        </w:rPr>
        <w:t xml:space="preserve">. </w:t>
      </w:r>
      <w:r w:rsidRPr="0021290A">
        <w:rPr>
          <w:b/>
          <w:bCs/>
        </w:rPr>
        <w:t>Error Source Removal</w:t>
      </w:r>
      <w:r w:rsidRPr="0021290A">
        <w:t> → Eliminating known error sources.</w:t>
      </w:r>
      <w:r w:rsidRPr="0021290A">
        <w:br/>
        <w:t>2</w:t>
      </w:r>
      <w:r w:rsidRPr="0021290A">
        <w:rPr>
          <w:rFonts w:ascii="Apple Color Emoji" w:hAnsi="Apple Color Emoji" w:cs="Apple Color Emoji"/>
        </w:rPr>
        <w:t>️</w:t>
      </w:r>
      <w:r>
        <w:rPr>
          <w:rFonts w:ascii="Cambria" w:hAnsi="Cambria" w:cs="Apple Color Emoji"/>
        </w:rPr>
        <w:t>.</w:t>
      </w:r>
      <w:r w:rsidRPr="0021290A">
        <w:t> </w:t>
      </w:r>
      <w:r w:rsidRPr="0021290A">
        <w:rPr>
          <w:b/>
          <w:bCs/>
        </w:rPr>
        <w:t>Error Blocking</w:t>
      </w:r>
      <w:r w:rsidRPr="0021290A">
        <w:t> → Preventing defects from spreading further.</w:t>
      </w:r>
    </w:p>
    <w:p w14:paraId="111E30D4" w14:textId="77777777" w:rsidR="0021290A" w:rsidRDefault="0021290A" w:rsidP="003C757B">
      <w:pPr>
        <w:spacing w:line="276" w:lineRule="auto"/>
      </w:pPr>
    </w:p>
    <w:p w14:paraId="67AC2535" w14:textId="77777777" w:rsidR="003B4A9B" w:rsidRPr="003B4A9B" w:rsidRDefault="003B4A9B" w:rsidP="003C757B">
      <w:pPr>
        <w:spacing w:line="276" w:lineRule="auto"/>
        <w:rPr>
          <w:b/>
          <w:bCs/>
        </w:rPr>
      </w:pPr>
      <w:r w:rsidRPr="003B4A9B">
        <w:rPr>
          <w:rFonts w:ascii="Apple Color Emoji" w:hAnsi="Apple Color Emoji" w:cs="Apple Color Emoji"/>
          <w:b/>
          <w:bCs/>
        </w:rPr>
        <w:t>🚀</w:t>
      </w:r>
      <w:r w:rsidRPr="003B4A9B">
        <w:rPr>
          <w:b/>
          <w:bCs/>
        </w:rPr>
        <w:t xml:space="preserve"> 1. Error Source Removal (Eliminating Known Error Sources)</w:t>
      </w:r>
    </w:p>
    <w:p w14:paraId="29B639A2" w14:textId="77777777" w:rsidR="002E4B4B" w:rsidRPr="002E4B4B" w:rsidRDefault="002E4B4B" w:rsidP="003C757B">
      <w:pPr>
        <w:spacing w:line="276" w:lineRule="auto"/>
      </w:pPr>
      <w:r w:rsidRPr="002E4B4B">
        <w:rPr>
          <w:rFonts w:ascii="Apple Color Emoji" w:hAnsi="Apple Color Emoji" w:cs="Apple Color Emoji"/>
        </w:rPr>
        <w:t>📌</w:t>
      </w:r>
      <w:r w:rsidRPr="002E4B4B">
        <w:t> </w:t>
      </w:r>
      <w:r w:rsidRPr="002E4B4B">
        <w:rPr>
          <w:b/>
          <w:bCs/>
        </w:rPr>
        <w:t>What it is:</w:t>
      </w:r>
    </w:p>
    <w:p w14:paraId="4ECDC20F" w14:textId="77777777" w:rsidR="002E4B4B" w:rsidRPr="002E4B4B" w:rsidRDefault="002E4B4B" w:rsidP="003C757B">
      <w:pPr>
        <w:numPr>
          <w:ilvl w:val="0"/>
          <w:numId w:val="80"/>
        </w:numPr>
        <w:spacing w:line="276" w:lineRule="auto"/>
      </w:pPr>
      <w:r w:rsidRPr="002E4B4B">
        <w:t>Addresses the </w:t>
      </w:r>
      <w:r w:rsidRPr="002E4B4B">
        <w:rPr>
          <w:b/>
          <w:bCs/>
        </w:rPr>
        <w:t>root causes</w:t>
      </w:r>
      <w:r w:rsidRPr="002E4B4B">
        <w:t> of defects by removing sources of errors.</w:t>
      </w:r>
    </w:p>
    <w:p w14:paraId="469A9ADB" w14:textId="77777777" w:rsidR="002E4B4B" w:rsidRPr="002E4B4B" w:rsidRDefault="002E4B4B" w:rsidP="003C757B">
      <w:pPr>
        <w:numPr>
          <w:ilvl w:val="0"/>
          <w:numId w:val="80"/>
        </w:numPr>
        <w:spacing w:line="276" w:lineRule="auto"/>
      </w:pPr>
      <w:r w:rsidRPr="002E4B4B">
        <w:t>Involves </w:t>
      </w:r>
      <w:r w:rsidRPr="002E4B4B">
        <w:rPr>
          <w:b/>
          <w:bCs/>
        </w:rPr>
        <w:t>eliminating ambiguities, improving communication, and educating developers</w:t>
      </w:r>
      <w:r w:rsidRPr="002E4B4B">
        <w:t>.</w:t>
      </w:r>
    </w:p>
    <w:p w14:paraId="2BCD2BBC" w14:textId="77777777" w:rsidR="00D76B36" w:rsidRDefault="00D76B36" w:rsidP="003C757B">
      <w:pPr>
        <w:spacing w:line="276" w:lineRule="auto"/>
      </w:pPr>
    </w:p>
    <w:p w14:paraId="6A556A9C" w14:textId="6F871212" w:rsidR="003B4A9B" w:rsidRPr="003B4A9B" w:rsidRDefault="003B4A9B" w:rsidP="003C757B">
      <w:pPr>
        <w:spacing w:line="276" w:lineRule="auto"/>
      </w:pPr>
      <w:r w:rsidRPr="003B4A9B">
        <w:rPr>
          <w:rFonts w:ascii="Apple Color Emoji" w:hAnsi="Apple Color Emoji" w:cs="Apple Color Emoji"/>
        </w:rPr>
        <w:t>📌</w:t>
      </w:r>
      <w:r w:rsidRPr="003B4A9B">
        <w:t> </w:t>
      </w:r>
      <w:r w:rsidRPr="003B4A9B">
        <w:rPr>
          <w:b/>
          <w:bCs/>
        </w:rPr>
        <w:t>How to Implement Error Source Removal?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3237"/>
        <w:gridCol w:w="4088"/>
      </w:tblGrid>
      <w:tr w:rsidR="003B4A9B" w:rsidRPr="003B4A9B" w14:paraId="308ECC01" w14:textId="77777777" w:rsidTr="00D76B36">
        <w:tc>
          <w:tcPr>
            <w:tcW w:w="0" w:type="auto"/>
            <w:hideMark/>
          </w:tcPr>
          <w:p w14:paraId="69E7E39F" w14:textId="77777777" w:rsidR="003B4A9B" w:rsidRPr="003B4A9B" w:rsidRDefault="003B4A9B" w:rsidP="003C757B">
            <w:pPr>
              <w:spacing w:line="276" w:lineRule="auto"/>
              <w:rPr>
                <w:b/>
                <w:bCs/>
              </w:rPr>
            </w:pPr>
            <w:r w:rsidRPr="003B4A9B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00143BC2" w14:textId="77777777" w:rsidR="003B4A9B" w:rsidRPr="003B4A9B" w:rsidRDefault="003B4A9B" w:rsidP="003C757B">
            <w:pPr>
              <w:spacing w:line="276" w:lineRule="auto"/>
              <w:rPr>
                <w:b/>
                <w:bCs/>
              </w:rPr>
            </w:pPr>
            <w:r w:rsidRPr="003B4A9B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234531A8" w14:textId="77777777" w:rsidR="003B4A9B" w:rsidRPr="003B4A9B" w:rsidRDefault="003B4A9B" w:rsidP="003C757B">
            <w:pPr>
              <w:spacing w:line="276" w:lineRule="auto"/>
              <w:rPr>
                <w:b/>
                <w:bCs/>
              </w:rPr>
            </w:pPr>
            <w:r w:rsidRPr="003B4A9B">
              <w:rPr>
                <w:b/>
                <w:bCs/>
              </w:rPr>
              <w:t>Example</w:t>
            </w:r>
          </w:p>
        </w:tc>
      </w:tr>
      <w:tr w:rsidR="003B4A9B" w:rsidRPr="003B4A9B" w14:paraId="2FDC6FA8" w14:textId="77777777" w:rsidTr="00D76B36">
        <w:tc>
          <w:tcPr>
            <w:tcW w:w="0" w:type="auto"/>
            <w:hideMark/>
          </w:tcPr>
          <w:p w14:paraId="71351EE6" w14:textId="77777777" w:rsidR="003B4A9B" w:rsidRPr="003B4A9B" w:rsidRDefault="003B4A9B" w:rsidP="003C757B">
            <w:pPr>
              <w:spacing w:line="276" w:lineRule="auto"/>
            </w:pPr>
            <w:r w:rsidRPr="003B4A9B">
              <w:rPr>
                <w:b/>
                <w:bCs/>
              </w:rPr>
              <w:t>Clear Requirement Specification</w:t>
            </w:r>
          </w:p>
        </w:tc>
        <w:tc>
          <w:tcPr>
            <w:tcW w:w="0" w:type="auto"/>
            <w:hideMark/>
          </w:tcPr>
          <w:p w14:paraId="1DEF43E9" w14:textId="77777777" w:rsidR="003B4A9B" w:rsidRPr="003B4A9B" w:rsidRDefault="003B4A9B" w:rsidP="003C757B">
            <w:pPr>
              <w:spacing w:line="276" w:lineRule="auto"/>
            </w:pPr>
            <w:r w:rsidRPr="003B4A9B">
              <w:t>Eliminates ambiguity in requirements to avoid misinterpretation.</w:t>
            </w:r>
          </w:p>
        </w:tc>
        <w:tc>
          <w:tcPr>
            <w:tcW w:w="0" w:type="auto"/>
            <w:hideMark/>
          </w:tcPr>
          <w:p w14:paraId="7F0CF9EA" w14:textId="77777777" w:rsidR="003B4A9B" w:rsidRPr="003B4A9B" w:rsidRDefault="003B4A9B" w:rsidP="003C757B">
            <w:pPr>
              <w:spacing w:line="276" w:lineRule="auto"/>
            </w:pPr>
            <w:r w:rsidRPr="003B4A9B">
              <w:t>A banking app team ensures all user authentication rules are well-defined to prevent security loopholes.</w:t>
            </w:r>
          </w:p>
        </w:tc>
      </w:tr>
      <w:tr w:rsidR="003B4A9B" w:rsidRPr="003B4A9B" w14:paraId="1A990120" w14:textId="77777777" w:rsidTr="00D76B36">
        <w:tc>
          <w:tcPr>
            <w:tcW w:w="0" w:type="auto"/>
            <w:hideMark/>
          </w:tcPr>
          <w:p w14:paraId="36B45E5E" w14:textId="77777777" w:rsidR="003B4A9B" w:rsidRPr="003B4A9B" w:rsidRDefault="003B4A9B" w:rsidP="003C757B">
            <w:pPr>
              <w:spacing w:line="276" w:lineRule="auto"/>
            </w:pPr>
            <w:r w:rsidRPr="003B4A9B">
              <w:rPr>
                <w:b/>
                <w:bCs/>
              </w:rPr>
              <w:t>Standardized Coding Practices</w:t>
            </w:r>
          </w:p>
        </w:tc>
        <w:tc>
          <w:tcPr>
            <w:tcW w:w="0" w:type="auto"/>
            <w:hideMark/>
          </w:tcPr>
          <w:p w14:paraId="409509ED" w14:textId="77777777" w:rsidR="003B4A9B" w:rsidRPr="003B4A9B" w:rsidRDefault="003B4A9B" w:rsidP="003C757B">
            <w:pPr>
              <w:spacing w:line="276" w:lineRule="auto"/>
            </w:pPr>
            <w:r w:rsidRPr="003B4A9B">
              <w:t>Ensures consistency and reduces logic errors.</w:t>
            </w:r>
          </w:p>
        </w:tc>
        <w:tc>
          <w:tcPr>
            <w:tcW w:w="0" w:type="auto"/>
            <w:hideMark/>
          </w:tcPr>
          <w:p w14:paraId="30AA9168" w14:textId="77777777" w:rsidR="003B4A9B" w:rsidRPr="003B4A9B" w:rsidRDefault="003B4A9B" w:rsidP="003C757B">
            <w:pPr>
              <w:spacing w:line="276" w:lineRule="auto"/>
            </w:pPr>
            <w:r w:rsidRPr="003B4A9B">
              <w:t>Using a </w:t>
            </w:r>
            <w:r w:rsidRPr="003B4A9B">
              <w:rPr>
                <w:b/>
                <w:bCs/>
              </w:rPr>
              <w:t>company-wide coding style guide</w:t>
            </w:r>
            <w:r w:rsidRPr="003B4A9B">
              <w:t> prevents syntax issues in Python.</w:t>
            </w:r>
          </w:p>
        </w:tc>
      </w:tr>
      <w:tr w:rsidR="003B4A9B" w:rsidRPr="003B4A9B" w14:paraId="3CA9A4D4" w14:textId="77777777" w:rsidTr="00D76B36">
        <w:tc>
          <w:tcPr>
            <w:tcW w:w="0" w:type="auto"/>
            <w:hideMark/>
          </w:tcPr>
          <w:p w14:paraId="7ACCE0E5" w14:textId="77777777" w:rsidR="003B4A9B" w:rsidRPr="003B4A9B" w:rsidRDefault="003B4A9B" w:rsidP="003C757B">
            <w:pPr>
              <w:spacing w:line="276" w:lineRule="auto"/>
            </w:pPr>
            <w:r w:rsidRPr="003B4A9B">
              <w:rPr>
                <w:b/>
                <w:bCs/>
              </w:rPr>
              <w:t>Regular Developer Training</w:t>
            </w:r>
          </w:p>
        </w:tc>
        <w:tc>
          <w:tcPr>
            <w:tcW w:w="0" w:type="auto"/>
            <w:hideMark/>
          </w:tcPr>
          <w:p w14:paraId="20DC9AD8" w14:textId="77777777" w:rsidR="003B4A9B" w:rsidRPr="003B4A9B" w:rsidRDefault="003B4A9B" w:rsidP="003C757B">
            <w:pPr>
              <w:spacing w:line="276" w:lineRule="auto"/>
            </w:pPr>
            <w:r w:rsidRPr="003B4A9B">
              <w:t>Educates developers on best practices and emerging technologies.</w:t>
            </w:r>
          </w:p>
        </w:tc>
        <w:tc>
          <w:tcPr>
            <w:tcW w:w="0" w:type="auto"/>
            <w:hideMark/>
          </w:tcPr>
          <w:p w14:paraId="4A2D0871" w14:textId="77777777" w:rsidR="003B4A9B" w:rsidRPr="003B4A9B" w:rsidRDefault="003B4A9B" w:rsidP="003C757B">
            <w:pPr>
              <w:spacing w:line="276" w:lineRule="auto"/>
            </w:pPr>
            <w:r w:rsidRPr="003B4A9B">
              <w:t>A company holds </w:t>
            </w:r>
            <w:r w:rsidRPr="003B4A9B">
              <w:rPr>
                <w:b/>
                <w:bCs/>
              </w:rPr>
              <w:t>monthly security training</w:t>
            </w:r>
            <w:r w:rsidRPr="003B4A9B">
              <w:t> to reduce vulnerabilities in web apps.</w:t>
            </w:r>
          </w:p>
        </w:tc>
      </w:tr>
      <w:tr w:rsidR="003B4A9B" w:rsidRPr="003B4A9B" w14:paraId="3062026E" w14:textId="77777777" w:rsidTr="00D76B36">
        <w:tc>
          <w:tcPr>
            <w:tcW w:w="0" w:type="auto"/>
            <w:hideMark/>
          </w:tcPr>
          <w:p w14:paraId="53252152" w14:textId="77777777" w:rsidR="003B4A9B" w:rsidRPr="003B4A9B" w:rsidRDefault="003B4A9B" w:rsidP="003C757B">
            <w:pPr>
              <w:spacing w:line="276" w:lineRule="auto"/>
            </w:pPr>
            <w:r w:rsidRPr="003B4A9B">
              <w:rPr>
                <w:b/>
                <w:bCs/>
              </w:rPr>
              <w:t>Root Cause Analysis (RCA)</w:t>
            </w:r>
          </w:p>
        </w:tc>
        <w:tc>
          <w:tcPr>
            <w:tcW w:w="0" w:type="auto"/>
            <w:hideMark/>
          </w:tcPr>
          <w:p w14:paraId="527C2B7E" w14:textId="77777777" w:rsidR="003B4A9B" w:rsidRPr="003B4A9B" w:rsidRDefault="003B4A9B" w:rsidP="003C757B">
            <w:pPr>
              <w:spacing w:line="276" w:lineRule="auto"/>
            </w:pPr>
            <w:r w:rsidRPr="003B4A9B">
              <w:t>Identifies recurring defect patterns and eliminates their sources.</w:t>
            </w:r>
          </w:p>
        </w:tc>
        <w:tc>
          <w:tcPr>
            <w:tcW w:w="0" w:type="auto"/>
            <w:hideMark/>
          </w:tcPr>
          <w:p w14:paraId="009D5F69" w14:textId="77777777" w:rsidR="003B4A9B" w:rsidRPr="003B4A9B" w:rsidRDefault="003B4A9B" w:rsidP="003C757B">
            <w:pPr>
              <w:spacing w:line="276" w:lineRule="auto"/>
            </w:pPr>
            <w:r w:rsidRPr="003B4A9B">
              <w:t>RCA finds that </w:t>
            </w:r>
            <w:r w:rsidRPr="003B4A9B">
              <w:rPr>
                <w:b/>
                <w:bCs/>
              </w:rPr>
              <w:t>most defects come from incorrect API calls</w:t>
            </w:r>
            <w:r w:rsidRPr="003B4A9B">
              <w:t>, so teams improve API documentation.</w:t>
            </w:r>
          </w:p>
        </w:tc>
      </w:tr>
      <w:tr w:rsidR="003B4A9B" w:rsidRPr="003B4A9B" w14:paraId="2A11ECA6" w14:textId="77777777" w:rsidTr="00D76B36">
        <w:tc>
          <w:tcPr>
            <w:tcW w:w="0" w:type="auto"/>
            <w:hideMark/>
          </w:tcPr>
          <w:p w14:paraId="3B041426" w14:textId="77777777" w:rsidR="003B4A9B" w:rsidRPr="003B4A9B" w:rsidRDefault="003B4A9B" w:rsidP="003C757B">
            <w:pPr>
              <w:spacing w:line="276" w:lineRule="auto"/>
            </w:pPr>
            <w:r w:rsidRPr="003B4A9B">
              <w:rPr>
                <w:b/>
                <w:bCs/>
              </w:rPr>
              <w:t>Automated Static Code Analysis</w:t>
            </w:r>
          </w:p>
        </w:tc>
        <w:tc>
          <w:tcPr>
            <w:tcW w:w="0" w:type="auto"/>
            <w:hideMark/>
          </w:tcPr>
          <w:p w14:paraId="2685C126" w14:textId="77777777" w:rsidR="003B4A9B" w:rsidRPr="003B4A9B" w:rsidRDefault="003B4A9B" w:rsidP="003C757B">
            <w:pPr>
              <w:spacing w:line="276" w:lineRule="auto"/>
            </w:pPr>
            <w:r w:rsidRPr="003B4A9B">
              <w:t>Identifies coding flaws before execution.</w:t>
            </w:r>
          </w:p>
        </w:tc>
        <w:tc>
          <w:tcPr>
            <w:tcW w:w="0" w:type="auto"/>
            <w:hideMark/>
          </w:tcPr>
          <w:p w14:paraId="744F8799" w14:textId="77777777" w:rsidR="003B4A9B" w:rsidRPr="003B4A9B" w:rsidRDefault="003B4A9B" w:rsidP="003C757B">
            <w:pPr>
              <w:spacing w:line="276" w:lineRule="auto"/>
            </w:pPr>
            <w:r w:rsidRPr="003B4A9B">
              <w:t>SonarQube detects </w:t>
            </w:r>
            <w:r w:rsidRPr="003B4A9B">
              <w:rPr>
                <w:b/>
                <w:bCs/>
              </w:rPr>
              <w:t>memory leaks in C++ code</w:t>
            </w:r>
            <w:r w:rsidRPr="003B4A9B">
              <w:t> before testing.</w:t>
            </w:r>
          </w:p>
        </w:tc>
      </w:tr>
    </w:tbl>
    <w:p w14:paraId="1413F455" w14:textId="77777777" w:rsidR="0022512D" w:rsidRDefault="0022512D" w:rsidP="003C757B">
      <w:pPr>
        <w:spacing w:line="276" w:lineRule="auto"/>
        <w:rPr>
          <w:rFonts w:ascii="Apple Color Emoji" w:hAnsi="Apple Color Emoji" w:cs="Apple Color Emoji"/>
          <w:b/>
          <w:bCs/>
        </w:rPr>
      </w:pPr>
    </w:p>
    <w:p w14:paraId="49532E4D" w14:textId="55114F16" w:rsidR="0022512D" w:rsidRPr="0022512D" w:rsidRDefault="0022512D" w:rsidP="003C757B">
      <w:pPr>
        <w:spacing w:line="276" w:lineRule="auto"/>
        <w:rPr>
          <w:b/>
          <w:bCs/>
        </w:rPr>
      </w:pPr>
      <w:r w:rsidRPr="0022512D">
        <w:rPr>
          <w:rFonts w:ascii="Apple Color Emoji" w:hAnsi="Apple Color Emoji" w:cs="Apple Color Emoji"/>
          <w:b/>
          <w:bCs/>
        </w:rPr>
        <w:t>🚀</w:t>
      </w:r>
      <w:r w:rsidRPr="0022512D">
        <w:rPr>
          <w:b/>
          <w:bCs/>
        </w:rPr>
        <w:t xml:space="preserve"> 2. Error Blocking (Preventing Faults from Spreading)</w:t>
      </w:r>
    </w:p>
    <w:p w14:paraId="17240DE7" w14:textId="5BF98536" w:rsidR="0022512D" w:rsidRPr="0022512D" w:rsidRDefault="0022512D" w:rsidP="003C757B">
      <w:pPr>
        <w:spacing w:line="276" w:lineRule="auto"/>
      </w:pPr>
      <w:r w:rsidRPr="0022512D">
        <w:rPr>
          <w:rFonts w:ascii="Apple Color Emoji" w:hAnsi="Apple Color Emoji" w:cs="Apple Color Emoji"/>
        </w:rPr>
        <w:t>📌</w:t>
      </w:r>
      <w:r w:rsidRPr="0022512D">
        <w:t> </w:t>
      </w:r>
      <w:r w:rsidRPr="0022512D">
        <w:rPr>
          <w:b/>
          <w:bCs/>
        </w:rPr>
        <w:t>What it is:</w:t>
      </w:r>
    </w:p>
    <w:p w14:paraId="5D3606CC" w14:textId="77777777" w:rsidR="0022512D" w:rsidRPr="0022512D" w:rsidRDefault="0022512D" w:rsidP="003C757B">
      <w:pPr>
        <w:numPr>
          <w:ilvl w:val="0"/>
          <w:numId w:val="79"/>
        </w:numPr>
        <w:spacing w:line="276" w:lineRule="auto"/>
      </w:pPr>
      <w:r w:rsidRPr="0022512D">
        <w:t>Prevents known defects </w:t>
      </w:r>
      <w:r w:rsidRPr="0022512D">
        <w:rPr>
          <w:b/>
          <w:bCs/>
        </w:rPr>
        <w:t>from entering or propagating through the system</w:t>
      </w:r>
      <w:r w:rsidRPr="0022512D">
        <w:t>.</w:t>
      </w:r>
    </w:p>
    <w:p w14:paraId="7CAF9C91" w14:textId="77777777" w:rsidR="0022512D" w:rsidRPr="0022512D" w:rsidRDefault="0022512D" w:rsidP="003C757B">
      <w:pPr>
        <w:numPr>
          <w:ilvl w:val="0"/>
          <w:numId w:val="79"/>
        </w:numPr>
        <w:spacing w:line="276" w:lineRule="auto"/>
      </w:pPr>
      <w:r w:rsidRPr="0022512D">
        <w:t>Involves </w:t>
      </w:r>
      <w:r w:rsidRPr="0022512D">
        <w:rPr>
          <w:b/>
          <w:bCs/>
        </w:rPr>
        <w:t>blocking incorrect inputs, improving processes, and enforcing quality controls</w:t>
      </w:r>
      <w:r w:rsidRPr="0022512D">
        <w:t>.</w:t>
      </w:r>
    </w:p>
    <w:p w14:paraId="3AD694A5" w14:textId="77777777" w:rsidR="0022512D" w:rsidRDefault="0022512D" w:rsidP="003C757B">
      <w:pPr>
        <w:spacing w:line="276" w:lineRule="auto"/>
        <w:rPr>
          <w:rFonts w:ascii="Apple Color Emoji" w:hAnsi="Apple Color Emoji" w:cs="Apple Color Emoji"/>
        </w:rPr>
      </w:pPr>
    </w:p>
    <w:p w14:paraId="4EE9C10E" w14:textId="77777777" w:rsidR="00334CAD" w:rsidRDefault="00334CAD" w:rsidP="003C757B">
      <w:pPr>
        <w:spacing w:line="276" w:lineRule="auto"/>
        <w:rPr>
          <w:rFonts w:ascii="Apple Color Emoji" w:hAnsi="Apple Color Emoji" w:cs="Apple Color Emoji"/>
        </w:rPr>
      </w:pPr>
    </w:p>
    <w:p w14:paraId="322D8AA3" w14:textId="77777777" w:rsidR="00334CAD" w:rsidRDefault="00334CAD" w:rsidP="003C757B">
      <w:pPr>
        <w:spacing w:line="276" w:lineRule="auto"/>
        <w:rPr>
          <w:rFonts w:ascii="Apple Color Emoji" w:hAnsi="Apple Color Emoji" w:cs="Apple Color Emoji"/>
        </w:rPr>
      </w:pPr>
    </w:p>
    <w:p w14:paraId="7A8D9257" w14:textId="77777777" w:rsidR="00334CAD" w:rsidRDefault="00334CAD" w:rsidP="003C757B">
      <w:pPr>
        <w:spacing w:line="276" w:lineRule="auto"/>
        <w:rPr>
          <w:rFonts w:ascii="Apple Color Emoji" w:hAnsi="Apple Color Emoji" w:cs="Apple Color Emoji"/>
        </w:rPr>
      </w:pPr>
    </w:p>
    <w:p w14:paraId="7DB1F4E4" w14:textId="77777777" w:rsidR="00334CAD" w:rsidRDefault="00334CAD" w:rsidP="003C757B">
      <w:pPr>
        <w:spacing w:line="276" w:lineRule="auto"/>
        <w:rPr>
          <w:rFonts w:ascii="Apple Color Emoji" w:hAnsi="Apple Color Emoji" w:cs="Apple Color Emoji"/>
        </w:rPr>
      </w:pPr>
    </w:p>
    <w:p w14:paraId="176CAEBB" w14:textId="77777777" w:rsidR="00334CAD" w:rsidRDefault="00334CAD" w:rsidP="003C757B">
      <w:pPr>
        <w:spacing w:line="276" w:lineRule="auto"/>
        <w:rPr>
          <w:rFonts w:ascii="Apple Color Emoji" w:hAnsi="Apple Color Emoji" w:cs="Apple Color Emoji"/>
        </w:rPr>
      </w:pPr>
    </w:p>
    <w:p w14:paraId="4E31C05A" w14:textId="77777777" w:rsidR="004A1A1F" w:rsidRDefault="004A1A1F" w:rsidP="003C757B">
      <w:pPr>
        <w:spacing w:line="276" w:lineRule="auto"/>
        <w:rPr>
          <w:rFonts w:ascii="Apple Color Emoji" w:hAnsi="Apple Color Emoji" w:cs="Apple Color Emoji"/>
        </w:rPr>
      </w:pPr>
    </w:p>
    <w:p w14:paraId="78166C6B" w14:textId="3F94E569" w:rsidR="0022512D" w:rsidRPr="0022512D" w:rsidRDefault="0022512D" w:rsidP="003C757B">
      <w:pPr>
        <w:spacing w:line="276" w:lineRule="auto"/>
      </w:pPr>
      <w:r w:rsidRPr="0022512D">
        <w:rPr>
          <w:rFonts w:ascii="Apple Color Emoji" w:hAnsi="Apple Color Emoji" w:cs="Apple Color Emoji"/>
        </w:rPr>
        <w:lastRenderedPageBreak/>
        <w:t>📌</w:t>
      </w:r>
      <w:r w:rsidRPr="0022512D">
        <w:t> </w:t>
      </w:r>
      <w:r w:rsidRPr="0022512D">
        <w:rPr>
          <w:b/>
          <w:bCs/>
        </w:rPr>
        <w:t>How to Implement Error Blocking?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3"/>
        <w:gridCol w:w="2664"/>
        <w:gridCol w:w="4213"/>
      </w:tblGrid>
      <w:tr w:rsidR="0022512D" w:rsidRPr="0022512D" w14:paraId="6EB3CEC9" w14:textId="77777777" w:rsidTr="00334CAD">
        <w:tc>
          <w:tcPr>
            <w:tcW w:w="0" w:type="auto"/>
            <w:hideMark/>
          </w:tcPr>
          <w:p w14:paraId="0F4A4DEB" w14:textId="77777777" w:rsidR="0022512D" w:rsidRPr="0022512D" w:rsidRDefault="0022512D" w:rsidP="003C757B">
            <w:pPr>
              <w:spacing w:line="276" w:lineRule="auto"/>
              <w:rPr>
                <w:b/>
                <w:bCs/>
              </w:rPr>
            </w:pPr>
            <w:r w:rsidRPr="0022512D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309BEC64" w14:textId="77777777" w:rsidR="0022512D" w:rsidRPr="0022512D" w:rsidRDefault="0022512D" w:rsidP="003C757B">
            <w:pPr>
              <w:spacing w:line="276" w:lineRule="auto"/>
              <w:rPr>
                <w:b/>
                <w:bCs/>
              </w:rPr>
            </w:pPr>
            <w:r w:rsidRPr="0022512D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68C87EC2" w14:textId="77777777" w:rsidR="0022512D" w:rsidRPr="0022512D" w:rsidRDefault="0022512D" w:rsidP="003C757B">
            <w:pPr>
              <w:spacing w:line="276" w:lineRule="auto"/>
              <w:rPr>
                <w:b/>
                <w:bCs/>
              </w:rPr>
            </w:pPr>
            <w:r w:rsidRPr="0022512D">
              <w:rPr>
                <w:b/>
                <w:bCs/>
              </w:rPr>
              <w:t>Example</w:t>
            </w:r>
          </w:p>
        </w:tc>
      </w:tr>
      <w:tr w:rsidR="0022512D" w:rsidRPr="0022512D" w14:paraId="0BB414D5" w14:textId="77777777" w:rsidTr="00334CAD">
        <w:tc>
          <w:tcPr>
            <w:tcW w:w="0" w:type="auto"/>
            <w:hideMark/>
          </w:tcPr>
          <w:p w14:paraId="0310EDF5" w14:textId="77777777" w:rsidR="0022512D" w:rsidRPr="0022512D" w:rsidRDefault="0022512D" w:rsidP="003C757B">
            <w:pPr>
              <w:spacing w:line="276" w:lineRule="auto"/>
            </w:pPr>
            <w:r w:rsidRPr="0022512D">
              <w:rPr>
                <w:b/>
                <w:bCs/>
              </w:rPr>
              <w:t>Data Validation &amp; Constraints</w:t>
            </w:r>
          </w:p>
        </w:tc>
        <w:tc>
          <w:tcPr>
            <w:tcW w:w="0" w:type="auto"/>
            <w:hideMark/>
          </w:tcPr>
          <w:p w14:paraId="3B858A13" w14:textId="77777777" w:rsidR="0022512D" w:rsidRPr="0022512D" w:rsidRDefault="0022512D" w:rsidP="003C757B">
            <w:pPr>
              <w:spacing w:line="276" w:lineRule="auto"/>
            </w:pPr>
            <w:r w:rsidRPr="0022512D">
              <w:t>Ensures that only valid data is entered into the system.</w:t>
            </w:r>
          </w:p>
        </w:tc>
        <w:tc>
          <w:tcPr>
            <w:tcW w:w="0" w:type="auto"/>
            <w:hideMark/>
          </w:tcPr>
          <w:p w14:paraId="0D0ECBFB" w14:textId="77777777" w:rsidR="0022512D" w:rsidRPr="0022512D" w:rsidRDefault="0022512D" w:rsidP="003C757B">
            <w:pPr>
              <w:spacing w:line="276" w:lineRule="auto"/>
            </w:pPr>
            <w:r w:rsidRPr="0022512D">
              <w:t>An </w:t>
            </w:r>
            <w:r w:rsidRPr="0022512D">
              <w:rPr>
                <w:b/>
                <w:bCs/>
              </w:rPr>
              <w:t>e-commerce checkout form</w:t>
            </w:r>
            <w:r w:rsidRPr="0022512D">
              <w:t> rejects negative quantity values for purchases.</w:t>
            </w:r>
          </w:p>
        </w:tc>
      </w:tr>
      <w:tr w:rsidR="0022512D" w:rsidRPr="0022512D" w14:paraId="0B9C2322" w14:textId="77777777" w:rsidTr="00334CAD">
        <w:tc>
          <w:tcPr>
            <w:tcW w:w="0" w:type="auto"/>
            <w:hideMark/>
          </w:tcPr>
          <w:p w14:paraId="168FEF25" w14:textId="77777777" w:rsidR="0022512D" w:rsidRPr="0022512D" w:rsidRDefault="0022512D" w:rsidP="003C757B">
            <w:pPr>
              <w:spacing w:line="276" w:lineRule="auto"/>
            </w:pPr>
            <w:r w:rsidRPr="0022512D">
              <w:rPr>
                <w:b/>
                <w:bCs/>
              </w:rPr>
              <w:t>Exception Handling &amp; Defensive Coding</w:t>
            </w:r>
          </w:p>
        </w:tc>
        <w:tc>
          <w:tcPr>
            <w:tcW w:w="0" w:type="auto"/>
            <w:hideMark/>
          </w:tcPr>
          <w:p w14:paraId="2AD62806" w14:textId="77777777" w:rsidR="0022512D" w:rsidRPr="0022512D" w:rsidRDefault="0022512D" w:rsidP="003C757B">
            <w:pPr>
              <w:spacing w:line="276" w:lineRule="auto"/>
            </w:pPr>
            <w:r w:rsidRPr="0022512D">
              <w:t>Prevents system crashes by handling unexpected errors.</w:t>
            </w:r>
          </w:p>
        </w:tc>
        <w:tc>
          <w:tcPr>
            <w:tcW w:w="0" w:type="auto"/>
            <w:hideMark/>
          </w:tcPr>
          <w:p w14:paraId="74CA2FE4" w14:textId="77777777" w:rsidR="0022512D" w:rsidRPr="0022512D" w:rsidRDefault="0022512D" w:rsidP="003C757B">
            <w:pPr>
              <w:spacing w:line="276" w:lineRule="auto"/>
            </w:pPr>
            <w:r w:rsidRPr="0022512D">
              <w:t>A </w:t>
            </w:r>
            <w:r w:rsidRPr="0022512D">
              <w:rPr>
                <w:b/>
                <w:bCs/>
              </w:rPr>
              <w:t>Java program</w:t>
            </w:r>
            <w:r w:rsidRPr="0022512D">
              <w:t> catches division by zero errors and displays a meaningful message.</w:t>
            </w:r>
          </w:p>
        </w:tc>
      </w:tr>
      <w:tr w:rsidR="0022512D" w:rsidRPr="0022512D" w14:paraId="314FE581" w14:textId="77777777" w:rsidTr="00334CAD">
        <w:tc>
          <w:tcPr>
            <w:tcW w:w="0" w:type="auto"/>
            <w:hideMark/>
          </w:tcPr>
          <w:p w14:paraId="7FFC9901" w14:textId="77777777" w:rsidR="0022512D" w:rsidRPr="0022512D" w:rsidRDefault="0022512D" w:rsidP="003C757B">
            <w:pPr>
              <w:spacing w:line="276" w:lineRule="auto"/>
            </w:pPr>
            <w:r w:rsidRPr="0022512D">
              <w:rPr>
                <w:b/>
                <w:bCs/>
              </w:rPr>
              <w:t>Automated Testing (Unit, Integration, Regression)</w:t>
            </w:r>
          </w:p>
        </w:tc>
        <w:tc>
          <w:tcPr>
            <w:tcW w:w="0" w:type="auto"/>
            <w:hideMark/>
          </w:tcPr>
          <w:p w14:paraId="1886AA69" w14:textId="77777777" w:rsidR="0022512D" w:rsidRPr="0022512D" w:rsidRDefault="0022512D" w:rsidP="003C757B">
            <w:pPr>
              <w:spacing w:line="276" w:lineRule="auto"/>
            </w:pPr>
            <w:r w:rsidRPr="0022512D">
              <w:t>Catches defects early before they impact users.</w:t>
            </w:r>
          </w:p>
        </w:tc>
        <w:tc>
          <w:tcPr>
            <w:tcW w:w="0" w:type="auto"/>
            <w:hideMark/>
          </w:tcPr>
          <w:p w14:paraId="0144391E" w14:textId="77777777" w:rsidR="0022512D" w:rsidRPr="0022512D" w:rsidRDefault="0022512D" w:rsidP="003C757B">
            <w:pPr>
              <w:spacing w:line="276" w:lineRule="auto"/>
            </w:pPr>
            <w:r w:rsidRPr="0022512D">
              <w:t>A </w:t>
            </w:r>
            <w:r w:rsidRPr="0022512D">
              <w:rPr>
                <w:b/>
                <w:bCs/>
              </w:rPr>
              <w:t>unit test</w:t>
            </w:r>
            <w:r w:rsidRPr="0022512D">
              <w:t> detects incorrect tax calculations in an accounting software.</w:t>
            </w:r>
          </w:p>
        </w:tc>
      </w:tr>
      <w:tr w:rsidR="0022512D" w:rsidRPr="0022512D" w14:paraId="1E29DA22" w14:textId="77777777" w:rsidTr="00334CAD">
        <w:tc>
          <w:tcPr>
            <w:tcW w:w="0" w:type="auto"/>
            <w:hideMark/>
          </w:tcPr>
          <w:p w14:paraId="612442C8" w14:textId="77777777" w:rsidR="0022512D" w:rsidRPr="0022512D" w:rsidRDefault="0022512D" w:rsidP="003C757B">
            <w:pPr>
              <w:spacing w:line="276" w:lineRule="auto"/>
            </w:pPr>
            <w:r w:rsidRPr="0022512D">
              <w:rPr>
                <w:b/>
                <w:bCs/>
              </w:rPr>
              <w:t>Input Constraints</w:t>
            </w:r>
          </w:p>
        </w:tc>
        <w:tc>
          <w:tcPr>
            <w:tcW w:w="0" w:type="auto"/>
            <w:hideMark/>
          </w:tcPr>
          <w:p w14:paraId="4722CB7C" w14:textId="77777777" w:rsidR="0022512D" w:rsidRPr="0022512D" w:rsidRDefault="0022512D" w:rsidP="003C757B">
            <w:pPr>
              <w:spacing w:line="276" w:lineRule="auto"/>
            </w:pPr>
            <w:r w:rsidRPr="0022512D">
              <w:t>Restricts invalid user inputs.</w:t>
            </w:r>
          </w:p>
        </w:tc>
        <w:tc>
          <w:tcPr>
            <w:tcW w:w="0" w:type="auto"/>
            <w:hideMark/>
          </w:tcPr>
          <w:p w14:paraId="1CE52785" w14:textId="77777777" w:rsidR="0022512D" w:rsidRPr="0022512D" w:rsidRDefault="0022512D" w:rsidP="003C757B">
            <w:pPr>
              <w:spacing w:line="276" w:lineRule="auto"/>
            </w:pPr>
            <w:r w:rsidRPr="0022512D">
              <w:t>A database prevents entering </w:t>
            </w:r>
            <w:r w:rsidRPr="0022512D">
              <w:rPr>
                <w:b/>
                <w:bCs/>
              </w:rPr>
              <w:t>future dates</w:t>
            </w:r>
            <w:r w:rsidRPr="0022512D">
              <w:t> for a birthdate field.</w:t>
            </w:r>
          </w:p>
        </w:tc>
      </w:tr>
      <w:tr w:rsidR="0022512D" w:rsidRPr="0022512D" w14:paraId="348FED1C" w14:textId="77777777" w:rsidTr="00334CAD">
        <w:tc>
          <w:tcPr>
            <w:tcW w:w="0" w:type="auto"/>
            <w:hideMark/>
          </w:tcPr>
          <w:p w14:paraId="46A20266" w14:textId="77777777" w:rsidR="0022512D" w:rsidRPr="0022512D" w:rsidRDefault="0022512D" w:rsidP="003C757B">
            <w:pPr>
              <w:spacing w:line="276" w:lineRule="auto"/>
            </w:pPr>
            <w:r w:rsidRPr="0022512D">
              <w:rPr>
                <w:b/>
                <w:bCs/>
              </w:rPr>
              <w:t>CI/CD Pipelines</w:t>
            </w:r>
          </w:p>
        </w:tc>
        <w:tc>
          <w:tcPr>
            <w:tcW w:w="0" w:type="auto"/>
            <w:hideMark/>
          </w:tcPr>
          <w:p w14:paraId="5042D7CC" w14:textId="77777777" w:rsidR="0022512D" w:rsidRPr="0022512D" w:rsidRDefault="0022512D" w:rsidP="003C757B">
            <w:pPr>
              <w:spacing w:line="276" w:lineRule="auto"/>
            </w:pPr>
            <w:r w:rsidRPr="0022512D">
              <w:t>Rejects faulty code before deployment.</w:t>
            </w:r>
          </w:p>
        </w:tc>
        <w:tc>
          <w:tcPr>
            <w:tcW w:w="0" w:type="auto"/>
            <w:hideMark/>
          </w:tcPr>
          <w:p w14:paraId="2F5D97A9" w14:textId="77777777" w:rsidR="0022512D" w:rsidRPr="0022512D" w:rsidRDefault="0022512D" w:rsidP="003C757B">
            <w:pPr>
              <w:spacing w:line="276" w:lineRule="auto"/>
            </w:pPr>
            <w:r w:rsidRPr="0022512D">
              <w:t>A </w:t>
            </w:r>
            <w:r w:rsidRPr="0022512D">
              <w:rPr>
                <w:b/>
                <w:bCs/>
              </w:rPr>
              <w:t>Jenkins pipeline</w:t>
            </w:r>
            <w:r w:rsidRPr="0022512D">
              <w:t> automatically blocks a release if security vulnerabilities are detected.</w:t>
            </w:r>
          </w:p>
        </w:tc>
      </w:tr>
    </w:tbl>
    <w:p w14:paraId="44814731" w14:textId="77777777" w:rsidR="0022512D" w:rsidRPr="0021290A" w:rsidRDefault="0022512D" w:rsidP="003C757B">
      <w:pPr>
        <w:spacing w:line="276" w:lineRule="auto"/>
      </w:pPr>
    </w:p>
    <w:p w14:paraId="4148A277" w14:textId="61CDA720" w:rsidR="00056908" w:rsidRDefault="00945164" w:rsidP="003C757B">
      <w:pPr>
        <w:pStyle w:val="Heading1"/>
        <w:spacing w:line="276" w:lineRule="auto"/>
      </w:pPr>
      <w:r w:rsidRPr="00945164">
        <w:t xml:space="preserve">Defect </w:t>
      </w:r>
      <w:r w:rsidR="00B21A7D">
        <w:t>R</w:t>
      </w:r>
      <w:r w:rsidRPr="00945164">
        <w:t>eduction</w:t>
      </w:r>
    </w:p>
    <w:p w14:paraId="473BB1BB" w14:textId="50E2FF97" w:rsidR="00B21A7D" w:rsidRDefault="00464571" w:rsidP="003C757B">
      <w:pPr>
        <w:spacing w:line="276" w:lineRule="auto"/>
      </w:pPr>
      <w:r w:rsidRPr="00464571">
        <w:rPr>
          <w:b/>
          <w:bCs/>
        </w:rPr>
        <w:t>Defect Reduction</w:t>
      </w:r>
      <w:r w:rsidRPr="00464571">
        <w:t> is the process of </w:t>
      </w:r>
      <w:r w:rsidRPr="00464571">
        <w:rPr>
          <w:b/>
          <w:bCs/>
        </w:rPr>
        <w:t>minimizing software faults</w:t>
      </w:r>
      <w:r w:rsidRPr="00464571">
        <w:t> that were not prevented during earlier stages of development. Since </w:t>
      </w:r>
      <w:r w:rsidRPr="00464571">
        <w:rPr>
          <w:b/>
          <w:bCs/>
        </w:rPr>
        <w:t>defect prevention</w:t>
      </w:r>
      <w:r w:rsidRPr="00464571">
        <w:t> is not 100% effective, defect reduction techniques help remove as many remaining faults as possible.</w:t>
      </w:r>
    </w:p>
    <w:p w14:paraId="749B1DE3" w14:textId="77777777" w:rsidR="00464571" w:rsidRDefault="00464571" w:rsidP="003C757B">
      <w:pPr>
        <w:spacing w:line="276" w:lineRule="auto"/>
      </w:pPr>
    </w:p>
    <w:p w14:paraId="566F8D35" w14:textId="202896E4" w:rsidR="00CF098F" w:rsidRPr="00CF098F" w:rsidRDefault="00CF098F" w:rsidP="003C757B">
      <w:pPr>
        <w:spacing w:line="276" w:lineRule="auto"/>
        <w:rPr>
          <w:b/>
          <w:bCs/>
        </w:rPr>
      </w:pPr>
      <w:r w:rsidRPr="00CF098F">
        <w:rPr>
          <w:rFonts w:ascii="Apple Color Emoji" w:hAnsi="Apple Color Emoji" w:cs="Apple Color Emoji"/>
          <w:b/>
          <w:bCs/>
        </w:rPr>
        <w:t>🚀</w:t>
      </w:r>
      <w:r w:rsidRPr="00CF098F">
        <w:rPr>
          <w:b/>
          <w:bCs/>
        </w:rPr>
        <w:t xml:space="preserve"> Techniques to Reduce Defects</w:t>
      </w:r>
      <w:r w:rsidR="003263E9">
        <w:rPr>
          <w:b/>
          <w:bCs/>
        </w:rPr>
        <w:br/>
      </w:r>
    </w:p>
    <w:p w14:paraId="1088FCAE" w14:textId="4B32B808" w:rsidR="00CF098F" w:rsidRPr="00CF098F" w:rsidRDefault="00CF098F" w:rsidP="003C757B">
      <w:pPr>
        <w:spacing w:line="276" w:lineRule="auto"/>
        <w:rPr>
          <w:b/>
          <w:bCs/>
        </w:rPr>
      </w:pPr>
      <w:r w:rsidRPr="00CF098F">
        <w:rPr>
          <w:b/>
          <w:bCs/>
        </w:rPr>
        <w:t>1</w:t>
      </w:r>
      <w:r w:rsidRPr="00CF098F">
        <w:rPr>
          <w:rFonts w:ascii="Apple Color Emoji" w:hAnsi="Apple Color Emoji" w:cs="Apple Color Emoji"/>
          <w:b/>
          <w:bCs/>
        </w:rPr>
        <w:t>️</w:t>
      </w:r>
      <w:r>
        <w:rPr>
          <w:rFonts w:ascii="Cambria" w:hAnsi="Cambria" w:cs="Apple Color Emoji"/>
          <w:b/>
          <w:bCs/>
        </w:rPr>
        <w:t>.</w:t>
      </w:r>
      <w:r w:rsidRPr="00CF098F">
        <w:rPr>
          <w:b/>
          <w:bCs/>
        </w:rPr>
        <w:t xml:space="preserve"> Inspection Method to Reduce Defects</w:t>
      </w:r>
    </w:p>
    <w:p w14:paraId="72524B31" w14:textId="77777777" w:rsidR="00CF098F" w:rsidRPr="00CF098F" w:rsidRDefault="00CF098F" w:rsidP="003C757B">
      <w:pPr>
        <w:spacing w:line="276" w:lineRule="auto"/>
      </w:pPr>
      <w:r w:rsidRPr="00CF098F">
        <w:rPr>
          <w:rFonts w:ascii="Apple Color Emoji" w:hAnsi="Apple Color Emoji" w:cs="Apple Color Emoji"/>
        </w:rPr>
        <w:t>📌</w:t>
      </w:r>
      <w:r w:rsidRPr="00CF098F">
        <w:t> </w:t>
      </w:r>
      <w:r w:rsidRPr="00CF098F">
        <w:rPr>
          <w:b/>
          <w:bCs/>
        </w:rPr>
        <w:t>What it is:</w:t>
      </w:r>
    </w:p>
    <w:p w14:paraId="5A1B888A" w14:textId="77777777" w:rsidR="00CF098F" w:rsidRPr="00CF098F" w:rsidRDefault="00CF098F" w:rsidP="003C757B">
      <w:pPr>
        <w:numPr>
          <w:ilvl w:val="0"/>
          <w:numId w:val="74"/>
        </w:numPr>
        <w:spacing w:line="276" w:lineRule="auto"/>
      </w:pPr>
      <w:r w:rsidRPr="00CF098F">
        <w:t>A </w:t>
      </w:r>
      <w:r w:rsidRPr="00CF098F">
        <w:rPr>
          <w:b/>
          <w:bCs/>
        </w:rPr>
        <w:t>static technique</w:t>
      </w:r>
      <w:r w:rsidRPr="00CF098F">
        <w:t> that does </w:t>
      </w:r>
      <w:r w:rsidRPr="00CF098F">
        <w:rPr>
          <w:b/>
          <w:bCs/>
        </w:rPr>
        <w:t>not involve code execution</w:t>
      </w:r>
      <w:r w:rsidRPr="00CF098F">
        <w:t>.</w:t>
      </w:r>
    </w:p>
    <w:p w14:paraId="6D520C24" w14:textId="77777777" w:rsidR="00CF098F" w:rsidRPr="00CF098F" w:rsidRDefault="00CF098F" w:rsidP="003C757B">
      <w:pPr>
        <w:numPr>
          <w:ilvl w:val="0"/>
          <w:numId w:val="74"/>
        </w:numPr>
        <w:spacing w:line="276" w:lineRule="auto"/>
      </w:pPr>
      <w:r w:rsidRPr="00CF098F">
        <w:t>Uses </w:t>
      </w:r>
      <w:r w:rsidRPr="00CF098F">
        <w:rPr>
          <w:b/>
          <w:bCs/>
        </w:rPr>
        <w:t>critical reading and analysis</w:t>
      </w:r>
      <w:r w:rsidRPr="00CF098F">
        <w:t> of software artifacts to find issues.</w:t>
      </w:r>
    </w:p>
    <w:p w14:paraId="7FA8C480" w14:textId="77777777" w:rsidR="00CF098F" w:rsidRPr="00CF098F" w:rsidRDefault="00CF098F" w:rsidP="003C757B">
      <w:pPr>
        <w:numPr>
          <w:ilvl w:val="0"/>
          <w:numId w:val="74"/>
        </w:numPr>
        <w:spacing w:line="276" w:lineRule="auto"/>
      </w:pPr>
      <w:r w:rsidRPr="00CF098F">
        <w:t>Can be done at </w:t>
      </w:r>
      <w:r w:rsidRPr="00CF098F">
        <w:rPr>
          <w:b/>
          <w:bCs/>
        </w:rPr>
        <w:t>various levels</w:t>
      </w:r>
      <w:r w:rsidRPr="00CF098F">
        <w:t> (code, design, test plans, requirements).</w:t>
      </w:r>
    </w:p>
    <w:p w14:paraId="488A2E4C" w14:textId="77777777" w:rsidR="00CF098F" w:rsidRDefault="00CF098F" w:rsidP="003C757B">
      <w:pPr>
        <w:spacing w:line="276" w:lineRule="auto"/>
        <w:rPr>
          <w:rFonts w:ascii="Apple Color Emoji" w:hAnsi="Apple Color Emoji" w:cs="Apple Color Emoji"/>
        </w:rPr>
      </w:pPr>
    </w:p>
    <w:p w14:paraId="588ABC22" w14:textId="77777777" w:rsidR="00CF098F" w:rsidRDefault="00CF098F" w:rsidP="003C757B">
      <w:pPr>
        <w:spacing w:line="276" w:lineRule="auto"/>
        <w:rPr>
          <w:rFonts w:ascii="Apple Color Emoji" w:hAnsi="Apple Color Emoji" w:cs="Apple Color Emoji"/>
        </w:rPr>
      </w:pPr>
    </w:p>
    <w:p w14:paraId="54D37AB5" w14:textId="77777777" w:rsidR="00CF098F" w:rsidRDefault="00CF098F" w:rsidP="003C757B">
      <w:pPr>
        <w:spacing w:line="276" w:lineRule="auto"/>
        <w:rPr>
          <w:rFonts w:ascii="Apple Color Emoji" w:hAnsi="Apple Color Emoji" w:cs="Apple Color Emoji"/>
        </w:rPr>
      </w:pPr>
    </w:p>
    <w:p w14:paraId="29A78D4A" w14:textId="77777777" w:rsidR="00CF098F" w:rsidRDefault="00CF098F" w:rsidP="003C757B">
      <w:pPr>
        <w:spacing w:line="276" w:lineRule="auto"/>
        <w:rPr>
          <w:rFonts w:ascii="Apple Color Emoji" w:hAnsi="Apple Color Emoji" w:cs="Apple Color Emoji"/>
        </w:rPr>
      </w:pPr>
    </w:p>
    <w:p w14:paraId="4881FF0D" w14:textId="77777777" w:rsidR="00CF098F" w:rsidRDefault="00CF098F" w:rsidP="003C757B">
      <w:pPr>
        <w:spacing w:line="276" w:lineRule="auto"/>
        <w:rPr>
          <w:rFonts w:ascii="Apple Color Emoji" w:hAnsi="Apple Color Emoji" w:cs="Apple Color Emoji"/>
        </w:rPr>
      </w:pPr>
    </w:p>
    <w:p w14:paraId="0887536C" w14:textId="01482A0E" w:rsidR="00CF098F" w:rsidRPr="00CF098F" w:rsidRDefault="00CF098F" w:rsidP="003C757B">
      <w:pPr>
        <w:spacing w:line="276" w:lineRule="auto"/>
      </w:pPr>
      <w:r w:rsidRPr="00CF098F">
        <w:rPr>
          <w:rFonts w:ascii="Apple Color Emoji" w:hAnsi="Apple Color Emoji" w:cs="Apple Color Emoji"/>
        </w:rPr>
        <w:lastRenderedPageBreak/>
        <w:t>📌</w:t>
      </w:r>
      <w:r w:rsidRPr="00CF098F">
        <w:t> </w:t>
      </w:r>
      <w:r w:rsidRPr="00CF098F">
        <w:rPr>
          <w:b/>
          <w:bCs/>
        </w:rPr>
        <w:t>Types of Inspections: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909"/>
        <w:gridCol w:w="3653"/>
      </w:tblGrid>
      <w:tr w:rsidR="00CF098F" w:rsidRPr="00CF098F" w14:paraId="5B330094" w14:textId="77777777" w:rsidTr="003263E9">
        <w:tc>
          <w:tcPr>
            <w:tcW w:w="0" w:type="auto"/>
            <w:hideMark/>
          </w:tcPr>
          <w:p w14:paraId="4A97FF85" w14:textId="77777777" w:rsidR="00CF098F" w:rsidRPr="00CF098F" w:rsidRDefault="00CF098F" w:rsidP="003C757B">
            <w:pPr>
              <w:spacing w:line="276" w:lineRule="auto"/>
              <w:rPr>
                <w:b/>
                <w:bCs/>
              </w:rPr>
            </w:pPr>
            <w:r w:rsidRPr="00CF098F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44326E61" w14:textId="77777777" w:rsidR="00CF098F" w:rsidRPr="00CF098F" w:rsidRDefault="00CF098F" w:rsidP="003C757B">
            <w:pPr>
              <w:spacing w:line="276" w:lineRule="auto"/>
              <w:rPr>
                <w:b/>
                <w:bCs/>
              </w:rPr>
            </w:pPr>
            <w:r w:rsidRPr="00CF098F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DC149A4" w14:textId="77777777" w:rsidR="00CF098F" w:rsidRPr="00CF098F" w:rsidRDefault="00CF098F" w:rsidP="003C757B">
            <w:pPr>
              <w:spacing w:line="276" w:lineRule="auto"/>
              <w:rPr>
                <w:b/>
                <w:bCs/>
              </w:rPr>
            </w:pPr>
            <w:r w:rsidRPr="00CF098F">
              <w:rPr>
                <w:b/>
                <w:bCs/>
              </w:rPr>
              <w:t>Example</w:t>
            </w:r>
          </w:p>
        </w:tc>
      </w:tr>
      <w:tr w:rsidR="00CF098F" w:rsidRPr="00CF098F" w14:paraId="041445DF" w14:textId="77777777" w:rsidTr="003263E9">
        <w:tc>
          <w:tcPr>
            <w:tcW w:w="0" w:type="auto"/>
            <w:hideMark/>
          </w:tcPr>
          <w:p w14:paraId="4EAA0C1A" w14:textId="77777777" w:rsidR="00CF098F" w:rsidRPr="00CF098F" w:rsidRDefault="00CF098F" w:rsidP="003C757B">
            <w:pPr>
              <w:spacing w:line="276" w:lineRule="auto"/>
            </w:pPr>
            <w:r w:rsidRPr="00CF098F">
              <w:rPr>
                <w:b/>
                <w:bCs/>
              </w:rPr>
              <w:t>Informal Reviews/Walkthroughs</w:t>
            </w:r>
          </w:p>
        </w:tc>
        <w:tc>
          <w:tcPr>
            <w:tcW w:w="0" w:type="auto"/>
            <w:hideMark/>
          </w:tcPr>
          <w:p w14:paraId="6C9F0F38" w14:textId="77777777" w:rsidR="00CF098F" w:rsidRPr="00CF098F" w:rsidRDefault="00CF098F" w:rsidP="003C757B">
            <w:pPr>
              <w:spacing w:line="276" w:lineRule="auto"/>
            </w:pPr>
            <w:r w:rsidRPr="00CF098F">
              <w:t>Unstructured peer discussions to find issues.</w:t>
            </w:r>
          </w:p>
        </w:tc>
        <w:tc>
          <w:tcPr>
            <w:tcW w:w="0" w:type="auto"/>
            <w:hideMark/>
          </w:tcPr>
          <w:p w14:paraId="2D17C604" w14:textId="77777777" w:rsidR="00CF098F" w:rsidRPr="00CF098F" w:rsidRDefault="00CF098F" w:rsidP="003C757B">
            <w:pPr>
              <w:spacing w:line="276" w:lineRule="auto"/>
            </w:pPr>
            <w:r w:rsidRPr="00CF098F">
              <w:t>Developers casually discuss </w:t>
            </w:r>
            <w:r w:rsidRPr="00CF098F">
              <w:rPr>
                <w:b/>
                <w:bCs/>
              </w:rPr>
              <w:t>API design flaws</w:t>
            </w:r>
            <w:r w:rsidRPr="00CF098F">
              <w:t> over lunch.</w:t>
            </w:r>
          </w:p>
        </w:tc>
      </w:tr>
      <w:tr w:rsidR="00CF098F" w:rsidRPr="00CF098F" w14:paraId="05090108" w14:textId="77777777" w:rsidTr="003263E9">
        <w:tc>
          <w:tcPr>
            <w:tcW w:w="0" w:type="auto"/>
            <w:hideMark/>
          </w:tcPr>
          <w:p w14:paraId="18C93B41" w14:textId="77777777" w:rsidR="00CF098F" w:rsidRPr="00CF098F" w:rsidRDefault="00CF098F" w:rsidP="003C757B">
            <w:pPr>
              <w:spacing w:line="276" w:lineRule="auto"/>
            </w:pPr>
            <w:r w:rsidRPr="00CF098F">
              <w:rPr>
                <w:b/>
                <w:bCs/>
              </w:rPr>
              <w:t>Self-Reviews</w:t>
            </w:r>
          </w:p>
        </w:tc>
        <w:tc>
          <w:tcPr>
            <w:tcW w:w="0" w:type="auto"/>
            <w:hideMark/>
          </w:tcPr>
          <w:p w14:paraId="7AF2EBC6" w14:textId="77777777" w:rsidR="00CF098F" w:rsidRPr="00CF098F" w:rsidRDefault="00CF098F" w:rsidP="003C757B">
            <w:pPr>
              <w:spacing w:line="276" w:lineRule="auto"/>
            </w:pPr>
            <w:r w:rsidRPr="00CF098F">
              <w:t>Developers check their own work before submission.</w:t>
            </w:r>
          </w:p>
        </w:tc>
        <w:tc>
          <w:tcPr>
            <w:tcW w:w="0" w:type="auto"/>
            <w:hideMark/>
          </w:tcPr>
          <w:p w14:paraId="544C0FDA" w14:textId="77777777" w:rsidR="00CF098F" w:rsidRPr="00CF098F" w:rsidRDefault="00CF098F" w:rsidP="003C757B">
            <w:pPr>
              <w:spacing w:line="276" w:lineRule="auto"/>
            </w:pPr>
            <w:r w:rsidRPr="00CF098F">
              <w:t>A developer double-checks </w:t>
            </w:r>
            <w:r w:rsidRPr="00CF098F">
              <w:rPr>
                <w:b/>
                <w:bCs/>
              </w:rPr>
              <w:t>loop conditions</w:t>
            </w:r>
            <w:r w:rsidRPr="00CF098F">
              <w:t> before committing code.</w:t>
            </w:r>
          </w:p>
        </w:tc>
      </w:tr>
      <w:tr w:rsidR="00CF098F" w:rsidRPr="00CF098F" w14:paraId="51776153" w14:textId="77777777" w:rsidTr="003263E9">
        <w:tc>
          <w:tcPr>
            <w:tcW w:w="0" w:type="auto"/>
            <w:hideMark/>
          </w:tcPr>
          <w:p w14:paraId="4579336C" w14:textId="77777777" w:rsidR="00CF098F" w:rsidRPr="00CF098F" w:rsidRDefault="00CF098F" w:rsidP="003C757B">
            <w:pPr>
              <w:spacing w:line="276" w:lineRule="auto"/>
            </w:pPr>
            <w:r w:rsidRPr="00CF098F">
              <w:rPr>
                <w:b/>
                <w:bCs/>
              </w:rPr>
              <w:t>Independent Reviews</w:t>
            </w:r>
          </w:p>
        </w:tc>
        <w:tc>
          <w:tcPr>
            <w:tcW w:w="0" w:type="auto"/>
            <w:hideMark/>
          </w:tcPr>
          <w:p w14:paraId="55B693D2" w14:textId="77777777" w:rsidR="00CF098F" w:rsidRPr="00CF098F" w:rsidRDefault="00CF098F" w:rsidP="003C757B">
            <w:pPr>
              <w:spacing w:line="276" w:lineRule="auto"/>
            </w:pPr>
            <w:r w:rsidRPr="00CF098F">
              <w:t>Another developer/team reviews the code.</w:t>
            </w:r>
          </w:p>
        </w:tc>
        <w:tc>
          <w:tcPr>
            <w:tcW w:w="0" w:type="auto"/>
            <w:hideMark/>
          </w:tcPr>
          <w:p w14:paraId="5851B41B" w14:textId="77777777" w:rsidR="00CF098F" w:rsidRPr="00CF098F" w:rsidRDefault="00CF098F" w:rsidP="003C757B">
            <w:pPr>
              <w:spacing w:line="276" w:lineRule="auto"/>
            </w:pPr>
            <w:r w:rsidRPr="00CF098F">
              <w:t>A </w:t>
            </w:r>
            <w:r w:rsidRPr="00CF098F">
              <w:rPr>
                <w:b/>
                <w:bCs/>
              </w:rPr>
              <w:t>QA engineer</w:t>
            </w:r>
            <w:r w:rsidRPr="00CF098F">
              <w:t> checks for missing test cases.</w:t>
            </w:r>
          </w:p>
        </w:tc>
      </w:tr>
      <w:tr w:rsidR="00CF098F" w:rsidRPr="00CF098F" w14:paraId="67A5F1B1" w14:textId="77777777" w:rsidTr="003263E9">
        <w:tc>
          <w:tcPr>
            <w:tcW w:w="0" w:type="auto"/>
            <w:hideMark/>
          </w:tcPr>
          <w:p w14:paraId="6BDD8E1B" w14:textId="77777777" w:rsidR="00CF098F" w:rsidRPr="00CF098F" w:rsidRDefault="00CF098F" w:rsidP="003C757B">
            <w:pPr>
              <w:spacing w:line="276" w:lineRule="auto"/>
            </w:pPr>
            <w:r w:rsidRPr="00CF098F">
              <w:rPr>
                <w:b/>
                <w:bCs/>
              </w:rPr>
              <w:t>Pass-Around Reviews</w:t>
            </w:r>
          </w:p>
        </w:tc>
        <w:tc>
          <w:tcPr>
            <w:tcW w:w="0" w:type="auto"/>
            <w:hideMark/>
          </w:tcPr>
          <w:p w14:paraId="2DA1A3A9" w14:textId="77777777" w:rsidR="00CF098F" w:rsidRPr="00CF098F" w:rsidRDefault="00CF098F" w:rsidP="003C757B">
            <w:pPr>
              <w:spacing w:line="276" w:lineRule="auto"/>
            </w:pPr>
            <w:r w:rsidRPr="00CF098F">
              <w:t>Documents are shared for feedback.</w:t>
            </w:r>
          </w:p>
        </w:tc>
        <w:tc>
          <w:tcPr>
            <w:tcW w:w="0" w:type="auto"/>
            <w:hideMark/>
          </w:tcPr>
          <w:p w14:paraId="2D105BFE" w14:textId="77777777" w:rsidR="00CF098F" w:rsidRPr="00CF098F" w:rsidRDefault="00CF098F" w:rsidP="003C757B">
            <w:pPr>
              <w:spacing w:line="276" w:lineRule="auto"/>
            </w:pPr>
            <w:r w:rsidRPr="00CF098F">
              <w:t>A requirement document is passed around for </w:t>
            </w:r>
            <w:r w:rsidRPr="00CF098F">
              <w:rPr>
                <w:b/>
                <w:bCs/>
              </w:rPr>
              <w:t>stakeholder approval</w:t>
            </w:r>
            <w:r w:rsidRPr="00CF098F">
              <w:t>.</w:t>
            </w:r>
          </w:p>
        </w:tc>
      </w:tr>
      <w:tr w:rsidR="00CF098F" w:rsidRPr="00CF098F" w14:paraId="5FFC10D7" w14:textId="77777777" w:rsidTr="003263E9">
        <w:tc>
          <w:tcPr>
            <w:tcW w:w="0" w:type="auto"/>
            <w:hideMark/>
          </w:tcPr>
          <w:p w14:paraId="64360C02" w14:textId="77777777" w:rsidR="00CF098F" w:rsidRPr="00CF098F" w:rsidRDefault="00CF098F" w:rsidP="003C757B">
            <w:pPr>
              <w:spacing w:line="276" w:lineRule="auto"/>
            </w:pPr>
            <w:r w:rsidRPr="00CF098F">
              <w:rPr>
                <w:b/>
                <w:bCs/>
              </w:rPr>
              <w:t>Canteen Discussions</w:t>
            </w:r>
          </w:p>
        </w:tc>
        <w:tc>
          <w:tcPr>
            <w:tcW w:w="0" w:type="auto"/>
            <w:hideMark/>
          </w:tcPr>
          <w:p w14:paraId="08779A79" w14:textId="77777777" w:rsidR="00CF098F" w:rsidRPr="00CF098F" w:rsidRDefault="00CF098F" w:rsidP="003C757B">
            <w:pPr>
              <w:spacing w:line="276" w:lineRule="auto"/>
            </w:pPr>
            <w:r w:rsidRPr="00CF098F">
              <w:t>Informal talks about potential issues.</w:t>
            </w:r>
          </w:p>
        </w:tc>
        <w:tc>
          <w:tcPr>
            <w:tcW w:w="0" w:type="auto"/>
            <w:hideMark/>
          </w:tcPr>
          <w:p w14:paraId="6F6DBD17" w14:textId="77777777" w:rsidR="00CF098F" w:rsidRPr="00CF098F" w:rsidRDefault="00CF098F" w:rsidP="003C757B">
            <w:pPr>
              <w:spacing w:line="276" w:lineRule="auto"/>
            </w:pPr>
            <w:r w:rsidRPr="00CF098F">
              <w:t>Team members </w:t>
            </w:r>
            <w:r w:rsidRPr="00CF098F">
              <w:rPr>
                <w:b/>
                <w:bCs/>
              </w:rPr>
              <w:t>brainstorm solutions</w:t>
            </w:r>
            <w:r w:rsidRPr="00CF098F">
              <w:t> to a recurring bug.</w:t>
            </w:r>
          </w:p>
        </w:tc>
      </w:tr>
      <w:tr w:rsidR="00CF098F" w:rsidRPr="00CF098F" w14:paraId="59C509AD" w14:textId="77777777" w:rsidTr="003263E9">
        <w:tc>
          <w:tcPr>
            <w:tcW w:w="0" w:type="auto"/>
            <w:hideMark/>
          </w:tcPr>
          <w:p w14:paraId="641F011D" w14:textId="77777777" w:rsidR="00CF098F" w:rsidRPr="00CF098F" w:rsidRDefault="00CF098F" w:rsidP="003C757B">
            <w:pPr>
              <w:spacing w:line="276" w:lineRule="auto"/>
            </w:pPr>
            <w:r w:rsidRPr="00CF098F">
              <w:rPr>
                <w:b/>
                <w:bCs/>
              </w:rPr>
              <w:t>Formal Inspections</w:t>
            </w:r>
          </w:p>
        </w:tc>
        <w:tc>
          <w:tcPr>
            <w:tcW w:w="0" w:type="auto"/>
            <w:hideMark/>
          </w:tcPr>
          <w:p w14:paraId="147A9CCA" w14:textId="77777777" w:rsidR="00CF098F" w:rsidRPr="00CF098F" w:rsidRDefault="00CF098F" w:rsidP="003C757B">
            <w:pPr>
              <w:spacing w:line="276" w:lineRule="auto"/>
            </w:pPr>
            <w:r w:rsidRPr="00CF098F">
              <w:t>Structured and coordinated reviews by multiple inspectors.</w:t>
            </w:r>
          </w:p>
        </w:tc>
        <w:tc>
          <w:tcPr>
            <w:tcW w:w="0" w:type="auto"/>
            <w:hideMark/>
          </w:tcPr>
          <w:p w14:paraId="3EDDB066" w14:textId="77777777" w:rsidR="00CF098F" w:rsidRPr="00CF098F" w:rsidRDefault="00CF098F" w:rsidP="003C757B">
            <w:pPr>
              <w:spacing w:line="276" w:lineRule="auto"/>
            </w:pPr>
            <w:r w:rsidRPr="00CF098F">
              <w:t>A </w:t>
            </w:r>
            <w:r w:rsidRPr="00CF098F">
              <w:rPr>
                <w:b/>
                <w:bCs/>
              </w:rPr>
              <w:t>security review panel</w:t>
            </w:r>
            <w:r w:rsidRPr="00CF098F">
              <w:t> formally inspects a fintech app for vulnerabilities.</w:t>
            </w:r>
          </w:p>
        </w:tc>
      </w:tr>
    </w:tbl>
    <w:p w14:paraId="59B4BDAF" w14:textId="77777777" w:rsidR="004D675C" w:rsidRPr="00B21A7D" w:rsidRDefault="004D675C" w:rsidP="003C757B">
      <w:pPr>
        <w:spacing w:line="276" w:lineRule="auto"/>
      </w:pPr>
    </w:p>
    <w:p w14:paraId="0C5B4045" w14:textId="2641CCD1" w:rsidR="004D675C" w:rsidRPr="004D675C" w:rsidRDefault="004D675C" w:rsidP="003C757B">
      <w:pPr>
        <w:spacing w:line="276" w:lineRule="auto"/>
        <w:rPr>
          <w:b/>
          <w:bCs/>
        </w:rPr>
      </w:pPr>
      <w:r w:rsidRPr="004D675C">
        <w:rPr>
          <w:b/>
          <w:bCs/>
        </w:rPr>
        <w:t>2</w:t>
      </w:r>
      <w:r w:rsidRPr="004D675C">
        <w:rPr>
          <w:rFonts w:ascii="Apple Color Emoji" w:hAnsi="Apple Color Emoji" w:cs="Apple Color Emoji"/>
          <w:b/>
          <w:bCs/>
        </w:rPr>
        <w:t>️</w:t>
      </w:r>
      <w:r>
        <w:rPr>
          <w:rFonts w:ascii="Cambria" w:hAnsi="Cambria" w:cs="Apple Color Emoji"/>
          <w:b/>
          <w:bCs/>
        </w:rPr>
        <w:t>.</w:t>
      </w:r>
      <w:r w:rsidRPr="004D675C">
        <w:rPr>
          <w:b/>
          <w:bCs/>
        </w:rPr>
        <w:t xml:space="preserve"> Testing Method to Reduce Defects</w:t>
      </w:r>
    </w:p>
    <w:p w14:paraId="23BD5110" w14:textId="77777777" w:rsidR="004D675C" w:rsidRPr="004D675C" w:rsidRDefault="004D675C" w:rsidP="003C757B">
      <w:pPr>
        <w:spacing w:line="276" w:lineRule="auto"/>
      </w:pPr>
      <w:r w:rsidRPr="004D675C">
        <w:rPr>
          <w:rFonts w:ascii="Apple Color Emoji" w:hAnsi="Apple Color Emoji" w:cs="Apple Color Emoji"/>
        </w:rPr>
        <w:t>📌</w:t>
      </w:r>
      <w:r w:rsidRPr="004D675C">
        <w:t> </w:t>
      </w:r>
      <w:r w:rsidRPr="004D675C">
        <w:rPr>
          <w:b/>
          <w:bCs/>
        </w:rPr>
        <w:t>What it is:</w:t>
      </w:r>
    </w:p>
    <w:p w14:paraId="30DB9CEB" w14:textId="77777777" w:rsidR="004D675C" w:rsidRPr="004D675C" w:rsidRDefault="004D675C" w:rsidP="003C757B">
      <w:pPr>
        <w:numPr>
          <w:ilvl w:val="0"/>
          <w:numId w:val="75"/>
        </w:numPr>
        <w:spacing w:line="276" w:lineRule="auto"/>
      </w:pPr>
      <w:r w:rsidRPr="004D675C">
        <w:t>A </w:t>
      </w:r>
      <w:r w:rsidRPr="004D675C">
        <w:rPr>
          <w:b/>
          <w:bCs/>
        </w:rPr>
        <w:t>dynamic technique</w:t>
      </w:r>
      <w:r w:rsidRPr="004D675C">
        <w:t> that involves executing the software.</w:t>
      </w:r>
    </w:p>
    <w:p w14:paraId="741FAF7F" w14:textId="77777777" w:rsidR="004D675C" w:rsidRPr="004D675C" w:rsidRDefault="004D675C" w:rsidP="003C757B">
      <w:pPr>
        <w:numPr>
          <w:ilvl w:val="0"/>
          <w:numId w:val="75"/>
        </w:numPr>
        <w:spacing w:line="276" w:lineRule="auto"/>
      </w:pPr>
      <w:r w:rsidRPr="004D675C">
        <w:t>Observes </w:t>
      </w:r>
      <w:r w:rsidRPr="004D675C">
        <w:rPr>
          <w:b/>
          <w:bCs/>
        </w:rPr>
        <w:t>program behavior</w:t>
      </w:r>
      <w:r w:rsidRPr="004D675C">
        <w:t> and checks if it meets expectations.</w:t>
      </w:r>
    </w:p>
    <w:p w14:paraId="7E9C89F4" w14:textId="77777777" w:rsidR="004D675C" w:rsidRPr="004D675C" w:rsidRDefault="004D675C" w:rsidP="003C757B">
      <w:pPr>
        <w:numPr>
          <w:ilvl w:val="0"/>
          <w:numId w:val="75"/>
        </w:numPr>
        <w:spacing w:line="276" w:lineRule="auto"/>
      </w:pPr>
      <w:r w:rsidRPr="004D675C">
        <w:t>If a </w:t>
      </w:r>
      <w:r w:rsidRPr="004D675C">
        <w:rPr>
          <w:b/>
          <w:bCs/>
        </w:rPr>
        <w:t>failure is observed</w:t>
      </w:r>
      <w:r w:rsidRPr="004D675C">
        <w:t>, logs help identify and fix the root cause.</w:t>
      </w:r>
    </w:p>
    <w:p w14:paraId="274CB4DF" w14:textId="77777777" w:rsidR="004D675C" w:rsidRDefault="004D675C" w:rsidP="003C757B">
      <w:pPr>
        <w:spacing w:line="276" w:lineRule="auto"/>
        <w:rPr>
          <w:rFonts w:ascii="Apple Color Emoji" w:hAnsi="Apple Color Emoji" w:cs="Apple Color Emoji"/>
        </w:rPr>
      </w:pPr>
    </w:p>
    <w:p w14:paraId="5665485B" w14:textId="72259832" w:rsidR="004D675C" w:rsidRPr="004D675C" w:rsidRDefault="004D675C" w:rsidP="003C757B">
      <w:pPr>
        <w:spacing w:line="276" w:lineRule="auto"/>
      </w:pPr>
      <w:r w:rsidRPr="004D675C">
        <w:rPr>
          <w:rFonts w:ascii="Apple Color Emoji" w:hAnsi="Apple Color Emoji" w:cs="Apple Color Emoji"/>
        </w:rPr>
        <w:t>📌</w:t>
      </w:r>
      <w:r w:rsidRPr="004D675C">
        <w:t> </w:t>
      </w:r>
      <w:r w:rsidRPr="004D675C">
        <w:rPr>
          <w:b/>
          <w:bCs/>
        </w:rPr>
        <w:t>Common Testing Approaches for Defect Reduction: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2883"/>
        <w:gridCol w:w="4463"/>
      </w:tblGrid>
      <w:tr w:rsidR="004D675C" w:rsidRPr="004D675C" w14:paraId="2FCE2DD4" w14:textId="77777777" w:rsidTr="004D675C">
        <w:tc>
          <w:tcPr>
            <w:tcW w:w="0" w:type="auto"/>
            <w:hideMark/>
          </w:tcPr>
          <w:p w14:paraId="0695A87F" w14:textId="77777777" w:rsidR="004D675C" w:rsidRPr="004D675C" w:rsidRDefault="004D675C" w:rsidP="003C757B">
            <w:pPr>
              <w:spacing w:line="276" w:lineRule="auto"/>
              <w:rPr>
                <w:b/>
                <w:bCs/>
              </w:rPr>
            </w:pPr>
            <w:r w:rsidRPr="004D675C">
              <w:rPr>
                <w:b/>
                <w:bCs/>
              </w:rPr>
              <w:t>Testing Method</w:t>
            </w:r>
          </w:p>
        </w:tc>
        <w:tc>
          <w:tcPr>
            <w:tcW w:w="0" w:type="auto"/>
            <w:hideMark/>
          </w:tcPr>
          <w:p w14:paraId="366DD705" w14:textId="77777777" w:rsidR="004D675C" w:rsidRPr="004D675C" w:rsidRDefault="004D675C" w:rsidP="003C757B">
            <w:pPr>
              <w:spacing w:line="276" w:lineRule="auto"/>
              <w:rPr>
                <w:b/>
                <w:bCs/>
              </w:rPr>
            </w:pPr>
            <w:r w:rsidRPr="004D675C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2EDEAE37" w14:textId="77777777" w:rsidR="004D675C" w:rsidRPr="004D675C" w:rsidRDefault="004D675C" w:rsidP="003C757B">
            <w:pPr>
              <w:spacing w:line="276" w:lineRule="auto"/>
              <w:rPr>
                <w:b/>
                <w:bCs/>
              </w:rPr>
            </w:pPr>
            <w:r w:rsidRPr="004D675C">
              <w:rPr>
                <w:b/>
                <w:bCs/>
              </w:rPr>
              <w:t>Example</w:t>
            </w:r>
          </w:p>
        </w:tc>
      </w:tr>
      <w:tr w:rsidR="004D675C" w:rsidRPr="004D675C" w14:paraId="6E0A1A94" w14:textId="77777777" w:rsidTr="004D675C">
        <w:tc>
          <w:tcPr>
            <w:tcW w:w="0" w:type="auto"/>
            <w:hideMark/>
          </w:tcPr>
          <w:p w14:paraId="13C0DA30" w14:textId="77777777" w:rsidR="004D675C" w:rsidRPr="004D675C" w:rsidRDefault="004D675C" w:rsidP="003C757B">
            <w:pPr>
              <w:spacing w:line="276" w:lineRule="auto"/>
            </w:pPr>
            <w:r w:rsidRPr="004D675C">
              <w:rPr>
                <w:b/>
                <w:bCs/>
              </w:rPr>
              <w:t>Unit Testing</w:t>
            </w:r>
          </w:p>
        </w:tc>
        <w:tc>
          <w:tcPr>
            <w:tcW w:w="0" w:type="auto"/>
            <w:hideMark/>
          </w:tcPr>
          <w:p w14:paraId="687F1171" w14:textId="77777777" w:rsidR="004D675C" w:rsidRPr="004D675C" w:rsidRDefault="004D675C" w:rsidP="003C757B">
            <w:pPr>
              <w:spacing w:line="276" w:lineRule="auto"/>
            </w:pPr>
            <w:r w:rsidRPr="004D675C">
              <w:t>Tests individual components for correctness.</w:t>
            </w:r>
          </w:p>
        </w:tc>
        <w:tc>
          <w:tcPr>
            <w:tcW w:w="0" w:type="auto"/>
            <w:hideMark/>
          </w:tcPr>
          <w:p w14:paraId="6DCD0A1E" w14:textId="77777777" w:rsidR="004D675C" w:rsidRPr="004D675C" w:rsidRDefault="004D675C" w:rsidP="003C757B">
            <w:pPr>
              <w:spacing w:line="276" w:lineRule="auto"/>
            </w:pPr>
            <w:r w:rsidRPr="004D675C">
              <w:t>A unit test ensures a </w:t>
            </w:r>
            <w:r w:rsidRPr="004D675C">
              <w:rPr>
                <w:b/>
                <w:bCs/>
              </w:rPr>
              <w:t>discount calculation</w:t>
            </w:r>
            <w:r w:rsidRPr="004D675C">
              <w:t> function returns correct values.</w:t>
            </w:r>
          </w:p>
        </w:tc>
      </w:tr>
      <w:tr w:rsidR="004D675C" w:rsidRPr="004D675C" w14:paraId="57C803DC" w14:textId="77777777" w:rsidTr="004D675C">
        <w:tc>
          <w:tcPr>
            <w:tcW w:w="0" w:type="auto"/>
            <w:hideMark/>
          </w:tcPr>
          <w:p w14:paraId="14AA9F5F" w14:textId="77777777" w:rsidR="004D675C" w:rsidRPr="004D675C" w:rsidRDefault="004D675C" w:rsidP="003C757B">
            <w:pPr>
              <w:spacing w:line="276" w:lineRule="auto"/>
            </w:pPr>
            <w:r w:rsidRPr="004D675C">
              <w:rPr>
                <w:b/>
                <w:bCs/>
              </w:rPr>
              <w:t>Integration Testing</w:t>
            </w:r>
          </w:p>
        </w:tc>
        <w:tc>
          <w:tcPr>
            <w:tcW w:w="0" w:type="auto"/>
            <w:hideMark/>
          </w:tcPr>
          <w:p w14:paraId="70B0BFDF" w14:textId="77777777" w:rsidR="004D675C" w:rsidRPr="004D675C" w:rsidRDefault="004D675C" w:rsidP="003C757B">
            <w:pPr>
              <w:spacing w:line="276" w:lineRule="auto"/>
            </w:pPr>
            <w:r w:rsidRPr="004D675C">
              <w:t>Checks interactions between different modules.</w:t>
            </w:r>
          </w:p>
        </w:tc>
        <w:tc>
          <w:tcPr>
            <w:tcW w:w="0" w:type="auto"/>
            <w:hideMark/>
          </w:tcPr>
          <w:p w14:paraId="47BDCF56" w14:textId="77777777" w:rsidR="004D675C" w:rsidRPr="004D675C" w:rsidRDefault="004D675C" w:rsidP="003C757B">
            <w:pPr>
              <w:spacing w:line="276" w:lineRule="auto"/>
            </w:pPr>
            <w:r w:rsidRPr="004D675C">
              <w:t>An e-commerce checkout system is tested with </w:t>
            </w:r>
            <w:r w:rsidRPr="004D675C">
              <w:rPr>
                <w:b/>
                <w:bCs/>
              </w:rPr>
              <w:t>multiple payment gateways</w:t>
            </w:r>
            <w:r w:rsidRPr="004D675C">
              <w:t>.</w:t>
            </w:r>
          </w:p>
        </w:tc>
      </w:tr>
      <w:tr w:rsidR="004D675C" w:rsidRPr="004D675C" w14:paraId="1725DC43" w14:textId="77777777" w:rsidTr="004D675C">
        <w:tc>
          <w:tcPr>
            <w:tcW w:w="0" w:type="auto"/>
            <w:hideMark/>
          </w:tcPr>
          <w:p w14:paraId="2F490529" w14:textId="77777777" w:rsidR="004D675C" w:rsidRPr="004D675C" w:rsidRDefault="004D675C" w:rsidP="003C757B">
            <w:pPr>
              <w:spacing w:line="276" w:lineRule="auto"/>
            </w:pPr>
            <w:r w:rsidRPr="004D675C">
              <w:rPr>
                <w:b/>
                <w:bCs/>
              </w:rPr>
              <w:t>System Testing</w:t>
            </w:r>
          </w:p>
        </w:tc>
        <w:tc>
          <w:tcPr>
            <w:tcW w:w="0" w:type="auto"/>
            <w:hideMark/>
          </w:tcPr>
          <w:p w14:paraId="1F57C180" w14:textId="77777777" w:rsidR="004D675C" w:rsidRPr="004D675C" w:rsidRDefault="004D675C" w:rsidP="003C757B">
            <w:pPr>
              <w:spacing w:line="276" w:lineRule="auto"/>
            </w:pPr>
            <w:r w:rsidRPr="004D675C">
              <w:t>Validates the entire system's behavior.</w:t>
            </w:r>
          </w:p>
        </w:tc>
        <w:tc>
          <w:tcPr>
            <w:tcW w:w="0" w:type="auto"/>
            <w:hideMark/>
          </w:tcPr>
          <w:p w14:paraId="04A7098B" w14:textId="77777777" w:rsidR="004D675C" w:rsidRPr="004D675C" w:rsidRDefault="004D675C" w:rsidP="003C757B">
            <w:pPr>
              <w:spacing w:line="276" w:lineRule="auto"/>
            </w:pPr>
            <w:r w:rsidRPr="004D675C">
              <w:t>A </w:t>
            </w:r>
            <w:r w:rsidRPr="004D675C">
              <w:rPr>
                <w:b/>
                <w:bCs/>
              </w:rPr>
              <w:t>ride-sharing app</w:t>
            </w:r>
            <w:r w:rsidRPr="004D675C">
              <w:t> is tested for handling multiple concurrent ride requests.</w:t>
            </w:r>
          </w:p>
        </w:tc>
      </w:tr>
      <w:tr w:rsidR="004D675C" w:rsidRPr="004D675C" w14:paraId="77747441" w14:textId="77777777" w:rsidTr="004D675C">
        <w:tc>
          <w:tcPr>
            <w:tcW w:w="0" w:type="auto"/>
            <w:hideMark/>
          </w:tcPr>
          <w:p w14:paraId="227FA3C0" w14:textId="77777777" w:rsidR="004D675C" w:rsidRPr="004D675C" w:rsidRDefault="004D675C" w:rsidP="003C757B">
            <w:pPr>
              <w:spacing w:line="276" w:lineRule="auto"/>
            </w:pPr>
            <w:r w:rsidRPr="004D675C">
              <w:rPr>
                <w:b/>
                <w:bCs/>
              </w:rPr>
              <w:t>Regression Testing</w:t>
            </w:r>
          </w:p>
        </w:tc>
        <w:tc>
          <w:tcPr>
            <w:tcW w:w="0" w:type="auto"/>
            <w:hideMark/>
          </w:tcPr>
          <w:p w14:paraId="15B9B313" w14:textId="77777777" w:rsidR="004D675C" w:rsidRPr="004D675C" w:rsidRDefault="004D675C" w:rsidP="003C757B">
            <w:pPr>
              <w:spacing w:line="276" w:lineRule="auto"/>
            </w:pPr>
            <w:r w:rsidRPr="004D675C">
              <w:t>Ensures new changes don’t break existing functionality.</w:t>
            </w:r>
          </w:p>
        </w:tc>
        <w:tc>
          <w:tcPr>
            <w:tcW w:w="0" w:type="auto"/>
            <w:hideMark/>
          </w:tcPr>
          <w:p w14:paraId="1017ADD5" w14:textId="77777777" w:rsidR="004D675C" w:rsidRPr="004D675C" w:rsidRDefault="004D675C" w:rsidP="003C757B">
            <w:pPr>
              <w:spacing w:line="276" w:lineRule="auto"/>
            </w:pPr>
            <w:r w:rsidRPr="004D675C">
              <w:t>Before release, old test cases are re-run to verify that </w:t>
            </w:r>
            <w:r w:rsidRPr="004D675C">
              <w:rPr>
                <w:b/>
                <w:bCs/>
              </w:rPr>
              <w:t>new features didn’t introduce bugs</w:t>
            </w:r>
            <w:r w:rsidRPr="004D675C">
              <w:t>.</w:t>
            </w:r>
          </w:p>
        </w:tc>
      </w:tr>
      <w:tr w:rsidR="004D675C" w:rsidRPr="004D675C" w14:paraId="11E7B790" w14:textId="77777777" w:rsidTr="004D675C">
        <w:tc>
          <w:tcPr>
            <w:tcW w:w="0" w:type="auto"/>
            <w:hideMark/>
          </w:tcPr>
          <w:p w14:paraId="499CE470" w14:textId="77777777" w:rsidR="004D675C" w:rsidRPr="004D675C" w:rsidRDefault="004D675C" w:rsidP="003C757B">
            <w:pPr>
              <w:spacing w:line="276" w:lineRule="auto"/>
            </w:pPr>
            <w:r w:rsidRPr="004D675C">
              <w:rPr>
                <w:b/>
                <w:bCs/>
              </w:rPr>
              <w:t>User Acceptance Testing (UAT)</w:t>
            </w:r>
          </w:p>
        </w:tc>
        <w:tc>
          <w:tcPr>
            <w:tcW w:w="0" w:type="auto"/>
            <w:hideMark/>
          </w:tcPr>
          <w:p w14:paraId="22F47C39" w14:textId="77777777" w:rsidR="004D675C" w:rsidRPr="004D675C" w:rsidRDefault="004D675C" w:rsidP="003C757B">
            <w:pPr>
              <w:spacing w:line="276" w:lineRule="auto"/>
            </w:pPr>
            <w:r w:rsidRPr="004D675C">
              <w:t>Ensures the product meets user needs.</w:t>
            </w:r>
          </w:p>
        </w:tc>
        <w:tc>
          <w:tcPr>
            <w:tcW w:w="0" w:type="auto"/>
            <w:hideMark/>
          </w:tcPr>
          <w:p w14:paraId="184E60E4" w14:textId="77777777" w:rsidR="004D675C" w:rsidRPr="004D675C" w:rsidRDefault="004D675C" w:rsidP="003C757B">
            <w:pPr>
              <w:spacing w:line="276" w:lineRule="auto"/>
            </w:pPr>
            <w:r w:rsidRPr="004D675C">
              <w:t>A travel booking website is tested by </w:t>
            </w:r>
            <w:r w:rsidRPr="004D675C">
              <w:rPr>
                <w:b/>
                <w:bCs/>
              </w:rPr>
              <w:t>real users</w:t>
            </w:r>
            <w:r w:rsidRPr="004D675C">
              <w:t> before going live.</w:t>
            </w:r>
          </w:p>
        </w:tc>
      </w:tr>
    </w:tbl>
    <w:p w14:paraId="10F1ACB2" w14:textId="42FB7DF1" w:rsidR="00EF3E88" w:rsidRPr="00EF3E88" w:rsidRDefault="00EF3E88" w:rsidP="003C757B">
      <w:pPr>
        <w:spacing w:line="276" w:lineRule="auto"/>
        <w:rPr>
          <w:b/>
          <w:bCs/>
        </w:rPr>
      </w:pPr>
      <w:r w:rsidRPr="00EF3E88">
        <w:rPr>
          <w:b/>
          <w:bCs/>
        </w:rPr>
        <w:lastRenderedPageBreak/>
        <w:t>3</w:t>
      </w:r>
      <w:r w:rsidRPr="00EF3E88">
        <w:rPr>
          <w:rFonts w:ascii="Apple Color Emoji" w:hAnsi="Apple Color Emoji" w:cs="Apple Color Emoji"/>
          <w:b/>
          <w:bCs/>
        </w:rPr>
        <w:t>️</w:t>
      </w:r>
      <w:r>
        <w:rPr>
          <w:rFonts w:ascii="Cambria" w:hAnsi="Cambria" w:cs="Apple Color Emoji"/>
          <w:b/>
          <w:bCs/>
        </w:rPr>
        <w:t>.</w:t>
      </w:r>
      <w:r w:rsidRPr="00EF3E88">
        <w:rPr>
          <w:b/>
          <w:bCs/>
        </w:rPr>
        <w:t xml:space="preserve"> Other Techniques and Risk Identification Methods</w:t>
      </w:r>
    </w:p>
    <w:p w14:paraId="227AE73B" w14:textId="77777777" w:rsidR="00EF3E88" w:rsidRPr="00EF3E88" w:rsidRDefault="00EF3E88" w:rsidP="003C757B">
      <w:pPr>
        <w:spacing w:line="276" w:lineRule="auto"/>
      </w:pPr>
      <w:r w:rsidRPr="00EF3E88">
        <w:rPr>
          <w:rFonts w:ascii="Apple Color Emoji" w:hAnsi="Apple Color Emoji" w:cs="Apple Color Emoji"/>
        </w:rPr>
        <w:t>📌</w:t>
      </w:r>
      <w:r w:rsidRPr="00EF3E88">
        <w:t> </w:t>
      </w:r>
      <w:r w:rsidRPr="00EF3E88">
        <w:rPr>
          <w:b/>
          <w:bCs/>
        </w:rPr>
        <w:t>What they are:</w:t>
      </w:r>
    </w:p>
    <w:p w14:paraId="60058F9C" w14:textId="77777777" w:rsidR="00EF3E88" w:rsidRPr="00EF3E88" w:rsidRDefault="00EF3E88" w:rsidP="003C757B">
      <w:pPr>
        <w:numPr>
          <w:ilvl w:val="0"/>
          <w:numId w:val="76"/>
        </w:numPr>
        <w:spacing w:line="276" w:lineRule="auto"/>
      </w:pPr>
      <w:r w:rsidRPr="00EF3E88">
        <w:t>Analytical techniques that </w:t>
      </w:r>
      <w:r w:rsidRPr="00EF3E88">
        <w:rPr>
          <w:b/>
          <w:bCs/>
        </w:rPr>
        <w:t>predict and reduce risks</w:t>
      </w:r>
      <w:r w:rsidRPr="00EF3E88">
        <w:t>.</w:t>
      </w:r>
    </w:p>
    <w:p w14:paraId="506330F5" w14:textId="77777777" w:rsidR="00EF3E88" w:rsidRPr="00EF3E88" w:rsidRDefault="00EF3E88" w:rsidP="003C757B">
      <w:pPr>
        <w:numPr>
          <w:ilvl w:val="0"/>
          <w:numId w:val="76"/>
        </w:numPr>
        <w:spacing w:line="276" w:lineRule="auto"/>
      </w:pPr>
      <w:r w:rsidRPr="00EF3E88">
        <w:t>Helps </w:t>
      </w:r>
      <w:r w:rsidRPr="00EF3E88">
        <w:rPr>
          <w:b/>
          <w:bCs/>
        </w:rPr>
        <w:t>detect faults that may not be obvious</w:t>
      </w:r>
      <w:r w:rsidRPr="00EF3E88">
        <w:t> through traditional testing.</w:t>
      </w:r>
    </w:p>
    <w:p w14:paraId="7932BE67" w14:textId="77777777" w:rsidR="00EF3E88" w:rsidRDefault="00EF3E88" w:rsidP="003C757B">
      <w:pPr>
        <w:spacing w:line="276" w:lineRule="auto"/>
        <w:rPr>
          <w:rFonts w:ascii="Apple Color Emoji" w:hAnsi="Apple Color Emoji" w:cs="Apple Color Emoji"/>
        </w:rPr>
      </w:pPr>
    </w:p>
    <w:p w14:paraId="085A0651" w14:textId="329780BE" w:rsidR="00EF3E88" w:rsidRPr="00EF3E88" w:rsidRDefault="00EF3E88" w:rsidP="003C757B">
      <w:pPr>
        <w:spacing w:line="276" w:lineRule="auto"/>
      </w:pPr>
      <w:r w:rsidRPr="00EF3E88">
        <w:rPr>
          <w:rFonts w:ascii="Apple Color Emoji" w:hAnsi="Apple Color Emoji" w:cs="Apple Color Emoji"/>
        </w:rPr>
        <w:t>📌</w:t>
      </w:r>
      <w:r w:rsidRPr="00EF3E88">
        <w:t> </w:t>
      </w:r>
      <w:r w:rsidRPr="00EF3E88">
        <w:rPr>
          <w:b/>
          <w:bCs/>
        </w:rPr>
        <w:t>Key Techniques for Risk-Based Defect Reduction: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3352"/>
        <w:gridCol w:w="4027"/>
      </w:tblGrid>
      <w:tr w:rsidR="00EF3E88" w:rsidRPr="00EF3E88" w14:paraId="53035C7B" w14:textId="77777777" w:rsidTr="00EF3E88">
        <w:tc>
          <w:tcPr>
            <w:tcW w:w="0" w:type="auto"/>
            <w:hideMark/>
          </w:tcPr>
          <w:p w14:paraId="00B106B4" w14:textId="77777777" w:rsidR="00EF3E88" w:rsidRPr="00EF3E88" w:rsidRDefault="00EF3E88" w:rsidP="003C757B">
            <w:pPr>
              <w:spacing w:line="276" w:lineRule="auto"/>
              <w:rPr>
                <w:b/>
                <w:bCs/>
              </w:rPr>
            </w:pPr>
            <w:r w:rsidRPr="00EF3E88">
              <w:rPr>
                <w:b/>
                <w:bCs/>
              </w:rPr>
              <w:t>Technique</w:t>
            </w:r>
          </w:p>
        </w:tc>
        <w:tc>
          <w:tcPr>
            <w:tcW w:w="0" w:type="auto"/>
            <w:hideMark/>
          </w:tcPr>
          <w:p w14:paraId="225AE07D" w14:textId="77777777" w:rsidR="00EF3E88" w:rsidRPr="00EF3E88" w:rsidRDefault="00EF3E88" w:rsidP="003C757B">
            <w:pPr>
              <w:spacing w:line="276" w:lineRule="auto"/>
              <w:rPr>
                <w:b/>
                <w:bCs/>
              </w:rPr>
            </w:pPr>
            <w:r w:rsidRPr="00EF3E88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1362DEA0" w14:textId="77777777" w:rsidR="00EF3E88" w:rsidRPr="00EF3E88" w:rsidRDefault="00EF3E88" w:rsidP="003C757B">
            <w:pPr>
              <w:spacing w:line="276" w:lineRule="auto"/>
              <w:rPr>
                <w:b/>
                <w:bCs/>
              </w:rPr>
            </w:pPr>
            <w:r w:rsidRPr="00EF3E88">
              <w:rPr>
                <w:b/>
                <w:bCs/>
              </w:rPr>
              <w:t>Example</w:t>
            </w:r>
          </w:p>
        </w:tc>
      </w:tr>
      <w:tr w:rsidR="00EF3E88" w:rsidRPr="00EF3E88" w14:paraId="35856B99" w14:textId="77777777" w:rsidTr="00EF3E88">
        <w:tc>
          <w:tcPr>
            <w:tcW w:w="0" w:type="auto"/>
            <w:hideMark/>
          </w:tcPr>
          <w:p w14:paraId="42FFAD4B" w14:textId="77777777" w:rsidR="00EF3E88" w:rsidRPr="00EF3E88" w:rsidRDefault="00EF3E88" w:rsidP="003C757B">
            <w:pPr>
              <w:spacing w:line="276" w:lineRule="auto"/>
            </w:pPr>
            <w:r w:rsidRPr="00EF3E88">
              <w:rPr>
                <w:b/>
                <w:bCs/>
              </w:rPr>
              <w:t>Formal Model-Based Analysis</w:t>
            </w:r>
          </w:p>
        </w:tc>
        <w:tc>
          <w:tcPr>
            <w:tcW w:w="0" w:type="auto"/>
            <w:hideMark/>
          </w:tcPr>
          <w:p w14:paraId="65A7E6DE" w14:textId="1A1229D3" w:rsidR="00EF3E88" w:rsidRPr="00EF3E88" w:rsidRDefault="00EF3E88" w:rsidP="003C757B">
            <w:pPr>
              <w:spacing w:line="276" w:lineRule="auto"/>
            </w:pPr>
            <w:r w:rsidRPr="00EF3E88">
              <w:t>Uses </w:t>
            </w:r>
            <w:r w:rsidRPr="00EF3E88">
              <w:rPr>
                <w:b/>
                <w:bCs/>
              </w:rPr>
              <w:t>mathematical and logical models</w:t>
            </w:r>
            <w:r w:rsidR="001922BB">
              <w:rPr>
                <w:b/>
                <w:bCs/>
              </w:rPr>
              <w:t xml:space="preserve"> </w:t>
            </w:r>
            <w:r w:rsidRPr="00EF3E88">
              <w:t>to analyze software behavior.</w:t>
            </w:r>
          </w:p>
        </w:tc>
        <w:tc>
          <w:tcPr>
            <w:tcW w:w="0" w:type="auto"/>
            <w:hideMark/>
          </w:tcPr>
          <w:p w14:paraId="7550BD91" w14:textId="77777777" w:rsidR="00EF3E88" w:rsidRPr="00EF3E88" w:rsidRDefault="00EF3E88" w:rsidP="003C757B">
            <w:pPr>
              <w:spacing w:line="276" w:lineRule="auto"/>
            </w:pPr>
            <w:r w:rsidRPr="00EF3E88">
              <w:t>A </w:t>
            </w:r>
            <w:r w:rsidRPr="00EF3E88">
              <w:rPr>
                <w:b/>
                <w:bCs/>
              </w:rPr>
              <w:t>financial trading system</w:t>
            </w:r>
            <w:r w:rsidRPr="00EF3E88">
              <w:t> undergoes formal verification to ensure no </w:t>
            </w:r>
            <w:r w:rsidRPr="00EF3E88">
              <w:rPr>
                <w:b/>
                <w:bCs/>
              </w:rPr>
              <w:t>race conditions</w:t>
            </w:r>
            <w:r w:rsidRPr="00EF3E88">
              <w:t> exist.</w:t>
            </w:r>
          </w:p>
        </w:tc>
      </w:tr>
      <w:tr w:rsidR="00EF3E88" w:rsidRPr="00EF3E88" w14:paraId="3359A7CD" w14:textId="77777777" w:rsidTr="00EF3E88">
        <w:tc>
          <w:tcPr>
            <w:tcW w:w="0" w:type="auto"/>
            <w:hideMark/>
          </w:tcPr>
          <w:p w14:paraId="5A7D933D" w14:textId="77777777" w:rsidR="00EF3E88" w:rsidRPr="00EF3E88" w:rsidRDefault="00EF3E88" w:rsidP="003C757B">
            <w:pPr>
              <w:spacing w:line="276" w:lineRule="auto"/>
            </w:pPr>
            <w:r w:rsidRPr="00EF3E88">
              <w:rPr>
                <w:b/>
                <w:bCs/>
              </w:rPr>
              <w:t>Boundary Value Analysis (BVA)</w:t>
            </w:r>
          </w:p>
        </w:tc>
        <w:tc>
          <w:tcPr>
            <w:tcW w:w="0" w:type="auto"/>
            <w:hideMark/>
          </w:tcPr>
          <w:p w14:paraId="1E867004" w14:textId="77777777" w:rsidR="00EF3E88" w:rsidRPr="00EF3E88" w:rsidRDefault="00EF3E88" w:rsidP="003C757B">
            <w:pPr>
              <w:spacing w:line="276" w:lineRule="auto"/>
            </w:pPr>
            <w:r w:rsidRPr="00EF3E88">
              <w:t>Tests values at </w:t>
            </w:r>
            <w:r w:rsidRPr="00EF3E88">
              <w:rPr>
                <w:b/>
                <w:bCs/>
              </w:rPr>
              <w:t>extreme ends of input ranges</w:t>
            </w:r>
            <w:r w:rsidRPr="00EF3E88">
              <w:t>.</w:t>
            </w:r>
          </w:p>
        </w:tc>
        <w:tc>
          <w:tcPr>
            <w:tcW w:w="0" w:type="auto"/>
            <w:hideMark/>
          </w:tcPr>
          <w:p w14:paraId="26840FAA" w14:textId="77777777" w:rsidR="00EF3E88" w:rsidRPr="00EF3E88" w:rsidRDefault="00EF3E88" w:rsidP="003C757B">
            <w:pPr>
              <w:spacing w:line="276" w:lineRule="auto"/>
            </w:pPr>
            <w:r w:rsidRPr="00EF3E88">
              <w:t>A </w:t>
            </w:r>
            <w:r w:rsidRPr="00EF3E88">
              <w:rPr>
                <w:b/>
                <w:bCs/>
              </w:rPr>
              <w:t>bank's loan system</w:t>
            </w:r>
            <w:r w:rsidRPr="00EF3E88">
              <w:t> is tested with </w:t>
            </w:r>
            <w:r w:rsidRPr="00EF3E88">
              <w:rPr>
                <w:b/>
                <w:bCs/>
              </w:rPr>
              <w:t>minimum and maximum possible loan amounts</w:t>
            </w:r>
            <w:r w:rsidRPr="00EF3E88">
              <w:t>.</w:t>
            </w:r>
          </w:p>
        </w:tc>
      </w:tr>
      <w:tr w:rsidR="00EF3E88" w:rsidRPr="00EF3E88" w14:paraId="7EED3BF2" w14:textId="77777777" w:rsidTr="00EF3E88">
        <w:tc>
          <w:tcPr>
            <w:tcW w:w="0" w:type="auto"/>
            <w:hideMark/>
          </w:tcPr>
          <w:p w14:paraId="11874269" w14:textId="77777777" w:rsidR="00EF3E88" w:rsidRPr="00EF3E88" w:rsidRDefault="00EF3E88" w:rsidP="003C757B">
            <w:pPr>
              <w:spacing w:line="276" w:lineRule="auto"/>
            </w:pPr>
            <w:r w:rsidRPr="00EF3E88">
              <w:rPr>
                <w:b/>
                <w:bCs/>
              </w:rPr>
              <w:t>Control Flow &amp; Data Flow Analysis</w:t>
            </w:r>
          </w:p>
        </w:tc>
        <w:tc>
          <w:tcPr>
            <w:tcW w:w="0" w:type="auto"/>
            <w:hideMark/>
          </w:tcPr>
          <w:p w14:paraId="0D0B6EF2" w14:textId="77777777" w:rsidR="00EF3E88" w:rsidRPr="00EF3E88" w:rsidRDefault="00EF3E88" w:rsidP="003C757B">
            <w:pPr>
              <w:spacing w:line="276" w:lineRule="auto"/>
            </w:pPr>
            <w:r w:rsidRPr="00EF3E88">
              <w:t>Ensures logical correctness of </w:t>
            </w:r>
            <w:r w:rsidRPr="00EF3E88">
              <w:rPr>
                <w:b/>
                <w:bCs/>
              </w:rPr>
              <w:t>loops and conditionals</w:t>
            </w:r>
            <w:r w:rsidRPr="00EF3E88">
              <w:t>.</w:t>
            </w:r>
          </w:p>
        </w:tc>
        <w:tc>
          <w:tcPr>
            <w:tcW w:w="0" w:type="auto"/>
            <w:hideMark/>
          </w:tcPr>
          <w:p w14:paraId="0AABE141" w14:textId="77777777" w:rsidR="00EF3E88" w:rsidRPr="00EF3E88" w:rsidRDefault="00EF3E88" w:rsidP="003C757B">
            <w:pPr>
              <w:spacing w:line="276" w:lineRule="auto"/>
            </w:pPr>
            <w:r w:rsidRPr="00EF3E88">
              <w:t>A compiler tool checks for </w:t>
            </w:r>
            <w:r w:rsidRPr="00EF3E88">
              <w:rPr>
                <w:b/>
                <w:bCs/>
              </w:rPr>
              <w:t>unreachable code in a decision tree</w:t>
            </w:r>
            <w:r w:rsidRPr="00EF3E88">
              <w:t>.</w:t>
            </w:r>
          </w:p>
        </w:tc>
      </w:tr>
      <w:tr w:rsidR="00EF3E88" w:rsidRPr="00EF3E88" w14:paraId="5C671D80" w14:textId="77777777" w:rsidTr="00EF3E88">
        <w:tc>
          <w:tcPr>
            <w:tcW w:w="0" w:type="auto"/>
            <w:hideMark/>
          </w:tcPr>
          <w:p w14:paraId="6E21C219" w14:textId="77777777" w:rsidR="00EF3E88" w:rsidRPr="00EF3E88" w:rsidRDefault="00EF3E88" w:rsidP="003C757B">
            <w:pPr>
              <w:spacing w:line="276" w:lineRule="auto"/>
            </w:pPr>
            <w:r w:rsidRPr="00EF3E88">
              <w:rPr>
                <w:b/>
                <w:bCs/>
              </w:rPr>
              <w:t>Simulation &amp; Prototyping</w:t>
            </w:r>
          </w:p>
        </w:tc>
        <w:tc>
          <w:tcPr>
            <w:tcW w:w="0" w:type="auto"/>
            <w:hideMark/>
          </w:tcPr>
          <w:p w14:paraId="20203DC8" w14:textId="77777777" w:rsidR="00EF3E88" w:rsidRPr="00EF3E88" w:rsidRDefault="00EF3E88" w:rsidP="003C757B">
            <w:pPr>
              <w:spacing w:line="276" w:lineRule="auto"/>
            </w:pPr>
            <w:proofErr w:type="gramStart"/>
            <w:r w:rsidRPr="00EF3E88">
              <w:t>Models</w:t>
            </w:r>
            <w:proofErr w:type="gramEnd"/>
            <w:r w:rsidRPr="00EF3E88">
              <w:t xml:space="preserve"> system behavior before full development.</w:t>
            </w:r>
          </w:p>
        </w:tc>
        <w:tc>
          <w:tcPr>
            <w:tcW w:w="0" w:type="auto"/>
            <w:hideMark/>
          </w:tcPr>
          <w:p w14:paraId="0FEEEF83" w14:textId="77777777" w:rsidR="00EF3E88" w:rsidRPr="00EF3E88" w:rsidRDefault="00EF3E88" w:rsidP="003C757B">
            <w:pPr>
              <w:spacing w:line="276" w:lineRule="auto"/>
            </w:pPr>
            <w:r w:rsidRPr="00EF3E88">
              <w:t>An </w:t>
            </w:r>
            <w:r w:rsidRPr="00EF3E88">
              <w:rPr>
                <w:b/>
                <w:bCs/>
              </w:rPr>
              <w:t>autonomous car software</w:t>
            </w:r>
            <w:r w:rsidRPr="00EF3E88">
              <w:t> is simulated in a </w:t>
            </w:r>
            <w:r w:rsidRPr="00EF3E88">
              <w:rPr>
                <w:b/>
                <w:bCs/>
              </w:rPr>
              <w:t>virtual driving environment</w:t>
            </w:r>
            <w:r w:rsidRPr="00EF3E88">
              <w:t> before road tests.</w:t>
            </w:r>
          </w:p>
        </w:tc>
      </w:tr>
    </w:tbl>
    <w:p w14:paraId="55F753B4" w14:textId="77777777" w:rsidR="00EF3E88" w:rsidRPr="00EA7AD8" w:rsidRDefault="00EF3E88" w:rsidP="003C757B">
      <w:pPr>
        <w:spacing w:line="276" w:lineRule="auto"/>
      </w:pPr>
    </w:p>
    <w:p w14:paraId="5E6BAC49" w14:textId="0D27AF7A" w:rsidR="00122235" w:rsidRDefault="001922BB" w:rsidP="003C757B">
      <w:pPr>
        <w:pStyle w:val="Heading1"/>
        <w:spacing w:line="276" w:lineRule="auto"/>
      </w:pPr>
      <w:r>
        <w:t>Defect Containment</w:t>
      </w:r>
    </w:p>
    <w:p w14:paraId="50596AD0" w14:textId="2508A1B7" w:rsidR="009A67E1" w:rsidRDefault="00980E27" w:rsidP="003C757B">
      <w:pPr>
        <w:spacing w:line="276" w:lineRule="auto"/>
        <w:rPr>
          <w:b/>
          <w:bCs/>
        </w:rPr>
      </w:pPr>
      <w:r w:rsidRPr="00980E27">
        <w:rPr>
          <w:b/>
          <w:bCs/>
        </w:rPr>
        <w:t>Defect Containment</w:t>
      </w:r>
      <w:r w:rsidRPr="00980E27">
        <w:t> is the last line of defense in software quality assurance. Even after defect prevention and defect reduction activities, </w:t>
      </w:r>
      <w:r w:rsidRPr="00980E27">
        <w:rPr>
          <w:b/>
          <w:bCs/>
        </w:rPr>
        <w:t xml:space="preserve">some faults may </w:t>
      </w:r>
      <w:proofErr w:type="gramStart"/>
      <w:r w:rsidRPr="00980E27">
        <w:rPr>
          <w:b/>
          <w:bCs/>
        </w:rPr>
        <w:t>still remain</w:t>
      </w:r>
      <w:proofErr w:type="gramEnd"/>
      <w:r w:rsidRPr="00980E27">
        <w:t> due to the complexity and size of modern software systems. </w:t>
      </w:r>
      <w:r w:rsidRPr="00980E27">
        <w:rPr>
          <w:b/>
          <w:bCs/>
        </w:rPr>
        <w:t>Defect containment focuses on minimizing the impact of failures by isolating or mitigating them.</w:t>
      </w:r>
    </w:p>
    <w:p w14:paraId="7E6B580B" w14:textId="77777777" w:rsidR="00980E27" w:rsidRDefault="00980E27" w:rsidP="003C757B">
      <w:pPr>
        <w:spacing w:line="276" w:lineRule="auto"/>
        <w:rPr>
          <w:b/>
          <w:bCs/>
        </w:rPr>
      </w:pPr>
    </w:p>
    <w:p w14:paraId="71E80E4D" w14:textId="77777777" w:rsidR="00343218" w:rsidRPr="00343218" w:rsidRDefault="00343218" w:rsidP="003C757B">
      <w:pPr>
        <w:spacing w:line="276" w:lineRule="auto"/>
        <w:rPr>
          <w:b/>
          <w:bCs/>
        </w:rPr>
      </w:pPr>
      <w:r w:rsidRPr="00343218">
        <w:rPr>
          <w:rFonts w:ascii="Apple Color Emoji" w:hAnsi="Apple Color Emoji" w:cs="Apple Color Emoji"/>
          <w:b/>
          <w:bCs/>
        </w:rPr>
        <w:t>🔹</w:t>
      </w:r>
      <w:r w:rsidRPr="00343218">
        <w:rPr>
          <w:b/>
          <w:bCs/>
        </w:rPr>
        <w:t xml:space="preserve"> Two Main Approaches to Defect Containment</w:t>
      </w:r>
    </w:p>
    <w:p w14:paraId="6E79A2B8" w14:textId="2F082BA6" w:rsidR="00343218" w:rsidRDefault="00343218" w:rsidP="003C757B">
      <w:pPr>
        <w:spacing w:line="276" w:lineRule="auto"/>
      </w:pPr>
      <w:r w:rsidRPr="00343218">
        <w:t>1</w:t>
      </w:r>
      <w:r w:rsidRPr="00343218">
        <w:rPr>
          <w:rFonts w:ascii="Apple Color Emoji" w:hAnsi="Apple Color Emoji" w:cs="Apple Color Emoji"/>
        </w:rPr>
        <w:t>️</w:t>
      </w:r>
      <w:r>
        <w:rPr>
          <w:rFonts w:ascii="Cambria" w:hAnsi="Cambria" w:cs="Apple Color Emoji"/>
        </w:rPr>
        <w:t>.</w:t>
      </w:r>
      <w:r w:rsidRPr="00343218">
        <w:t> </w:t>
      </w:r>
      <w:r w:rsidRPr="00343218">
        <w:rPr>
          <w:b/>
          <w:bCs/>
        </w:rPr>
        <w:t>Software Fault-Tolerance</w:t>
      </w:r>
      <w:r w:rsidRPr="00343218">
        <w:t> → Making the system resilient to failures.</w:t>
      </w:r>
      <w:r w:rsidRPr="00343218">
        <w:br/>
        <w:t>2</w:t>
      </w:r>
      <w:r w:rsidRPr="00343218">
        <w:rPr>
          <w:rFonts w:ascii="Apple Color Emoji" w:hAnsi="Apple Color Emoji" w:cs="Apple Color Emoji"/>
        </w:rPr>
        <w:t>️</w:t>
      </w:r>
      <w:r>
        <w:rPr>
          <w:rFonts w:ascii="Cambria" w:hAnsi="Cambria" w:cs="Apple Color Emoji"/>
        </w:rPr>
        <w:t>.</w:t>
      </w:r>
      <w:r w:rsidRPr="00343218">
        <w:t> </w:t>
      </w:r>
      <w:r w:rsidRPr="00343218">
        <w:rPr>
          <w:b/>
          <w:bCs/>
        </w:rPr>
        <w:t>Safety Assurance &amp; Failure Containment</w:t>
      </w:r>
      <w:r w:rsidRPr="00343218">
        <w:t> → Reducing risk and damage from failures.</w:t>
      </w:r>
    </w:p>
    <w:p w14:paraId="45D9760B" w14:textId="77777777" w:rsidR="00343218" w:rsidRDefault="00343218" w:rsidP="003C757B">
      <w:pPr>
        <w:spacing w:line="276" w:lineRule="auto"/>
      </w:pPr>
    </w:p>
    <w:p w14:paraId="3B11DBDD" w14:textId="77777777" w:rsidR="00614D03" w:rsidRPr="00614D03" w:rsidRDefault="00614D03" w:rsidP="003C757B">
      <w:pPr>
        <w:spacing w:line="276" w:lineRule="auto"/>
        <w:rPr>
          <w:b/>
          <w:bCs/>
        </w:rPr>
      </w:pPr>
      <w:r w:rsidRPr="00614D03">
        <w:rPr>
          <w:rFonts w:ascii="Apple Color Emoji" w:hAnsi="Apple Color Emoji" w:cs="Apple Color Emoji"/>
          <w:b/>
          <w:bCs/>
        </w:rPr>
        <w:t>🚀</w:t>
      </w:r>
      <w:r w:rsidRPr="00614D03">
        <w:rPr>
          <w:b/>
          <w:bCs/>
        </w:rPr>
        <w:t xml:space="preserve"> 1. Software Fault-Tolerance</w:t>
      </w:r>
    </w:p>
    <w:p w14:paraId="372C7990" w14:textId="77777777" w:rsidR="00614D03" w:rsidRPr="00614D03" w:rsidRDefault="00614D03" w:rsidP="003C757B">
      <w:pPr>
        <w:spacing w:line="276" w:lineRule="auto"/>
      </w:pPr>
      <w:r w:rsidRPr="00614D03">
        <w:rPr>
          <w:rFonts w:ascii="Apple Color Emoji" w:hAnsi="Apple Color Emoji" w:cs="Apple Color Emoji"/>
        </w:rPr>
        <w:t>📌</w:t>
      </w:r>
      <w:r w:rsidRPr="00614D03">
        <w:t> </w:t>
      </w:r>
      <w:r w:rsidRPr="00614D03">
        <w:rPr>
          <w:b/>
          <w:bCs/>
        </w:rPr>
        <w:t>What it is:</w:t>
      </w:r>
    </w:p>
    <w:p w14:paraId="40405FB5" w14:textId="77777777" w:rsidR="00614D03" w:rsidRPr="00614D03" w:rsidRDefault="00614D03" w:rsidP="003C757B">
      <w:pPr>
        <w:numPr>
          <w:ilvl w:val="0"/>
          <w:numId w:val="77"/>
        </w:numPr>
        <w:spacing w:line="276" w:lineRule="auto"/>
      </w:pPr>
      <w:r w:rsidRPr="00614D03">
        <w:t>Enables software to </w:t>
      </w:r>
      <w:r w:rsidRPr="00614D03">
        <w:rPr>
          <w:b/>
          <w:bCs/>
        </w:rPr>
        <w:t>continue functioning correctly even in the presence of faults</w:t>
      </w:r>
      <w:r w:rsidRPr="00614D03">
        <w:t>.</w:t>
      </w:r>
    </w:p>
    <w:p w14:paraId="00A466CB" w14:textId="77777777" w:rsidR="00614D03" w:rsidRPr="00614D03" w:rsidRDefault="00614D03" w:rsidP="003C757B">
      <w:pPr>
        <w:numPr>
          <w:ilvl w:val="0"/>
          <w:numId w:val="77"/>
        </w:numPr>
        <w:spacing w:line="276" w:lineRule="auto"/>
      </w:pPr>
      <w:r w:rsidRPr="00614D03">
        <w:t>Uses techniques like </w:t>
      </w:r>
      <w:r w:rsidRPr="00614D03">
        <w:rPr>
          <w:b/>
          <w:bCs/>
        </w:rPr>
        <w:t>recovery mechanisms and redundancy</w:t>
      </w:r>
      <w:r w:rsidRPr="00614D03">
        <w:t> to tolerate failures.</w:t>
      </w:r>
    </w:p>
    <w:p w14:paraId="3705AF91" w14:textId="77777777" w:rsidR="00614D03" w:rsidRDefault="00614D03" w:rsidP="003C757B">
      <w:pPr>
        <w:spacing w:line="276" w:lineRule="auto"/>
        <w:rPr>
          <w:rFonts w:ascii="Apple Color Emoji" w:hAnsi="Apple Color Emoji" w:cs="Apple Color Emoji"/>
        </w:rPr>
      </w:pPr>
    </w:p>
    <w:p w14:paraId="10D5D32B" w14:textId="77777777" w:rsidR="00614D03" w:rsidRDefault="00614D03" w:rsidP="003C757B">
      <w:pPr>
        <w:spacing w:line="276" w:lineRule="auto"/>
        <w:rPr>
          <w:rFonts w:ascii="Apple Color Emoji" w:hAnsi="Apple Color Emoji" w:cs="Apple Color Emoji"/>
        </w:rPr>
      </w:pPr>
    </w:p>
    <w:p w14:paraId="3E082A86" w14:textId="702D31A1" w:rsidR="00614D03" w:rsidRPr="00614D03" w:rsidRDefault="00614D03" w:rsidP="003C757B">
      <w:pPr>
        <w:spacing w:line="276" w:lineRule="auto"/>
      </w:pPr>
      <w:r w:rsidRPr="00614D03">
        <w:rPr>
          <w:rFonts w:ascii="Apple Color Emoji" w:hAnsi="Apple Color Emoji" w:cs="Apple Color Emoji"/>
        </w:rPr>
        <w:t>📌</w:t>
      </w:r>
      <w:r w:rsidRPr="00614D03">
        <w:t> </w:t>
      </w:r>
      <w:r w:rsidRPr="00614D03">
        <w:rPr>
          <w:b/>
          <w:bCs/>
        </w:rPr>
        <w:t>Key Techniques for Software Fault-Tolerance: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3744"/>
        <w:gridCol w:w="3677"/>
      </w:tblGrid>
      <w:tr w:rsidR="00614D03" w:rsidRPr="00614D03" w14:paraId="244A294C" w14:textId="77777777" w:rsidTr="00614D03">
        <w:tc>
          <w:tcPr>
            <w:tcW w:w="0" w:type="auto"/>
            <w:hideMark/>
          </w:tcPr>
          <w:p w14:paraId="5A543A09" w14:textId="77777777" w:rsidR="00614D03" w:rsidRPr="00614D03" w:rsidRDefault="00614D03" w:rsidP="003C757B">
            <w:pPr>
              <w:spacing w:line="276" w:lineRule="auto"/>
              <w:rPr>
                <w:b/>
                <w:bCs/>
              </w:rPr>
            </w:pPr>
            <w:r w:rsidRPr="00614D03">
              <w:rPr>
                <w:b/>
                <w:bCs/>
              </w:rPr>
              <w:t>Technique</w:t>
            </w:r>
          </w:p>
        </w:tc>
        <w:tc>
          <w:tcPr>
            <w:tcW w:w="0" w:type="auto"/>
            <w:hideMark/>
          </w:tcPr>
          <w:p w14:paraId="6C434B07" w14:textId="77777777" w:rsidR="00614D03" w:rsidRPr="00614D03" w:rsidRDefault="00614D03" w:rsidP="003C757B">
            <w:pPr>
              <w:spacing w:line="276" w:lineRule="auto"/>
              <w:rPr>
                <w:b/>
                <w:bCs/>
              </w:rPr>
            </w:pPr>
            <w:r w:rsidRPr="00614D03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6CA22AA0" w14:textId="77777777" w:rsidR="00614D03" w:rsidRPr="00614D03" w:rsidRDefault="00614D03" w:rsidP="003C757B">
            <w:pPr>
              <w:spacing w:line="276" w:lineRule="auto"/>
              <w:rPr>
                <w:b/>
                <w:bCs/>
              </w:rPr>
            </w:pPr>
            <w:r w:rsidRPr="00614D03">
              <w:rPr>
                <w:b/>
                <w:bCs/>
              </w:rPr>
              <w:t>Example</w:t>
            </w:r>
          </w:p>
        </w:tc>
      </w:tr>
      <w:tr w:rsidR="00614D03" w:rsidRPr="00614D03" w14:paraId="236BFBC2" w14:textId="77777777" w:rsidTr="00614D03">
        <w:tc>
          <w:tcPr>
            <w:tcW w:w="0" w:type="auto"/>
            <w:hideMark/>
          </w:tcPr>
          <w:p w14:paraId="4C1F151C" w14:textId="77777777" w:rsidR="00614D03" w:rsidRPr="00614D03" w:rsidRDefault="00614D03" w:rsidP="003C757B">
            <w:pPr>
              <w:spacing w:line="276" w:lineRule="auto"/>
            </w:pPr>
            <w:r w:rsidRPr="00614D03">
              <w:rPr>
                <w:b/>
                <w:bCs/>
              </w:rPr>
              <w:t>Recovery: Rollback &amp; Redo</w:t>
            </w:r>
          </w:p>
        </w:tc>
        <w:tc>
          <w:tcPr>
            <w:tcW w:w="0" w:type="auto"/>
            <w:hideMark/>
          </w:tcPr>
          <w:p w14:paraId="5F79BE78" w14:textId="77777777" w:rsidR="00614D03" w:rsidRPr="00614D03" w:rsidRDefault="00614D03" w:rsidP="003C757B">
            <w:pPr>
              <w:spacing w:line="276" w:lineRule="auto"/>
            </w:pPr>
            <w:r w:rsidRPr="00614D03">
              <w:t>The system </w:t>
            </w:r>
            <w:r w:rsidRPr="00614D03">
              <w:rPr>
                <w:b/>
                <w:bCs/>
              </w:rPr>
              <w:t>saves a previous stable state (checkpoint)</w:t>
            </w:r>
            <w:r w:rsidRPr="00614D03">
              <w:t> and rolls back when a failure occurs.</w:t>
            </w:r>
          </w:p>
        </w:tc>
        <w:tc>
          <w:tcPr>
            <w:tcW w:w="0" w:type="auto"/>
            <w:hideMark/>
          </w:tcPr>
          <w:p w14:paraId="5C8CDFA1" w14:textId="77777777" w:rsidR="00614D03" w:rsidRPr="00614D03" w:rsidRDefault="00614D03" w:rsidP="003C757B">
            <w:pPr>
              <w:spacing w:line="276" w:lineRule="auto"/>
            </w:pPr>
            <w:r w:rsidRPr="00614D03">
              <w:t>A </w:t>
            </w:r>
            <w:r w:rsidRPr="00614D03">
              <w:rPr>
                <w:b/>
                <w:bCs/>
              </w:rPr>
              <w:t>database transaction system</w:t>
            </w:r>
            <w:r w:rsidRPr="00614D03">
              <w:t> rolls back to the last committed state if an error occurs.</w:t>
            </w:r>
          </w:p>
        </w:tc>
      </w:tr>
      <w:tr w:rsidR="00614D03" w:rsidRPr="00614D03" w14:paraId="27B94D25" w14:textId="77777777" w:rsidTr="00614D03">
        <w:tc>
          <w:tcPr>
            <w:tcW w:w="0" w:type="auto"/>
            <w:hideMark/>
          </w:tcPr>
          <w:p w14:paraId="00A5F3E8" w14:textId="77777777" w:rsidR="00614D03" w:rsidRPr="00614D03" w:rsidRDefault="00614D03" w:rsidP="003C757B">
            <w:pPr>
              <w:spacing w:line="276" w:lineRule="auto"/>
            </w:pPr>
            <w:r w:rsidRPr="00614D03">
              <w:rPr>
                <w:b/>
                <w:bCs/>
              </w:rPr>
              <w:t>N-Version Programming (NVP)</w:t>
            </w:r>
          </w:p>
        </w:tc>
        <w:tc>
          <w:tcPr>
            <w:tcW w:w="0" w:type="auto"/>
            <w:hideMark/>
          </w:tcPr>
          <w:p w14:paraId="798AC81F" w14:textId="77777777" w:rsidR="00614D03" w:rsidRPr="00614D03" w:rsidRDefault="00614D03" w:rsidP="003C757B">
            <w:pPr>
              <w:spacing w:line="276" w:lineRule="auto"/>
            </w:pPr>
            <w:r w:rsidRPr="00614D03">
              <w:t>Uses multiple independently developed versions of software and </w:t>
            </w:r>
            <w:r w:rsidRPr="00614D03">
              <w:rPr>
                <w:b/>
                <w:bCs/>
              </w:rPr>
              <w:t>compares their outputs</w:t>
            </w:r>
            <w:r w:rsidRPr="00614D03">
              <w:t> to detect faults.</w:t>
            </w:r>
          </w:p>
        </w:tc>
        <w:tc>
          <w:tcPr>
            <w:tcW w:w="0" w:type="auto"/>
            <w:hideMark/>
          </w:tcPr>
          <w:p w14:paraId="5C2C39FC" w14:textId="77777777" w:rsidR="00614D03" w:rsidRPr="00614D03" w:rsidRDefault="00614D03" w:rsidP="003C757B">
            <w:pPr>
              <w:spacing w:line="276" w:lineRule="auto"/>
            </w:pPr>
            <w:r w:rsidRPr="00614D03">
              <w:t>An </w:t>
            </w:r>
            <w:r w:rsidRPr="00614D03">
              <w:rPr>
                <w:b/>
                <w:bCs/>
              </w:rPr>
              <w:t>autopilot system</w:t>
            </w:r>
            <w:r w:rsidRPr="00614D03">
              <w:t> runs three separate versions and uses a majority voting system to determine the correct decision.</w:t>
            </w:r>
          </w:p>
        </w:tc>
      </w:tr>
    </w:tbl>
    <w:p w14:paraId="1933CEC8" w14:textId="77777777" w:rsidR="00901F35" w:rsidRDefault="00901F35" w:rsidP="003C757B">
      <w:pPr>
        <w:spacing w:line="276" w:lineRule="auto"/>
        <w:rPr>
          <w:rFonts w:ascii="Apple Color Emoji" w:hAnsi="Apple Color Emoji" w:cs="Apple Color Emoji"/>
          <w:b/>
          <w:bCs/>
        </w:rPr>
      </w:pPr>
    </w:p>
    <w:p w14:paraId="28C1198F" w14:textId="6562C531" w:rsidR="00901F35" w:rsidRPr="00901F35" w:rsidRDefault="00901F35" w:rsidP="003C757B">
      <w:pPr>
        <w:spacing w:line="276" w:lineRule="auto"/>
        <w:rPr>
          <w:b/>
          <w:bCs/>
        </w:rPr>
      </w:pPr>
      <w:r w:rsidRPr="00901F35">
        <w:rPr>
          <w:rFonts w:ascii="Apple Color Emoji" w:hAnsi="Apple Color Emoji" w:cs="Apple Color Emoji"/>
          <w:b/>
          <w:bCs/>
        </w:rPr>
        <w:t>🚀</w:t>
      </w:r>
      <w:r w:rsidRPr="00901F35">
        <w:rPr>
          <w:b/>
          <w:bCs/>
        </w:rPr>
        <w:t xml:space="preserve"> 2. Safety Assurance &amp; Failure Containment</w:t>
      </w:r>
    </w:p>
    <w:p w14:paraId="12FE5706" w14:textId="77777777" w:rsidR="00901F35" w:rsidRPr="00901F35" w:rsidRDefault="00901F35" w:rsidP="003C757B">
      <w:pPr>
        <w:spacing w:line="276" w:lineRule="auto"/>
      </w:pPr>
      <w:r w:rsidRPr="00901F35">
        <w:rPr>
          <w:rFonts w:ascii="Apple Color Emoji" w:hAnsi="Apple Color Emoji" w:cs="Apple Color Emoji"/>
        </w:rPr>
        <w:t>📌</w:t>
      </w:r>
      <w:r w:rsidRPr="00901F35">
        <w:t> </w:t>
      </w:r>
      <w:r w:rsidRPr="00901F35">
        <w:rPr>
          <w:b/>
          <w:bCs/>
        </w:rPr>
        <w:t>What it is:</w:t>
      </w:r>
    </w:p>
    <w:p w14:paraId="425D2D03" w14:textId="77777777" w:rsidR="00901F35" w:rsidRPr="00901F35" w:rsidRDefault="00901F35" w:rsidP="003C757B">
      <w:pPr>
        <w:numPr>
          <w:ilvl w:val="0"/>
          <w:numId w:val="78"/>
        </w:numPr>
        <w:spacing w:line="276" w:lineRule="auto"/>
      </w:pPr>
      <w:r w:rsidRPr="00901F35">
        <w:t>Ensures that </w:t>
      </w:r>
      <w:r w:rsidRPr="00901F35">
        <w:rPr>
          <w:b/>
          <w:bCs/>
        </w:rPr>
        <w:t>software failures do not cause accidents</w:t>
      </w:r>
      <w:r w:rsidRPr="00901F35">
        <w:t> with severe consequences.</w:t>
      </w:r>
    </w:p>
    <w:p w14:paraId="0B94AFE6" w14:textId="77777777" w:rsidR="00901F35" w:rsidRPr="00901F35" w:rsidRDefault="00901F35" w:rsidP="003C757B">
      <w:pPr>
        <w:numPr>
          <w:ilvl w:val="0"/>
          <w:numId w:val="78"/>
        </w:numPr>
        <w:spacing w:line="276" w:lineRule="auto"/>
      </w:pPr>
      <w:r w:rsidRPr="00901F35">
        <w:t>Uses </w:t>
      </w:r>
      <w:r w:rsidRPr="00901F35">
        <w:rPr>
          <w:b/>
          <w:bCs/>
        </w:rPr>
        <w:t>hazard analysis, damage control, and fail-safe mechanisms</w:t>
      </w:r>
      <w:r w:rsidRPr="00901F35">
        <w:t>.</w:t>
      </w:r>
    </w:p>
    <w:p w14:paraId="11E6FC1E" w14:textId="77777777" w:rsidR="00901F35" w:rsidRDefault="00901F35" w:rsidP="003C757B">
      <w:pPr>
        <w:spacing w:line="276" w:lineRule="auto"/>
        <w:rPr>
          <w:rFonts w:ascii="Apple Color Emoji" w:hAnsi="Apple Color Emoji" w:cs="Apple Color Emoji"/>
        </w:rPr>
      </w:pPr>
    </w:p>
    <w:p w14:paraId="622CBBEE" w14:textId="58A375B1" w:rsidR="00901F35" w:rsidRPr="00901F35" w:rsidRDefault="00901F35" w:rsidP="003C757B">
      <w:pPr>
        <w:spacing w:line="276" w:lineRule="auto"/>
      </w:pPr>
      <w:r w:rsidRPr="00901F35">
        <w:rPr>
          <w:rFonts w:ascii="Apple Color Emoji" w:hAnsi="Apple Color Emoji" w:cs="Apple Color Emoji"/>
        </w:rPr>
        <w:t>📌</w:t>
      </w:r>
      <w:r w:rsidRPr="00901F35">
        <w:t> </w:t>
      </w:r>
      <w:r w:rsidRPr="00901F35">
        <w:rPr>
          <w:b/>
          <w:bCs/>
        </w:rPr>
        <w:t>Key Techniques for Safety Assurance &amp; Failure Containment: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  <w:gridCol w:w="2959"/>
        <w:gridCol w:w="3578"/>
      </w:tblGrid>
      <w:tr w:rsidR="00901F35" w:rsidRPr="00901F35" w14:paraId="12B91CE6" w14:textId="77777777" w:rsidTr="00901F35">
        <w:tc>
          <w:tcPr>
            <w:tcW w:w="0" w:type="auto"/>
            <w:hideMark/>
          </w:tcPr>
          <w:p w14:paraId="69328E32" w14:textId="77777777" w:rsidR="00901F35" w:rsidRPr="00901F35" w:rsidRDefault="00901F35" w:rsidP="003C757B">
            <w:pPr>
              <w:spacing w:line="276" w:lineRule="auto"/>
              <w:rPr>
                <w:b/>
                <w:bCs/>
              </w:rPr>
            </w:pPr>
            <w:r w:rsidRPr="00901F35">
              <w:rPr>
                <w:b/>
                <w:bCs/>
              </w:rPr>
              <w:t>Technique</w:t>
            </w:r>
          </w:p>
        </w:tc>
        <w:tc>
          <w:tcPr>
            <w:tcW w:w="0" w:type="auto"/>
            <w:hideMark/>
          </w:tcPr>
          <w:p w14:paraId="53861437" w14:textId="77777777" w:rsidR="00901F35" w:rsidRPr="00901F35" w:rsidRDefault="00901F35" w:rsidP="003C757B">
            <w:pPr>
              <w:spacing w:line="276" w:lineRule="auto"/>
              <w:rPr>
                <w:b/>
                <w:bCs/>
              </w:rPr>
            </w:pPr>
            <w:r w:rsidRPr="00901F35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9C26C14" w14:textId="77777777" w:rsidR="00901F35" w:rsidRPr="00901F35" w:rsidRDefault="00901F35" w:rsidP="003C757B">
            <w:pPr>
              <w:spacing w:line="276" w:lineRule="auto"/>
              <w:rPr>
                <w:b/>
                <w:bCs/>
              </w:rPr>
            </w:pPr>
            <w:r w:rsidRPr="00901F35">
              <w:rPr>
                <w:b/>
                <w:bCs/>
              </w:rPr>
              <w:t>Example</w:t>
            </w:r>
          </w:p>
        </w:tc>
      </w:tr>
      <w:tr w:rsidR="00901F35" w:rsidRPr="00901F35" w14:paraId="4B23E51E" w14:textId="77777777" w:rsidTr="00901F35">
        <w:tc>
          <w:tcPr>
            <w:tcW w:w="0" w:type="auto"/>
            <w:hideMark/>
          </w:tcPr>
          <w:p w14:paraId="62967107" w14:textId="77777777" w:rsidR="00901F35" w:rsidRPr="00901F35" w:rsidRDefault="00901F35" w:rsidP="003C757B">
            <w:pPr>
              <w:spacing w:line="276" w:lineRule="auto"/>
            </w:pPr>
            <w:r w:rsidRPr="00901F35">
              <w:rPr>
                <w:b/>
                <w:bCs/>
              </w:rPr>
              <w:t>Hazard Analysis</w:t>
            </w:r>
          </w:p>
        </w:tc>
        <w:tc>
          <w:tcPr>
            <w:tcW w:w="0" w:type="auto"/>
            <w:hideMark/>
          </w:tcPr>
          <w:p w14:paraId="407B12B4" w14:textId="77777777" w:rsidR="00901F35" w:rsidRPr="00901F35" w:rsidRDefault="00901F35" w:rsidP="003C757B">
            <w:pPr>
              <w:spacing w:line="276" w:lineRule="auto"/>
            </w:pPr>
            <w:r w:rsidRPr="00901F35">
              <w:t>Identifies potential </w:t>
            </w:r>
            <w:r w:rsidRPr="00901F35">
              <w:rPr>
                <w:b/>
                <w:bCs/>
              </w:rPr>
              <w:t>conditions that could lead to accidents</w:t>
            </w:r>
            <w:r w:rsidRPr="00901F35">
              <w:t>.</w:t>
            </w:r>
          </w:p>
        </w:tc>
        <w:tc>
          <w:tcPr>
            <w:tcW w:w="0" w:type="auto"/>
            <w:hideMark/>
          </w:tcPr>
          <w:p w14:paraId="4C895237" w14:textId="77777777" w:rsidR="00901F35" w:rsidRPr="00901F35" w:rsidRDefault="00901F35" w:rsidP="003C757B">
            <w:pPr>
              <w:spacing w:line="276" w:lineRule="auto"/>
            </w:pPr>
            <w:r w:rsidRPr="00901F35">
              <w:t>A </w:t>
            </w:r>
            <w:r w:rsidRPr="00901F35">
              <w:rPr>
                <w:b/>
                <w:bCs/>
              </w:rPr>
              <w:t>nuclear power plant monitoring system</w:t>
            </w:r>
            <w:r w:rsidRPr="00901F35">
              <w:t> undergoes hazard analysis to identify critical failure points.</w:t>
            </w:r>
          </w:p>
        </w:tc>
      </w:tr>
      <w:tr w:rsidR="00901F35" w:rsidRPr="00901F35" w14:paraId="5F602D61" w14:textId="77777777" w:rsidTr="00901F35">
        <w:tc>
          <w:tcPr>
            <w:tcW w:w="0" w:type="auto"/>
            <w:hideMark/>
          </w:tcPr>
          <w:p w14:paraId="3B198145" w14:textId="77777777" w:rsidR="00901F35" w:rsidRPr="00901F35" w:rsidRDefault="00901F35" w:rsidP="003C757B">
            <w:pPr>
              <w:spacing w:line="276" w:lineRule="auto"/>
            </w:pPr>
            <w:r w:rsidRPr="00901F35">
              <w:rPr>
                <w:b/>
                <w:bCs/>
              </w:rPr>
              <w:t>Hazard Elimination/Reduction</w:t>
            </w:r>
          </w:p>
        </w:tc>
        <w:tc>
          <w:tcPr>
            <w:tcW w:w="0" w:type="auto"/>
            <w:hideMark/>
          </w:tcPr>
          <w:p w14:paraId="5C8117F2" w14:textId="77777777" w:rsidR="00901F35" w:rsidRPr="00901F35" w:rsidRDefault="00901F35" w:rsidP="003C757B">
            <w:pPr>
              <w:spacing w:line="276" w:lineRule="auto"/>
            </w:pPr>
            <w:r w:rsidRPr="00901F35">
              <w:t>Removes or minimizes hazards </w:t>
            </w:r>
            <w:r w:rsidRPr="00901F35">
              <w:rPr>
                <w:b/>
                <w:bCs/>
              </w:rPr>
              <w:t>before software deployment</w:t>
            </w:r>
            <w:r w:rsidRPr="00901F35">
              <w:t>.</w:t>
            </w:r>
          </w:p>
        </w:tc>
        <w:tc>
          <w:tcPr>
            <w:tcW w:w="0" w:type="auto"/>
            <w:hideMark/>
          </w:tcPr>
          <w:p w14:paraId="5F807D9F" w14:textId="77777777" w:rsidR="00901F35" w:rsidRPr="00901F35" w:rsidRDefault="00901F35" w:rsidP="003C757B">
            <w:pPr>
              <w:spacing w:line="276" w:lineRule="auto"/>
            </w:pPr>
            <w:r w:rsidRPr="00901F35">
              <w:t>A </w:t>
            </w:r>
            <w:r w:rsidRPr="00901F35">
              <w:rPr>
                <w:b/>
                <w:bCs/>
              </w:rPr>
              <w:t>medical device software</w:t>
            </w:r>
            <w:r w:rsidRPr="00901F35">
              <w:t> ensures that dosage calculations are double-checked to prevent overdoses.</w:t>
            </w:r>
          </w:p>
        </w:tc>
      </w:tr>
      <w:tr w:rsidR="00901F35" w:rsidRPr="00901F35" w14:paraId="161E789A" w14:textId="77777777" w:rsidTr="00901F35">
        <w:tc>
          <w:tcPr>
            <w:tcW w:w="0" w:type="auto"/>
            <w:hideMark/>
          </w:tcPr>
          <w:p w14:paraId="07B9BC4E" w14:textId="77777777" w:rsidR="00901F35" w:rsidRPr="00901F35" w:rsidRDefault="00901F35" w:rsidP="003C757B">
            <w:pPr>
              <w:spacing w:line="276" w:lineRule="auto"/>
            </w:pPr>
            <w:r w:rsidRPr="00901F35">
              <w:rPr>
                <w:b/>
                <w:bCs/>
              </w:rPr>
              <w:t>Damage Control &amp; Fail-Safe Mechanisms</w:t>
            </w:r>
          </w:p>
        </w:tc>
        <w:tc>
          <w:tcPr>
            <w:tcW w:w="0" w:type="auto"/>
            <w:hideMark/>
          </w:tcPr>
          <w:p w14:paraId="7B79BC8C" w14:textId="77777777" w:rsidR="00901F35" w:rsidRPr="00901F35" w:rsidRDefault="00901F35" w:rsidP="003C757B">
            <w:pPr>
              <w:spacing w:line="276" w:lineRule="auto"/>
            </w:pPr>
            <w:r w:rsidRPr="00901F35">
              <w:t>Implements measures to </w:t>
            </w:r>
            <w:r w:rsidRPr="00901F35">
              <w:rPr>
                <w:b/>
                <w:bCs/>
              </w:rPr>
              <w:t>contain damage</w:t>
            </w:r>
            <w:r w:rsidRPr="00901F35">
              <w:t> if a failure occurs.</w:t>
            </w:r>
          </w:p>
        </w:tc>
        <w:tc>
          <w:tcPr>
            <w:tcW w:w="0" w:type="auto"/>
            <w:hideMark/>
          </w:tcPr>
          <w:p w14:paraId="08433A41" w14:textId="77777777" w:rsidR="00901F35" w:rsidRPr="00901F35" w:rsidRDefault="00901F35" w:rsidP="003C757B">
            <w:pPr>
              <w:spacing w:line="276" w:lineRule="auto"/>
            </w:pPr>
            <w:r w:rsidRPr="00901F35">
              <w:t>An </w:t>
            </w:r>
            <w:r w:rsidRPr="00901F35">
              <w:rPr>
                <w:b/>
                <w:bCs/>
              </w:rPr>
              <w:t>airbag deployment system</w:t>
            </w:r>
            <w:r w:rsidRPr="00901F35">
              <w:t> activates automatically if sensors detect a crash, reducing injury risk.</w:t>
            </w:r>
          </w:p>
        </w:tc>
      </w:tr>
    </w:tbl>
    <w:p w14:paraId="6C99AA82" w14:textId="77777777" w:rsidR="00614D03" w:rsidRPr="00343218" w:rsidRDefault="00614D03" w:rsidP="003C757B">
      <w:pPr>
        <w:spacing w:line="276" w:lineRule="auto"/>
      </w:pPr>
    </w:p>
    <w:p w14:paraId="43AD1A7B" w14:textId="09CDA7B1" w:rsidR="00980E27" w:rsidRDefault="004E629A" w:rsidP="003C757B">
      <w:pPr>
        <w:pStyle w:val="Heading1"/>
        <w:spacing w:line="276" w:lineRule="auto"/>
      </w:pPr>
      <w:r w:rsidRPr="004E629A">
        <w:lastRenderedPageBreak/>
        <w:t>QA in Software Development and Maintenance Processes</w:t>
      </w:r>
    </w:p>
    <w:p w14:paraId="6D368C75" w14:textId="19CDF349" w:rsidR="00551273" w:rsidRDefault="00551273" w:rsidP="003C757B">
      <w:pPr>
        <w:spacing w:line="276" w:lineRule="auto"/>
      </w:pPr>
      <w:r w:rsidRPr="00551273">
        <w:t>Quality Assurance (QA) in </w:t>
      </w:r>
      <w:r w:rsidRPr="00551273">
        <w:rPr>
          <w:b/>
          <w:bCs/>
        </w:rPr>
        <w:t>software maintenance</w:t>
      </w:r>
      <w:r w:rsidRPr="00551273">
        <w:t> primarily focuses on </w:t>
      </w:r>
      <w:r w:rsidRPr="00551273">
        <w:rPr>
          <w:b/>
          <w:bCs/>
        </w:rPr>
        <w:t>defect handling</w:t>
      </w:r>
      <w:r w:rsidRPr="00551273">
        <w:t>, ensuring that issues reported by customers are </w:t>
      </w:r>
      <w:r w:rsidRPr="00551273">
        <w:rPr>
          <w:b/>
          <w:bCs/>
        </w:rPr>
        <w:t>logged, analyzed, and resolved</w:t>
      </w:r>
      <w:r w:rsidRPr="00551273">
        <w:t>. Keeping detailed tracking records helps in </w:t>
      </w:r>
      <w:r w:rsidRPr="00551273">
        <w:rPr>
          <w:b/>
          <w:bCs/>
        </w:rPr>
        <w:t>learning from past problems</w:t>
      </w:r>
      <w:r>
        <w:rPr>
          <w:b/>
          <w:bCs/>
        </w:rPr>
        <w:t xml:space="preserve"> </w:t>
      </w:r>
      <w:r w:rsidRPr="00551273">
        <w:t>and improving the quality of future product releases.</w:t>
      </w:r>
    </w:p>
    <w:p w14:paraId="13D64AA0" w14:textId="77777777" w:rsidR="00551273" w:rsidRPr="00551273" w:rsidRDefault="00551273" w:rsidP="003C757B">
      <w:pPr>
        <w:spacing w:line="276" w:lineRule="auto"/>
      </w:pPr>
    </w:p>
    <w:p w14:paraId="60B762C2" w14:textId="77777777" w:rsidR="00551273" w:rsidRDefault="00551273" w:rsidP="003C757B">
      <w:pPr>
        <w:spacing w:line="276" w:lineRule="auto"/>
      </w:pPr>
      <w:r w:rsidRPr="00551273">
        <w:t>A key QA activity in post-release maintenance is </w:t>
      </w:r>
      <w:r w:rsidRPr="00551273">
        <w:rPr>
          <w:b/>
          <w:bCs/>
        </w:rPr>
        <w:t>defect containment</w:t>
      </w:r>
      <w:r w:rsidRPr="00551273">
        <w:t>. For instance, </w:t>
      </w:r>
      <w:r w:rsidRPr="00551273">
        <w:rPr>
          <w:b/>
          <w:bCs/>
        </w:rPr>
        <w:t>fault tolerance mechanisms</w:t>
      </w:r>
      <w:r w:rsidRPr="00551273">
        <w:t>, such as </w:t>
      </w:r>
      <w:r w:rsidRPr="00551273">
        <w:rPr>
          <w:b/>
          <w:bCs/>
        </w:rPr>
        <w:t>recovery blocks</w:t>
      </w:r>
      <w:r w:rsidRPr="00551273">
        <w:t>, allow software to remain operational even when problems arise due to environmental factors. However, repeated use of these mechanisms might indicate </w:t>
      </w:r>
      <w:r w:rsidRPr="00551273">
        <w:rPr>
          <w:b/>
          <w:bCs/>
        </w:rPr>
        <w:t>underlying software defects</w:t>
      </w:r>
      <w:r w:rsidRPr="00551273">
        <w:t> rather than just external disturbances, requiring a </w:t>
      </w:r>
      <w:r w:rsidRPr="00551273">
        <w:rPr>
          <w:b/>
          <w:bCs/>
        </w:rPr>
        <w:t>system fix</w:t>
      </w:r>
      <w:r w:rsidRPr="00551273">
        <w:t> instead of temporary recovery measures.</w:t>
      </w:r>
    </w:p>
    <w:p w14:paraId="6AE0CC42" w14:textId="77777777" w:rsidR="00551273" w:rsidRPr="00551273" w:rsidRDefault="00551273" w:rsidP="003C757B">
      <w:pPr>
        <w:spacing w:line="276" w:lineRule="auto"/>
      </w:pPr>
    </w:p>
    <w:p w14:paraId="765488DC" w14:textId="77777777" w:rsidR="00551273" w:rsidRDefault="00551273" w:rsidP="003C757B">
      <w:pPr>
        <w:spacing w:line="276" w:lineRule="auto"/>
      </w:pPr>
      <w:r w:rsidRPr="00551273">
        <w:t>While some defect handling activities occur after product release, </w:t>
      </w:r>
      <w:r w:rsidRPr="00551273">
        <w:rPr>
          <w:b/>
          <w:bCs/>
        </w:rPr>
        <w:t>most QA activities</w:t>
      </w:r>
      <w:r w:rsidRPr="00551273">
        <w:t>, including </w:t>
      </w:r>
      <w:r w:rsidRPr="00551273">
        <w:rPr>
          <w:b/>
          <w:bCs/>
        </w:rPr>
        <w:t>defect prevention and defect reduction</w:t>
      </w:r>
      <w:r w:rsidRPr="00551273">
        <w:t>, take place </w:t>
      </w:r>
      <w:r w:rsidRPr="00551273">
        <w:rPr>
          <w:b/>
          <w:bCs/>
        </w:rPr>
        <w:t>during software development</w:t>
      </w:r>
      <w:r w:rsidRPr="00551273">
        <w:t> rather than in-field support. Thus, it is important to examine </w:t>
      </w:r>
      <w:r w:rsidRPr="00551273">
        <w:rPr>
          <w:b/>
          <w:bCs/>
        </w:rPr>
        <w:t>how QA fits into different software development processes</w:t>
      </w:r>
      <w:r w:rsidRPr="00551273">
        <w:t>.</w:t>
      </w:r>
    </w:p>
    <w:p w14:paraId="686ACF28" w14:textId="77777777" w:rsidR="00551273" w:rsidRPr="00551273" w:rsidRDefault="00551273" w:rsidP="003C757B">
      <w:pPr>
        <w:spacing w:line="276" w:lineRule="auto"/>
      </w:pPr>
    </w:p>
    <w:p w14:paraId="24135EB4" w14:textId="77777777" w:rsidR="00551273" w:rsidRPr="00551273" w:rsidRDefault="00551273" w:rsidP="003C757B">
      <w:pPr>
        <w:spacing w:line="276" w:lineRule="auto"/>
      </w:pPr>
      <w:r w:rsidRPr="00551273">
        <w:t>The discussion of QA is structured around </w:t>
      </w:r>
      <w:r w:rsidRPr="00551273">
        <w:rPr>
          <w:b/>
          <w:bCs/>
        </w:rPr>
        <w:t>various development models</w:t>
      </w:r>
      <w:r w:rsidRPr="00551273">
        <w:t> such as:</w:t>
      </w:r>
    </w:p>
    <w:p w14:paraId="1624DFC2" w14:textId="77777777" w:rsidR="00551273" w:rsidRPr="00551273" w:rsidRDefault="00551273" w:rsidP="003C757B">
      <w:pPr>
        <w:numPr>
          <w:ilvl w:val="0"/>
          <w:numId w:val="81"/>
        </w:numPr>
        <w:spacing w:line="276" w:lineRule="auto"/>
      </w:pPr>
      <w:r w:rsidRPr="00551273">
        <w:rPr>
          <w:b/>
          <w:bCs/>
        </w:rPr>
        <w:t>Waterfall</w:t>
      </w:r>
    </w:p>
    <w:p w14:paraId="1FA8CA14" w14:textId="77777777" w:rsidR="00551273" w:rsidRPr="00551273" w:rsidRDefault="00551273" w:rsidP="003C757B">
      <w:pPr>
        <w:numPr>
          <w:ilvl w:val="0"/>
          <w:numId w:val="81"/>
        </w:numPr>
        <w:spacing w:line="276" w:lineRule="auto"/>
      </w:pPr>
      <w:r w:rsidRPr="00551273">
        <w:rPr>
          <w:b/>
          <w:bCs/>
        </w:rPr>
        <w:t>Spiral</w:t>
      </w:r>
    </w:p>
    <w:p w14:paraId="295D2860" w14:textId="77777777" w:rsidR="00551273" w:rsidRPr="00551273" w:rsidRDefault="00551273" w:rsidP="003C757B">
      <w:pPr>
        <w:numPr>
          <w:ilvl w:val="0"/>
          <w:numId w:val="81"/>
        </w:numPr>
        <w:spacing w:line="276" w:lineRule="auto"/>
      </w:pPr>
      <w:r w:rsidRPr="00551273">
        <w:rPr>
          <w:b/>
          <w:bCs/>
        </w:rPr>
        <w:t>Incremental</w:t>
      </w:r>
    </w:p>
    <w:p w14:paraId="75E2ACCF" w14:textId="77777777" w:rsidR="00551273" w:rsidRPr="00551273" w:rsidRDefault="00551273" w:rsidP="003C757B">
      <w:pPr>
        <w:numPr>
          <w:ilvl w:val="0"/>
          <w:numId w:val="81"/>
        </w:numPr>
        <w:spacing w:line="276" w:lineRule="auto"/>
      </w:pPr>
      <w:r w:rsidRPr="00551273">
        <w:rPr>
          <w:b/>
          <w:bCs/>
        </w:rPr>
        <w:t>Iterative development</w:t>
      </w:r>
    </w:p>
    <w:p w14:paraId="058AA37D" w14:textId="77777777" w:rsidR="00551273" w:rsidRDefault="00551273" w:rsidP="003C757B">
      <w:pPr>
        <w:spacing w:line="276" w:lineRule="auto"/>
      </w:pPr>
    </w:p>
    <w:p w14:paraId="140C7B69" w14:textId="649A10FD" w:rsidR="00551273" w:rsidRDefault="00551273" w:rsidP="003C757B">
      <w:pPr>
        <w:spacing w:line="276" w:lineRule="auto"/>
      </w:pPr>
      <w:r w:rsidRPr="00551273">
        <w:t>For each model, QA activities are mapped to different </w:t>
      </w:r>
      <w:r w:rsidRPr="00551273">
        <w:rPr>
          <w:b/>
          <w:bCs/>
        </w:rPr>
        <w:t>development phases</w:t>
      </w:r>
      <w:r w:rsidRPr="00551273">
        <w:t>, focusing on how they contribute to overall </w:t>
      </w:r>
      <w:r w:rsidRPr="00551273">
        <w:rPr>
          <w:b/>
          <w:bCs/>
        </w:rPr>
        <w:t>software quality and defect management</w:t>
      </w:r>
      <w:r w:rsidRPr="00551273">
        <w:t>.</w:t>
      </w:r>
    </w:p>
    <w:p w14:paraId="70BA2BA9" w14:textId="23AF044E" w:rsidR="00551273" w:rsidRDefault="009C0796" w:rsidP="003C757B">
      <w:pPr>
        <w:pStyle w:val="Heading1"/>
        <w:spacing w:line="276" w:lineRule="auto"/>
      </w:pPr>
      <w:r w:rsidRPr="009C0796">
        <w:lastRenderedPageBreak/>
        <w:t>QA in the Waterfall Process</w:t>
      </w:r>
    </w:p>
    <w:p w14:paraId="357DD174" w14:textId="3CCC8D2C" w:rsidR="00402EB2" w:rsidRDefault="00402EB2" w:rsidP="003C757B">
      <w:pPr>
        <w:spacing w:line="276" w:lineRule="auto"/>
        <w:jc w:val="center"/>
      </w:pPr>
      <w:r w:rsidRPr="00402EB2">
        <w:drawing>
          <wp:inline distT="0" distB="0" distL="0" distR="0" wp14:anchorId="0E50AA87" wp14:editId="688244EF">
            <wp:extent cx="4521200" cy="2984668"/>
            <wp:effectExtent l="0" t="0" r="0" b="0"/>
            <wp:docPr id="1483035796" name="Picture 1" descr="A diagram of a software develop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35796" name="Picture 1" descr="A diagram of a software development proces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279" cy="299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8D28" w14:textId="77777777" w:rsidR="00402EB2" w:rsidRDefault="00402EB2" w:rsidP="003C757B">
      <w:pPr>
        <w:spacing w:line="276" w:lineRule="auto"/>
      </w:pPr>
    </w:p>
    <w:p w14:paraId="15A44AA5" w14:textId="2201AE06" w:rsidR="00244909" w:rsidRPr="00244909" w:rsidRDefault="00244909" w:rsidP="003C757B">
      <w:pPr>
        <w:spacing w:line="276" w:lineRule="auto"/>
      </w:pPr>
      <w:r w:rsidRPr="00244909">
        <w:t>The </w:t>
      </w:r>
      <w:r w:rsidRPr="00244909">
        <w:rPr>
          <w:b/>
          <w:bCs/>
        </w:rPr>
        <w:t>waterfall model</w:t>
      </w:r>
      <w:r w:rsidRPr="00244909">
        <w:t> is a structured </w:t>
      </w:r>
      <w:r w:rsidRPr="00244909">
        <w:rPr>
          <w:b/>
          <w:bCs/>
        </w:rPr>
        <w:t>sequential development process</w:t>
      </w:r>
      <w:r w:rsidRPr="00244909">
        <w:t> consisting of </w:t>
      </w:r>
      <w:r w:rsidRPr="00244909">
        <w:rPr>
          <w:b/>
          <w:bCs/>
        </w:rPr>
        <w:t>distinct phases</w:t>
      </w:r>
      <w:r w:rsidRPr="00244909">
        <w:t>:</w:t>
      </w:r>
    </w:p>
    <w:p w14:paraId="5AD064C5" w14:textId="77777777" w:rsidR="00244909" w:rsidRPr="00244909" w:rsidRDefault="00244909" w:rsidP="003C757B">
      <w:pPr>
        <w:numPr>
          <w:ilvl w:val="0"/>
          <w:numId w:val="82"/>
        </w:numPr>
        <w:spacing w:line="276" w:lineRule="auto"/>
      </w:pPr>
      <w:r w:rsidRPr="00244909">
        <w:rPr>
          <w:b/>
          <w:bCs/>
        </w:rPr>
        <w:t>Product Planning</w:t>
      </w:r>
    </w:p>
    <w:p w14:paraId="07B6C8B0" w14:textId="77777777" w:rsidR="00244909" w:rsidRPr="00244909" w:rsidRDefault="00244909" w:rsidP="003C757B">
      <w:pPr>
        <w:numPr>
          <w:ilvl w:val="0"/>
          <w:numId w:val="82"/>
        </w:numPr>
        <w:spacing w:line="276" w:lineRule="auto"/>
      </w:pPr>
      <w:r w:rsidRPr="00244909">
        <w:rPr>
          <w:b/>
          <w:bCs/>
        </w:rPr>
        <w:t>Requirement Analysis</w:t>
      </w:r>
    </w:p>
    <w:p w14:paraId="0A3DC9BA" w14:textId="77777777" w:rsidR="00244909" w:rsidRPr="00244909" w:rsidRDefault="00244909" w:rsidP="003C757B">
      <w:pPr>
        <w:numPr>
          <w:ilvl w:val="0"/>
          <w:numId w:val="82"/>
        </w:numPr>
        <w:spacing w:line="276" w:lineRule="auto"/>
      </w:pPr>
      <w:r w:rsidRPr="00244909">
        <w:rPr>
          <w:b/>
          <w:bCs/>
        </w:rPr>
        <w:t>Specification</w:t>
      </w:r>
    </w:p>
    <w:p w14:paraId="7F70AA7A" w14:textId="77777777" w:rsidR="00244909" w:rsidRPr="00244909" w:rsidRDefault="00244909" w:rsidP="003C757B">
      <w:pPr>
        <w:numPr>
          <w:ilvl w:val="0"/>
          <w:numId w:val="82"/>
        </w:numPr>
        <w:spacing w:line="276" w:lineRule="auto"/>
      </w:pPr>
      <w:r w:rsidRPr="00244909">
        <w:rPr>
          <w:b/>
          <w:bCs/>
        </w:rPr>
        <w:t>Design</w:t>
      </w:r>
    </w:p>
    <w:p w14:paraId="2048F638" w14:textId="77777777" w:rsidR="00244909" w:rsidRPr="00244909" w:rsidRDefault="00244909" w:rsidP="003C757B">
      <w:pPr>
        <w:numPr>
          <w:ilvl w:val="0"/>
          <w:numId w:val="82"/>
        </w:numPr>
        <w:spacing w:line="276" w:lineRule="auto"/>
      </w:pPr>
      <w:r w:rsidRPr="00244909">
        <w:rPr>
          <w:b/>
          <w:bCs/>
        </w:rPr>
        <w:t>Coding</w:t>
      </w:r>
    </w:p>
    <w:p w14:paraId="2A1A8B67" w14:textId="77777777" w:rsidR="00244909" w:rsidRPr="00244909" w:rsidRDefault="00244909" w:rsidP="003C757B">
      <w:pPr>
        <w:numPr>
          <w:ilvl w:val="0"/>
          <w:numId w:val="82"/>
        </w:numPr>
        <w:spacing w:line="276" w:lineRule="auto"/>
      </w:pPr>
      <w:r w:rsidRPr="00244909">
        <w:rPr>
          <w:b/>
          <w:bCs/>
        </w:rPr>
        <w:t>Testing</w:t>
      </w:r>
    </w:p>
    <w:p w14:paraId="5762A5B7" w14:textId="77777777" w:rsidR="00244909" w:rsidRPr="00244909" w:rsidRDefault="00244909" w:rsidP="003C757B">
      <w:pPr>
        <w:numPr>
          <w:ilvl w:val="0"/>
          <w:numId w:val="82"/>
        </w:numPr>
        <w:spacing w:line="276" w:lineRule="auto"/>
      </w:pPr>
      <w:r w:rsidRPr="00244909">
        <w:rPr>
          <w:b/>
          <w:bCs/>
        </w:rPr>
        <w:t>Release</w:t>
      </w:r>
    </w:p>
    <w:p w14:paraId="7E7C3944" w14:textId="77777777" w:rsidR="00244909" w:rsidRPr="00244909" w:rsidRDefault="00244909" w:rsidP="003C757B">
      <w:pPr>
        <w:numPr>
          <w:ilvl w:val="0"/>
          <w:numId w:val="82"/>
        </w:numPr>
        <w:spacing w:line="276" w:lineRule="auto"/>
      </w:pPr>
      <w:r w:rsidRPr="00244909">
        <w:rPr>
          <w:b/>
          <w:bCs/>
        </w:rPr>
        <w:t>Post-Release Support</w:t>
      </w:r>
    </w:p>
    <w:p w14:paraId="4DCCB852" w14:textId="77777777" w:rsidR="00244909" w:rsidRDefault="00244909" w:rsidP="003C757B">
      <w:pPr>
        <w:spacing w:line="276" w:lineRule="auto"/>
        <w:rPr>
          <w:b/>
          <w:bCs/>
        </w:rPr>
      </w:pPr>
    </w:p>
    <w:p w14:paraId="7EADD318" w14:textId="34C39235" w:rsidR="00244909" w:rsidRPr="00244909" w:rsidRDefault="00244909" w:rsidP="003C757B">
      <w:pPr>
        <w:spacing w:line="276" w:lineRule="auto"/>
        <w:rPr>
          <w:b/>
          <w:bCs/>
        </w:rPr>
      </w:pPr>
      <w:r w:rsidRPr="00244909">
        <w:rPr>
          <w:b/>
          <w:bCs/>
        </w:rPr>
        <w:t>Role of QA in the Waterfall Process</w:t>
      </w:r>
    </w:p>
    <w:p w14:paraId="6D884769" w14:textId="77777777" w:rsidR="00244909" w:rsidRPr="00244909" w:rsidRDefault="00244909" w:rsidP="003C757B">
      <w:pPr>
        <w:numPr>
          <w:ilvl w:val="0"/>
          <w:numId w:val="83"/>
        </w:numPr>
        <w:spacing w:line="276" w:lineRule="auto"/>
      </w:pPr>
      <w:r w:rsidRPr="00244909">
        <w:rPr>
          <w:b/>
          <w:bCs/>
        </w:rPr>
        <w:t>Testing</w:t>
      </w:r>
      <w:r w:rsidRPr="00244909">
        <w:t> is a critical QA activity and serves as a key component in the </w:t>
      </w:r>
      <w:r w:rsidRPr="00244909">
        <w:rPr>
          <w:b/>
          <w:bCs/>
        </w:rPr>
        <w:t>development chain</w:t>
      </w:r>
      <w:r w:rsidRPr="00244909">
        <w:t>.</w:t>
      </w:r>
    </w:p>
    <w:p w14:paraId="2028858D" w14:textId="41C7FD0D" w:rsidR="00244909" w:rsidRPr="00244909" w:rsidRDefault="00244909" w:rsidP="003C757B">
      <w:pPr>
        <w:numPr>
          <w:ilvl w:val="0"/>
          <w:numId w:val="83"/>
        </w:numPr>
        <w:spacing w:line="276" w:lineRule="auto"/>
      </w:pPr>
      <w:r w:rsidRPr="00244909">
        <w:t>Other </w:t>
      </w:r>
      <w:r w:rsidRPr="00244909">
        <w:rPr>
          <w:b/>
          <w:bCs/>
        </w:rPr>
        <w:t>QA activities</w:t>
      </w:r>
      <w:r w:rsidRPr="00244909">
        <w:t> (e.g., inspections, reviews) occur </w:t>
      </w:r>
      <w:r w:rsidRPr="00244909">
        <w:rPr>
          <w:b/>
          <w:bCs/>
        </w:rPr>
        <w:t>throughout various stages</w:t>
      </w:r>
      <w:r w:rsidRPr="00244909">
        <w:t>, especially at </w:t>
      </w:r>
      <w:r w:rsidRPr="00244909">
        <w:rPr>
          <w:b/>
          <w:bCs/>
        </w:rPr>
        <w:t>transitions</w:t>
      </w:r>
      <w:r>
        <w:rPr>
          <w:b/>
          <w:bCs/>
        </w:rPr>
        <w:t xml:space="preserve"> </w:t>
      </w:r>
      <w:r w:rsidRPr="00244909">
        <w:t>between phases to ensure quality </w:t>
      </w:r>
      <w:r w:rsidRPr="00244909">
        <w:rPr>
          <w:b/>
          <w:bCs/>
        </w:rPr>
        <w:t>before proceeding</w:t>
      </w:r>
      <w:r w:rsidRPr="00244909">
        <w:t>.</w:t>
      </w:r>
    </w:p>
    <w:p w14:paraId="31F7D735" w14:textId="77777777" w:rsidR="00244909" w:rsidRDefault="00244909" w:rsidP="003C757B">
      <w:pPr>
        <w:spacing w:line="276" w:lineRule="auto"/>
        <w:rPr>
          <w:b/>
          <w:bCs/>
        </w:rPr>
      </w:pPr>
    </w:p>
    <w:p w14:paraId="4D98362F" w14:textId="3043BEB4" w:rsidR="00244909" w:rsidRPr="00244909" w:rsidRDefault="00244909" w:rsidP="003C757B">
      <w:pPr>
        <w:spacing w:line="276" w:lineRule="auto"/>
        <w:rPr>
          <w:b/>
          <w:bCs/>
        </w:rPr>
      </w:pPr>
      <w:r w:rsidRPr="00244909">
        <w:rPr>
          <w:b/>
          <w:bCs/>
        </w:rPr>
        <w:t>Defect Prevention Focus in Early Phases</w:t>
      </w:r>
    </w:p>
    <w:p w14:paraId="6363793F" w14:textId="77777777" w:rsidR="00244909" w:rsidRPr="00244909" w:rsidRDefault="00244909" w:rsidP="003C757B">
      <w:pPr>
        <w:spacing w:line="276" w:lineRule="auto"/>
      </w:pPr>
      <w:r w:rsidRPr="00244909">
        <w:t>Defect prevention is prioritized in the </w:t>
      </w:r>
      <w:r w:rsidRPr="00244909">
        <w:rPr>
          <w:b/>
          <w:bCs/>
        </w:rPr>
        <w:t>early development phases</w:t>
      </w:r>
      <w:r w:rsidRPr="00244909">
        <w:t> due to:</w:t>
      </w:r>
    </w:p>
    <w:p w14:paraId="7A2F4D5C" w14:textId="77777777" w:rsidR="00244909" w:rsidRPr="00244909" w:rsidRDefault="00244909" w:rsidP="003C757B">
      <w:pPr>
        <w:numPr>
          <w:ilvl w:val="0"/>
          <w:numId w:val="84"/>
        </w:numPr>
        <w:spacing w:line="276" w:lineRule="auto"/>
      </w:pPr>
      <w:r w:rsidRPr="00244909">
        <w:rPr>
          <w:b/>
          <w:bCs/>
        </w:rPr>
        <w:t>Early-stage errors</w:t>
      </w:r>
      <w:r w:rsidRPr="00244909">
        <w:t> from conceptual mistakes, domain unfamiliarity, or inexperience.</w:t>
      </w:r>
    </w:p>
    <w:p w14:paraId="03B7BCB5" w14:textId="77777777" w:rsidR="00244909" w:rsidRPr="00244909" w:rsidRDefault="00244909" w:rsidP="003C757B">
      <w:pPr>
        <w:numPr>
          <w:ilvl w:val="0"/>
          <w:numId w:val="84"/>
        </w:numPr>
        <w:spacing w:line="276" w:lineRule="auto"/>
      </w:pPr>
      <w:r w:rsidRPr="00244909">
        <w:rPr>
          <w:b/>
          <w:bCs/>
        </w:rPr>
        <w:lastRenderedPageBreak/>
        <w:t>Majority of defects</w:t>
      </w:r>
      <w:r w:rsidRPr="00244909">
        <w:t> being injected during design and implementation, making </w:t>
      </w:r>
      <w:r w:rsidRPr="00244909">
        <w:rPr>
          <w:b/>
          <w:bCs/>
        </w:rPr>
        <w:t>early intervention</w:t>
      </w:r>
      <w:r w:rsidRPr="00244909">
        <w:t> crucial.</w:t>
      </w:r>
    </w:p>
    <w:p w14:paraId="25668027" w14:textId="77777777" w:rsidR="00244909" w:rsidRDefault="00244909" w:rsidP="003C757B">
      <w:pPr>
        <w:spacing w:line="276" w:lineRule="auto"/>
      </w:pPr>
    </w:p>
    <w:p w14:paraId="3ACF3004" w14:textId="0C07E19A" w:rsidR="00244909" w:rsidRPr="00244909" w:rsidRDefault="00244909" w:rsidP="003C757B">
      <w:pPr>
        <w:spacing w:line="276" w:lineRule="auto"/>
      </w:pPr>
      <w:r w:rsidRPr="00244909">
        <w:t>Techniques such as </w:t>
      </w:r>
      <w:r w:rsidRPr="00244909">
        <w:rPr>
          <w:b/>
          <w:bCs/>
        </w:rPr>
        <w:t>inspections</w:t>
      </w:r>
      <w:r w:rsidRPr="00244909">
        <w:t> of requirements, product specifications, and designs help </w:t>
      </w:r>
      <w:r w:rsidRPr="00244909">
        <w:rPr>
          <w:b/>
          <w:bCs/>
        </w:rPr>
        <w:t>detect and prevent faults early</w:t>
      </w:r>
      <w:r w:rsidRPr="00244909">
        <w:t>, reducing propagation and </w:t>
      </w:r>
      <w:r w:rsidRPr="00244909">
        <w:rPr>
          <w:b/>
          <w:bCs/>
        </w:rPr>
        <w:t>minimizing costly fixes</w:t>
      </w:r>
      <w:r w:rsidRPr="00244909">
        <w:t> in later stages.</w:t>
      </w:r>
    </w:p>
    <w:p w14:paraId="3DFCADE7" w14:textId="77777777" w:rsidR="00244909" w:rsidRDefault="00244909" w:rsidP="003C757B">
      <w:pPr>
        <w:spacing w:line="276" w:lineRule="auto"/>
        <w:rPr>
          <w:b/>
          <w:bCs/>
        </w:rPr>
      </w:pPr>
    </w:p>
    <w:p w14:paraId="3971CF23" w14:textId="684F1C47" w:rsidR="00244909" w:rsidRPr="00244909" w:rsidRDefault="00244909" w:rsidP="003C757B">
      <w:pPr>
        <w:spacing w:line="276" w:lineRule="auto"/>
        <w:rPr>
          <w:b/>
          <w:bCs/>
        </w:rPr>
      </w:pPr>
      <w:r w:rsidRPr="00244909">
        <w:rPr>
          <w:b/>
          <w:bCs/>
        </w:rPr>
        <w:t>Defect Detection and Removal in Later Phases</w:t>
      </w:r>
    </w:p>
    <w:p w14:paraId="5E2448B4" w14:textId="77777777" w:rsidR="00244909" w:rsidRPr="00244909" w:rsidRDefault="00244909" w:rsidP="003C757B">
      <w:pPr>
        <w:numPr>
          <w:ilvl w:val="0"/>
          <w:numId w:val="85"/>
        </w:numPr>
        <w:spacing w:line="276" w:lineRule="auto"/>
      </w:pPr>
      <w:r w:rsidRPr="00244909">
        <w:t>While some issues are </w:t>
      </w:r>
      <w:r w:rsidRPr="00244909">
        <w:rPr>
          <w:b/>
          <w:bCs/>
        </w:rPr>
        <w:t>identified early</w:t>
      </w:r>
      <w:r w:rsidRPr="00244909">
        <w:t>, </w:t>
      </w:r>
      <w:r w:rsidRPr="00244909">
        <w:rPr>
          <w:b/>
          <w:bCs/>
        </w:rPr>
        <w:t>dynamic problems</w:t>
      </w:r>
      <w:r w:rsidRPr="00244909">
        <w:t> (e.g., runtime errors) only become </w:t>
      </w:r>
      <w:r w:rsidRPr="00244909">
        <w:rPr>
          <w:b/>
          <w:bCs/>
        </w:rPr>
        <w:t>apparent during execution</w:t>
      </w:r>
      <w:r w:rsidRPr="00244909">
        <w:t>, necessitating </w:t>
      </w:r>
      <w:r w:rsidRPr="00244909">
        <w:rPr>
          <w:b/>
          <w:bCs/>
        </w:rPr>
        <w:t>testing in middle-to-late stages</w:t>
      </w:r>
      <w:r w:rsidRPr="00244909">
        <w:t>.</w:t>
      </w:r>
    </w:p>
    <w:p w14:paraId="31061D2C" w14:textId="77777777" w:rsidR="00244909" w:rsidRPr="00244909" w:rsidRDefault="00244909" w:rsidP="003C757B">
      <w:pPr>
        <w:numPr>
          <w:ilvl w:val="0"/>
          <w:numId w:val="85"/>
        </w:numPr>
        <w:spacing w:line="276" w:lineRule="auto"/>
      </w:pPr>
      <w:r w:rsidRPr="00244909">
        <w:rPr>
          <w:b/>
          <w:bCs/>
        </w:rPr>
        <w:t>Interdependencies</w:t>
      </w:r>
      <w:r w:rsidRPr="00244909">
        <w:t> between components also emerge </w:t>
      </w:r>
      <w:r w:rsidRPr="00244909">
        <w:rPr>
          <w:b/>
          <w:bCs/>
        </w:rPr>
        <w:t>after implementation</w:t>
      </w:r>
      <w:r w:rsidRPr="00244909">
        <w:t>, reinforcing the need for late-stage testing.</w:t>
      </w:r>
    </w:p>
    <w:p w14:paraId="51FDEAD6" w14:textId="77777777" w:rsidR="00244909" w:rsidRDefault="00244909" w:rsidP="003C757B">
      <w:pPr>
        <w:spacing w:line="276" w:lineRule="auto"/>
        <w:rPr>
          <w:b/>
          <w:bCs/>
        </w:rPr>
      </w:pPr>
    </w:p>
    <w:p w14:paraId="5299FD85" w14:textId="21A85627" w:rsidR="00244909" w:rsidRPr="00244909" w:rsidRDefault="00244909" w:rsidP="003C757B">
      <w:pPr>
        <w:spacing w:line="276" w:lineRule="auto"/>
        <w:rPr>
          <w:b/>
          <w:bCs/>
        </w:rPr>
      </w:pPr>
      <w:r w:rsidRPr="00244909">
        <w:rPr>
          <w:b/>
          <w:bCs/>
        </w:rPr>
        <w:t>Failure Prevention and Containment in Operational Phases</w:t>
      </w:r>
    </w:p>
    <w:p w14:paraId="789FBDAA" w14:textId="77777777" w:rsidR="00244909" w:rsidRPr="00244909" w:rsidRDefault="00244909" w:rsidP="003C757B">
      <w:pPr>
        <w:numPr>
          <w:ilvl w:val="0"/>
          <w:numId w:val="86"/>
        </w:numPr>
        <w:spacing w:line="276" w:lineRule="auto"/>
      </w:pPr>
      <w:r w:rsidRPr="00244909">
        <w:rPr>
          <w:b/>
          <w:bCs/>
        </w:rPr>
        <w:t>Fault tolerance</w:t>
      </w:r>
      <w:r w:rsidRPr="00244909">
        <w:t> and </w:t>
      </w:r>
      <w:r w:rsidRPr="00244909">
        <w:rPr>
          <w:b/>
          <w:bCs/>
        </w:rPr>
        <w:t>safety assurance</w:t>
      </w:r>
      <w:r w:rsidRPr="00244909">
        <w:t> become critical </w:t>
      </w:r>
      <w:r w:rsidRPr="00244909">
        <w:rPr>
          <w:b/>
          <w:bCs/>
        </w:rPr>
        <w:t>post-release</w:t>
      </w:r>
      <w:r w:rsidRPr="00244909">
        <w:t>, ensuring reliability and resilience.</w:t>
      </w:r>
    </w:p>
    <w:p w14:paraId="233C279C" w14:textId="77777777" w:rsidR="00244909" w:rsidRPr="00244909" w:rsidRDefault="00244909" w:rsidP="003C757B">
      <w:pPr>
        <w:numPr>
          <w:ilvl w:val="0"/>
          <w:numId w:val="86"/>
        </w:numPr>
        <w:spacing w:line="276" w:lineRule="auto"/>
      </w:pPr>
      <w:r w:rsidRPr="00244909">
        <w:t>However, planning and designing for </w:t>
      </w:r>
      <w:r w:rsidRPr="00244909">
        <w:rPr>
          <w:b/>
          <w:bCs/>
        </w:rPr>
        <w:t>failure containment</w:t>
      </w:r>
      <w:r w:rsidRPr="00244909">
        <w:t> must be integrated </w:t>
      </w:r>
      <w:r w:rsidRPr="00244909">
        <w:rPr>
          <w:b/>
          <w:bCs/>
        </w:rPr>
        <w:t>throughout development</w:t>
      </w:r>
      <w:r w:rsidRPr="00244909">
        <w:t>, just like other product features.</w:t>
      </w:r>
    </w:p>
    <w:p w14:paraId="12EAEDFE" w14:textId="77777777" w:rsidR="00244909" w:rsidRDefault="00244909" w:rsidP="003C757B">
      <w:pPr>
        <w:spacing w:line="276" w:lineRule="auto"/>
        <w:rPr>
          <w:b/>
          <w:bCs/>
        </w:rPr>
      </w:pPr>
    </w:p>
    <w:p w14:paraId="55C84118" w14:textId="1526F753" w:rsidR="00244909" w:rsidRPr="00244909" w:rsidRDefault="00244909" w:rsidP="003C757B">
      <w:pPr>
        <w:spacing w:line="276" w:lineRule="auto"/>
        <w:rPr>
          <w:b/>
          <w:bCs/>
        </w:rPr>
      </w:pPr>
      <w:r w:rsidRPr="00244909">
        <w:rPr>
          <w:b/>
          <w:bCs/>
        </w:rPr>
        <w:t>Key QA Activity Distribution</w:t>
      </w:r>
    </w:p>
    <w:p w14:paraId="7E76231C" w14:textId="77777777" w:rsidR="00244909" w:rsidRPr="00244909" w:rsidRDefault="00244909" w:rsidP="003C757B">
      <w:pPr>
        <w:numPr>
          <w:ilvl w:val="0"/>
          <w:numId w:val="87"/>
        </w:numPr>
        <w:spacing w:line="276" w:lineRule="auto"/>
      </w:pPr>
      <w:r w:rsidRPr="00244909">
        <w:rPr>
          <w:b/>
          <w:bCs/>
        </w:rPr>
        <w:t>Testing</w:t>
      </w:r>
      <w:r w:rsidRPr="00244909">
        <w:t> is the main QA focus in the </w:t>
      </w:r>
      <w:r w:rsidRPr="00244909">
        <w:rPr>
          <w:b/>
          <w:bCs/>
        </w:rPr>
        <w:t>testing phase</w:t>
      </w:r>
      <w:r w:rsidRPr="00244909">
        <w:t>.</w:t>
      </w:r>
    </w:p>
    <w:p w14:paraId="152DF0DF" w14:textId="77777777" w:rsidR="00244909" w:rsidRPr="00244909" w:rsidRDefault="00244909" w:rsidP="003C757B">
      <w:pPr>
        <w:numPr>
          <w:ilvl w:val="0"/>
          <w:numId w:val="87"/>
        </w:numPr>
        <w:spacing w:line="276" w:lineRule="auto"/>
      </w:pPr>
      <w:r w:rsidRPr="00244909">
        <w:rPr>
          <w:b/>
          <w:bCs/>
        </w:rPr>
        <w:t>Inspections and reviews</w:t>
      </w:r>
      <w:r w:rsidRPr="00244909">
        <w:t> serve as </w:t>
      </w:r>
      <w:r w:rsidRPr="00244909">
        <w:rPr>
          <w:b/>
          <w:bCs/>
        </w:rPr>
        <w:t>quality gates</w:t>
      </w:r>
      <w:r w:rsidRPr="00244909">
        <w:t> between phases, except for </w:t>
      </w:r>
      <w:r w:rsidRPr="00244909">
        <w:rPr>
          <w:b/>
          <w:bCs/>
        </w:rPr>
        <w:t>testing to release</w:t>
      </w:r>
      <w:r w:rsidRPr="00244909">
        <w:t>, which includes </w:t>
      </w:r>
      <w:r w:rsidRPr="00244909">
        <w:rPr>
          <w:b/>
          <w:bCs/>
        </w:rPr>
        <w:t>acceptance testing</w:t>
      </w:r>
      <w:r w:rsidRPr="00244909">
        <w:t>.</w:t>
      </w:r>
    </w:p>
    <w:p w14:paraId="1E7E4CB1" w14:textId="77777777" w:rsidR="00244909" w:rsidRPr="00244909" w:rsidRDefault="00244909" w:rsidP="003C757B">
      <w:pPr>
        <w:numPr>
          <w:ilvl w:val="0"/>
          <w:numId w:val="87"/>
        </w:numPr>
        <w:spacing w:line="276" w:lineRule="auto"/>
      </w:pPr>
      <w:r w:rsidRPr="00244909">
        <w:rPr>
          <w:b/>
          <w:bCs/>
        </w:rPr>
        <w:t>QA spans all development phases</w:t>
      </w:r>
      <w:r w:rsidRPr="00244909">
        <w:t>, with:</w:t>
      </w:r>
    </w:p>
    <w:p w14:paraId="6E50E62F" w14:textId="77777777" w:rsidR="00244909" w:rsidRPr="00244909" w:rsidRDefault="00244909" w:rsidP="003C757B">
      <w:pPr>
        <w:numPr>
          <w:ilvl w:val="1"/>
          <w:numId w:val="87"/>
        </w:numPr>
        <w:spacing w:line="276" w:lineRule="auto"/>
      </w:pPr>
      <w:r w:rsidRPr="00244909">
        <w:rPr>
          <w:b/>
          <w:bCs/>
        </w:rPr>
        <w:t>Defect prevention</w:t>
      </w:r>
      <w:r w:rsidRPr="00244909">
        <w:t> emphasized in early phases.</w:t>
      </w:r>
    </w:p>
    <w:p w14:paraId="309B88A5" w14:textId="77777777" w:rsidR="00244909" w:rsidRPr="00244909" w:rsidRDefault="00244909" w:rsidP="003C757B">
      <w:pPr>
        <w:numPr>
          <w:ilvl w:val="1"/>
          <w:numId w:val="87"/>
        </w:numPr>
        <w:spacing w:line="276" w:lineRule="auto"/>
      </w:pPr>
      <w:r w:rsidRPr="00244909">
        <w:rPr>
          <w:b/>
          <w:bCs/>
        </w:rPr>
        <w:t>Defect removal</w:t>
      </w:r>
      <w:r w:rsidRPr="00244909">
        <w:t> focused on coding and testing.</w:t>
      </w:r>
    </w:p>
    <w:p w14:paraId="59D5E740" w14:textId="77777777" w:rsidR="00244909" w:rsidRPr="00244909" w:rsidRDefault="00244909" w:rsidP="003C757B">
      <w:pPr>
        <w:numPr>
          <w:ilvl w:val="1"/>
          <w:numId w:val="87"/>
        </w:numPr>
        <w:spacing w:line="276" w:lineRule="auto"/>
      </w:pPr>
      <w:r w:rsidRPr="00244909">
        <w:rPr>
          <w:b/>
          <w:bCs/>
        </w:rPr>
        <w:t>Defect containment</w:t>
      </w:r>
      <w:r w:rsidRPr="00244909">
        <w:t> emphasized in operational support.</w:t>
      </w:r>
    </w:p>
    <w:p w14:paraId="48FB362A" w14:textId="77777777" w:rsidR="0043773C" w:rsidRDefault="0043773C" w:rsidP="003C757B">
      <w:pPr>
        <w:spacing w:line="276" w:lineRule="auto"/>
      </w:pPr>
    </w:p>
    <w:p w14:paraId="7E155CC3" w14:textId="6859CD5C" w:rsidR="00244909" w:rsidRDefault="00244909" w:rsidP="003C757B">
      <w:pPr>
        <w:spacing w:line="276" w:lineRule="auto"/>
      </w:pPr>
      <w:r w:rsidRPr="00244909">
        <w:t>This structured QA approach ensures </w:t>
      </w:r>
      <w:r w:rsidRPr="00244909">
        <w:rPr>
          <w:b/>
          <w:bCs/>
        </w:rPr>
        <w:t>early fault detection, efficient defect removal, and robust failure containment</w:t>
      </w:r>
      <w:r w:rsidR="0043773C">
        <w:rPr>
          <w:b/>
          <w:bCs/>
        </w:rPr>
        <w:t xml:space="preserve"> </w:t>
      </w:r>
      <w:r w:rsidRPr="00244909">
        <w:t>for improved software quality.</w:t>
      </w:r>
    </w:p>
    <w:p w14:paraId="19ADDB87" w14:textId="25F1EEB7" w:rsidR="0043773C" w:rsidRDefault="006B68AE" w:rsidP="003C757B">
      <w:pPr>
        <w:pStyle w:val="Heading1"/>
        <w:spacing w:line="276" w:lineRule="auto"/>
      </w:pPr>
      <w:r w:rsidRPr="006B68AE">
        <w:t>QA in Other Software Processes</w:t>
      </w:r>
    </w:p>
    <w:p w14:paraId="33E90C37" w14:textId="77777777" w:rsidR="00E9308C" w:rsidRPr="00E9308C" w:rsidRDefault="00E9308C" w:rsidP="003C757B">
      <w:pPr>
        <w:spacing w:line="276" w:lineRule="auto"/>
      </w:pPr>
      <w:r w:rsidRPr="00E9308C">
        <w:t>Quality Assurance (QA) activities vary across </w:t>
      </w:r>
      <w:r w:rsidRPr="00E9308C">
        <w:rPr>
          <w:b/>
          <w:bCs/>
        </w:rPr>
        <w:t>different software development models</w:t>
      </w:r>
      <w:r w:rsidRPr="00E9308C">
        <w:t> but remain essential for ensuring software quality and reliability.</w:t>
      </w:r>
    </w:p>
    <w:p w14:paraId="4E7A0A65" w14:textId="77777777" w:rsidR="00E9308C" w:rsidRDefault="00E9308C" w:rsidP="003C757B">
      <w:pPr>
        <w:spacing w:line="276" w:lineRule="auto"/>
        <w:rPr>
          <w:b/>
          <w:bCs/>
        </w:rPr>
      </w:pPr>
    </w:p>
    <w:p w14:paraId="61CF66D1" w14:textId="77777777" w:rsidR="00402EB2" w:rsidRDefault="00402EB2" w:rsidP="003C757B">
      <w:pPr>
        <w:spacing w:line="276" w:lineRule="auto"/>
        <w:rPr>
          <w:b/>
          <w:bCs/>
        </w:rPr>
      </w:pPr>
    </w:p>
    <w:p w14:paraId="0E8675B2" w14:textId="52856062" w:rsidR="00E9308C" w:rsidRPr="00E9308C" w:rsidRDefault="00E9308C" w:rsidP="003C757B">
      <w:pPr>
        <w:spacing w:line="276" w:lineRule="auto"/>
        <w:rPr>
          <w:b/>
          <w:bCs/>
        </w:rPr>
      </w:pPr>
      <w:r w:rsidRPr="00E9308C">
        <w:rPr>
          <w:b/>
          <w:bCs/>
        </w:rPr>
        <w:lastRenderedPageBreak/>
        <w:t>QA in Incremental and Iterative Processes</w:t>
      </w:r>
    </w:p>
    <w:p w14:paraId="575DEDBA" w14:textId="77777777" w:rsidR="00E9308C" w:rsidRPr="00E9308C" w:rsidRDefault="00E9308C" w:rsidP="003C757B">
      <w:pPr>
        <w:numPr>
          <w:ilvl w:val="0"/>
          <w:numId w:val="88"/>
        </w:numPr>
        <w:spacing w:line="276" w:lineRule="auto"/>
      </w:pPr>
      <w:r w:rsidRPr="00E9308C">
        <w:t>These processes break development into </w:t>
      </w:r>
      <w:r w:rsidRPr="00E9308C">
        <w:rPr>
          <w:b/>
          <w:bCs/>
        </w:rPr>
        <w:t>multiple increments or iterations</w:t>
      </w:r>
      <w:r w:rsidRPr="00E9308C">
        <w:t>, each following similar </w:t>
      </w:r>
      <w:proofErr w:type="gramStart"/>
      <w:r w:rsidRPr="00E9308C">
        <w:rPr>
          <w:b/>
          <w:bCs/>
        </w:rPr>
        <w:t>mini-stages</w:t>
      </w:r>
      <w:proofErr w:type="gramEnd"/>
      <w:r w:rsidRPr="00E9308C">
        <w:t> as in the waterfall model.</w:t>
      </w:r>
    </w:p>
    <w:p w14:paraId="4975DE06" w14:textId="77777777" w:rsidR="00E9308C" w:rsidRPr="00E9308C" w:rsidRDefault="00E9308C" w:rsidP="003C757B">
      <w:pPr>
        <w:numPr>
          <w:ilvl w:val="0"/>
          <w:numId w:val="88"/>
        </w:numPr>
        <w:spacing w:line="276" w:lineRule="auto"/>
      </w:pPr>
      <w:r w:rsidRPr="00E9308C">
        <w:rPr>
          <w:b/>
          <w:bCs/>
        </w:rPr>
        <w:t>Integration testing</w:t>
      </w:r>
      <w:r w:rsidRPr="00E9308C">
        <w:t> is </w:t>
      </w:r>
      <w:r w:rsidRPr="00E9308C">
        <w:rPr>
          <w:b/>
          <w:bCs/>
        </w:rPr>
        <w:t>crucial</w:t>
      </w:r>
      <w:r w:rsidRPr="00E9308C">
        <w:t> at the end of each iteration to ensure </w:t>
      </w:r>
      <w:r w:rsidRPr="00E9308C">
        <w:rPr>
          <w:b/>
          <w:bCs/>
        </w:rPr>
        <w:t>seamless interoperability</w:t>
      </w:r>
      <w:r w:rsidRPr="00E9308C">
        <w:t> between new and existing components.</w:t>
      </w:r>
    </w:p>
    <w:p w14:paraId="1DC9671C" w14:textId="77777777" w:rsidR="00402EB2" w:rsidRDefault="00402EB2" w:rsidP="003C757B">
      <w:pPr>
        <w:spacing w:line="276" w:lineRule="auto"/>
        <w:rPr>
          <w:b/>
          <w:bCs/>
        </w:rPr>
      </w:pPr>
    </w:p>
    <w:p w14:paraId="49D363C5" w14:textId="6A6E1FDE" w:rsidR="00E9308C" w:rsidRPr="00E9308C" w:rsidRDefault="00E9308C" w:rsidP="003C757B">
      <w:pPr>
        <w:spacing w:line="276" w:lineRule="auto"/>
        <w:rPr>
          <w:b/>
          <w:bCs/>
        </w:rPr>
      </w:pPr>
      <w:r w:rsidRPr="00E9308C">
        <w:rPr>
          <w:b/>
          <w:bCs/>
        </w:rPr>
        <w:t>QA in the Spiral Process</w:t>
      </w:r>
    </w:p>
    <w:p w14:paraId="4DA7635E" w14:textId="77777777" w:rsidR="00E9308C" w:rsidRPr="00E9308C" w:rsidRDefault="00E9308C" w:rsidP="003C757B">
      <w:pPr>
        <w:numPr>
          <w:ilvl w:val="0"/>
          <w:numId w:val="89"/>
        </w:numPr>
        <w:spacing w:line="276" w:lineRule="auto"/>
      </w:pPr>
      <w:proofErr w:type="gramStart"/>
      <w:r w:rsidRPr="00E9308C">
        <w:t>Similar to</w:t>
      </w:r>
      <w:proofErr w:type="gramEnd"/>
      <w:r w:rsidRPr="00E9308C">
        <w:t> </w:t>
      </w:r>
      <w:r w:rsidRPr="00E9308C">
        <w:rPr>
          <w:b/>
          <w:bCs/>
        </w:rPr>
        <w:t>incremental and iterative models</w:t>
      </w:r>
      <w:r w:rsidRPr="00E9308C">
        <w:t> but with a </w:t>
      </w:r>
      <w:r w:rsidRPr="00E9308C">
        <w:rPr>
          <w:b/>
          <w:bCs/>
        </w:rPr>
        <w:t>risk-driven approach</w:t>
      </w:r>
      <w:r w:rsidRPr="00E9308C">
        <w:t>.</w:t>
      </w:r>
    </w:p>
    <w:p w14:paraId="299BEF15" w14:textId="77777777" w:rsidR="00E9308C" w:rsidRPr="00E9308C" w:rsidRDefault="00E9308C" w:rsidP="003C757B">
      <w:pPr>
        <w:numPr>
          <w:ilvl w:val="0"/>
          <w:numId w:val="89"/>
        </w:numPr>
        <w:spacing w:line="276" w:lineRule="auto"/>
      </w:pPr>
      <w:r w:rsidRPr="00E9308C">
        <w:rPr>
          <w:b/>
          <w:bCs/>
        </w:rPr>
        <w:t>Risk identification and analysis</w:t>
      </w:r>
      <w:r w:rsidRPr="00E9308C">
        <w:t> determine </w:t>
      </w:r>
      <w:r w:rsidRPr="00E9308C">
        <w:rPr>
          <w:b/>
          <w:bCs/>
        </w:rPr>
        <w:t>which part</w:t>
      </w:r>
      <w:r w:rsidRPr="00E9308C">
        <w:t> to develop next, influencing </w:t>
      </w:r>
      <w:r w:rsidRPr="00E9308C">
        <w:rPr>
          <w:b/>
          <w:bCs/>
        </w:rPr>
        <w:t>QA efforts</w:t>
      </w:r>
      <w:r w:rsidRPr="00E9308C">
        <w:t> accordingly.</w:t>
      </w:r>
    </w:p>
    <w:p w14:paraId="5E2FBB9D" w14:textId="77777777" w:rsidR="00E9308C" w:rsidRPr="00E9308C" w:rsidRDefault="00E9308C" w:rsidP="003C757B">
      <w:pPr>
        <w:numPr>
          <w:ilvl w:val="0"/>
          <w:numId w:val="89"/>
        </w:numPr>
        <w:spacing w:line="276" w:lineRule="auto"/>
      </w:pPr>
      <w:r w:rsidRPr="00E9308C">
        <w:rPr>
          <w:b/>
          <w:bCs/>
        </w:rPr>
        <w:t>Selective QA</w:t>
      </w:r>
      <w:r w:rsidRPr="00E9308C">
        <w:t> is applied, with </w:t>
      </w:r>
      <w:r w:rsidRPr="00E9308C">
        <w:rPr>
          <w:b/>
          <w:bCs/>
        </w:rPr>
        <w:t>high-risk components receiving more attention</w:t>
      </w:r>
      <w:r w:rsidRPr="00E9308C">
        <w:t>.</w:t>
      </w:r>
    </w:p>
    <w:p w14:paraId="683D5EB5" w14:textId="77777777" w:rsidR="00E9308C" w:rsidRPr="00E9308C" w:rsidRDefault="00E9308C" w:rsidP="003C757B">
      <w:pPr>
        <w:numPr>
          <w:ilvl w:val="0"/>
          <w:numId w:val="89"/>
        </w:numPr>
        <w:spacing w:line="276" w:lineRule="auto"/>
      </w:pPr>
      <w:r w:rsidRPr="00E9308C">
        <w:rPr>
          <w:b/>
          <w:bCs/>
        </w:rPr>
        <w:t>Usage-based statistical testing</w:t>
      </w:r>
      <w:r w:rsidRPr="00E9308C">
        <w:t> (based on user operational profiles) is particularly suited for this process.</w:t>
      </w:r>
    </w:p>
    <w:p w14:paraId="4B519D46" w14:textId="77777777" w:rsidR="00E9308C" w:rsidRDefault="00E9308C" w:rsidP="003C757B">
      <w:pPr>
        <w:spacing w:line="276" w:lineRule="auto"/>
        <w:rPr>
          <w:b/>
          <w:bCs/>
        </w:rPr>
      </w:pPr>
    </w:p>
    <w:p w14:paraId="15673C71" w14:textId="3AEDAEA4" w:rsidR="00E9308C" w:rsidRPr="00E9308C" w:rsidRDefault="00E9308C" w:rsidP="003C757B">
      <w:pPr>
        <w:spacing w:line="276" w:lineRule="auto"/>
        <w:rPr>
          <w:b/>
          <w:bCs/>
        </w:rPr>
      </w:pPr>
      <w:r w:rsidRPr="00E9308C">
        <w:rPr>
          <w:b/>
          <w:bCs/>
        </w:rPr>
        <w:t>QA in Agile Development and Extreme Programming (XP)</w:t>
      </w:r>
    </w:p>
    <w:p w14:paraId="34868A1A" w14:textId="77777777" w:rsidR="00E9308C" w:rsidRPr="00E9308C" w:rsidRDefault="00E9308C" w:rsidP="003C757B">
      <w:pPr>
        <w:numPr>
          <w:ilvl w:val="0"/>
          <w:numId w:val="90"/>
        </w:numPr>
        <w:spacing w:line="276" w:lineRule="auto"/>
      </w:pPr>
      <w:r w:rsidRPr="00E9308C">
        <w:t>Agile and XP are </w:t>
      </w:r>
      <w:r w:rsidRPr="00E9308C">
        <w:rPr>
          <w:b/>
          <w:bCs/>
        </w:rPr>
        <w:t>specialized cases</w:t>
      </w:r>
      <w:r w:rsidRPr="00E9308C">
        <w:t> of </w:t>
      </w:r>
      <w:r w:rsidRPr="00E9308C">
        <w:rPr>
          <w:b/>
          <w:bCs/>
        </w:rPr>
        <w:t>incremental, iterative, and spiral models</w:t>
      </w:r>
      <w:r w:rsidRPr="00E9308C">
        <w:t>, commonly used in </w:t>
      </w:r>
      <w:r w:rsidRPr="00E9308C">
        <w:rPr>
          <w:b/>
          <w:bCs/>
        </w:rPr>
        <w:t>Internet-based and open-source projects</w:t>
      </w:r>
      <w:r w:rsidRPr="00E9308C">
        <w:t>.</w:t>
      </w:r>
    </w:p>
    <w:p w14:paraId="286CD320" w14:textId="77777777" w:rsidR="00E9308C" w:rsidRPr="00E9308C" w:rsidRDefault="00E9308C" w:rsidP="003C757B">
      <w:pPr>
        <w:numPr>
          <w:ilvl w:val="0"/>
          <w:numId w:val="90"/>
        </w:numPr>
        <w:spacing w:line="276" w:lineRule="auto"/>
      </w:pPr>
      <w:r w:rsidRPr="00E9308C">
        <w:t>QA, particularly </w:t>
      </w:r>
      <w:r w:rsidRPr="00E9308C">
        <w:rPr>
          <w:b/>
          <w:bCs/>
        </w:rPr>
        <w:t>testing and inspection</w:t>
      </w:r>
      <w:r w:rsidRPr="00E9308C">
        <w:t>, plays an </w:t>
      </w:r>
      <w:r w:rsidRPr="00E9308C">
        <w:rPr>
          <w:b/>
          <w:bCs/>
        </w:rPr>
        <w:t>even more critical role</w:t>
      </w:r>
      <w:r w:rsidRPr="00E9308C">
        <w:t> than in traditional models.</w:t>
      </w:r>
    </w:p>
    <w:p w14:paraId="71EC37A2" w14:textId="77777777" w:rsidR="00E9308C" w:rsidRPr="00E9308C" w:rsidRDefault="00E9308C" w:rsidP="003C757B">
      <w:pPr>
        <w:numPr>
          <w:ilvl w:val="0"/>
          <w:numId w:val="90"/>
        </w:numPr>
        <w:spacing w:line="276" w:lineRule="auto"/>
      </w:pPr>
      <w:r w:rsidRPr="00E9308C">
        <w:rPr>
          <w:b/>
          <w:bCs/>
        </w:rPr>
        <w:t>Test-Driven Development (TDD)</w:t>
      </w:r>
      <w:r w:rsidRPr="00E9308C">
        <w:t> is a core practice in XP, ensuring software is continuously tested during development.</w:t>
      </w:r>
    </w:p>
    <w:p w14:paraId="0E1F26DC" w14:textId="77777777" w:rsidR="00E9308C" w:rsidRPr="00E9308C" w:rsidRDefault="00E9308C" w:rsidP="003C757B">
      <w:pPr>
        <w:numPr>
          <w:ilvl w:val="0"/>
          <w:numId w:val="90"/>
        </w:numPr>
        <w:spacing w:line="276" w:lineRule="auto"/>
      </w:pPr>
      <w:r w:rsidRPr="00E9308C">
        <w:rPr>
          <w:b/>
          <w:bCs/>
        </w:rPr>
        <w:t>Pair programming (two-person inspection)</w:t>
      </w:r>
      <w:r w:rsidRPr="00E9308C">
        <w:t> is extensively used for </w:t>
      </w:r>
      <w:r w:rsidRPr="00E9308C">
        <w:rPr>
          <w:b/>
          <w:bCs/>
        </w:rPr>
        <w:t>continuous code review and defect prevention</w:t>
      </w:r>
      <w:r w:rsidRPr="00E9308C">
        <w:t>.</w:t>
      </w:r>
    </w:p>
    <w:p w14:paraId="6FDAEFD9" w14:textId="77777777" w:rsidR="00E9308C" w:rsidRDefault="00E9308C" w:rsidP="003C757B">
      <w:pPr>
        <w:spacing w:line="276" w:lineRule="auto"/>
        <w:rPr>
          <w:b/>
          <w:bCs/>
        </w:rPr>
      </w:pPr>
    </w:p>
    <w:p w14:paraId="5C2273B4" w14:textId="150B5C27" w:rsidR="00E9308C" w:rsidRPr="00E9308C" w:rsidRDefault="00E9308C" w:rsidP="003C757B">
      <w:pPr>
        <w:spacing w:line="276" w:lineRule="auto"/>
        <w:rPr>
          <w:b/>
          <w:bCs/>
        </w:rPr>
      </w:pPr>
      <w:r w:rsidRPr="00E9308C">
        <w:rPr>
          <w:b/>
          <w:bCs/>
        </w:rPr>
        <w:t>Key Takeaways</w:t>
      </w:r>
    </w:p>
    <w:p w14:paraId="30BD998E" w14:textId="77777777" w:rsidR="00E9308C" w:rsidRPr="00E9308C" w:rsidRDefault="00E9308C" w:rsidP="003C757B">
      <w:pPr>
        <w:numPr>
          <w:ilvl w:val="0"/>
          <w:numId w:val="91"/>
        </w:numPr>
        <w:spacing w:line="276" w:lineRule="auto"/>
      </w:pPr>
      <w:r w:rsidRPr="00E9308C">
        <w:rPr>
          <w:b/>
          <w:bCs/>
        </w:rPr>
        <w:t>Incremental and iterative models</w:t>
      </w:r>
      <w:r w:rsidRPr="00E9308C">
        <w:t> require </w:t>
      </w:r>
      <w:r w:rsidRPr="00E9308C">
        <w:rPr>
          <w:b/>
          <w:bCs/>
        </w:rPr>
        <w:t>continuous integration testing</w:t>
      </w:r>
      <w:r w:rsidRPr="00E9308C">
        <w:t>.</w:t>
      </w:r>
    </w:p>
    <w:p w14:paraId="74B8BC44" w14:textId="77777777" w:rsidR="00E9308C" w:rsidRPr="00E9308C" w:rsidRDefault="00E9308C" w:rsidP="003C757B">
      <w:pPr>
        <w:numPr>
          <w:ilvl w:val="0"/>
          <w:numId w:val="91"/>
        </w:numPr>
        <w:spacing w:line="276" w:lineRule="auto"/>
      </w:pPr>
      <w:r w:rsidRPr="00E9308C">
        <w:rPr>
          <w:b/>
          <w:bCs/>
        </w:rPr>
        <w:t>Spiral models</w:t>
      </w:r>
      <w:r w:rsidRPr="00E9308C">
        <w:t> emphasize </w:t>
      </w:r>
      <w:r w:rsidRPr="00E9308C">
        <w:rPr>
          <w:b/>
          <w:bCs/>
        </w:rPr>
        <w:t>risk-based QA</w:t>
      </w:r>
      <w:r w:rsidRPr="00E9308C">
        <w:t>, with testing efforts focusing more on high-risk components.</w:t>
      </w:r>
    </w:p>
    <w:p w14:paraId="6E1B7B2E" w14:textId="77777777" w:rsidR="00E9308C" w:rsidRPr="00E9308C" w:rsidRDefault="00E9308C" w:rsidP="003C757B">
      <w:pPr>
        <w:numPr>
          <w:ilvl w:val="0"/>
          <w:numId w:val="91"/>
        </w:numPr>
        <w:spacing w:line="276" w:lineRule="auto"/>
      </w:pPr>
      <w:r w:rsidRPr="00E9308C">
        <w:rPr>
          <w:b/>
          <w:bCs/>
        </w:rPr>
        <w:t>Agile and XP</w:t>
      </w:r>
      <w:r w:rsidRPr="00E9308C">
        <w:t> rely heavily on </w:t>
      </w:r>
      <w:r w:rsidRPr="00E9308C">
        <w:rPr>
          <w:b/>
          <w:bCs/>
        </w:rPr>
        <w:t>TDD and peer inspections</w:t>
      </w:r>
      <w:r w:rsidRPr="00E9308C">
        <w:t>, ensuring high-quality code through </w:t>
      </w:r>
      <w:r w:rsidRPr="00E9308C">
        <w:rPr>
          <w:b/>
          <w:bCs/>
        </w:rPr>
        <w:t>frequent, rigorous testing</w:t>
      </w:r>
      <w:r w:rsidRPr="00E9308C">
        <w:t>.</w:t>
      </w:r>
    </w:p>
    <w:p w14:paraId="2F5184EE" w14:textId="77777777" w:rsidR="00E9308C" w:rsidRDefault="00E9308C" w:rsidP="003C757B">
      <w:pPr>
        <w:numPr>
          <w:ilvl w:val="0"/>
          <w:numId w:val="91"/>
        </w:numPr>
        <w:spacing w:line="276" w:lineRule="auto"/>
      </w:pPr>
      <w:r w:rsidRPr="00E9308C">
        <w:t>Across all models, </w:t>
      </w:r>
      <w:r w:rsidRPr="00E9308C">
        <w:rPr>
          <w:b/>
          <w:bCs/>
        </w:rPr>
        <w:t>QA adapts to the development process</w:t>
      </w:r>
      <w:r w:rsidRPr="00E9308C">
        <w:t>, ensuring software reliability through systematic validation and defect prevention.</w:t>
      </w:r>
    </w:p>
    <w:p w14:paraId="0215C9F3" w14:textId="6CB0723D" w:rsidR="00E9308C" w:rsidRDefault="0005038D" w:rsidP="003C757B">
      <w:pPr>
        <w:pStyle w:val="Heading1"/>
        <w:spacing w:line="276" w:lineRule="auto"/>
      </w:pPr>
      <w:r w:rsidRPr="0005038D">
        <w:t>Verification and Validation Perspectives</w:t>
      </w:r>
    </w:p>
    <w:p w14:paraId="1941A471" w14:textId="77777777" w:rsidR="000811A5" w:rsidRPr="000811A5" w:rsidRDefault="000811A5" w:rsidP="003C757B">
      <w:pPr>
        <w:spacing w:line="276" w:lineRule="auto"/>
      </w:pPr>
      <w:r w:rsidRPr="000811A5">
        <w:t>Users expect software to:</w:t>
      </w:r>
    </w:p>
    <w:p w14:paraId="064E53C1" w14:textId="77777777" w:rsidR="000811A5" w:rsidRPr="000811A5" w:rsidRDefault="000811A5" w:rsidP="003C757B">
      <w:pPr>
        <w:numPr>
          <w:ilvl w:val="0"/>
          <w:numId w:val="92"/>
        </w:numPr>
        <w:spacing w:line="276" w:lineRule="auto"/>
      </w:pPr>
      <w:r w:rsidRPr="000811A5">
        <w:rPr>
          <w:b/>
          <w:bCs/>
        </w:rPr>
        <w:t>Perform the right functions</w:t>
      </w:r>
      <w:r w:rsidRPr="000811A5">
        <w:t> as specified.</w:t>
      </w:r>
    </w:p>
    <w:p w14:paraId="05EFB848" w14:textId="77777777" w:rsidR="000811A5" w:rsidRPr="000811A5" w:rsidRDefault="000811A5" w:rsidP="003C757B">
      <w:pPr>
        <w:numPr>
          <w:ilvl w:val="0"/>
          <w:numId w:val="92"/>
        </w:numPr>
        <w:spacing w:line="276" w:lineRule="auto"/>
      </w:pPr>
      <w:r w:rsidRPr="000811A5">
        <w:rPr>
          <w:b/>
          <w:bCs/>
        </w:rPr>
        <w:lastRenderedPageBreak/>
        <w:t>Execute these functions correctly</w:t>
      </w:r>
      <w:r w:rsidRPr="000811A5">
        <w:t> over time.</w:t>
      </w:r>
    </w:p>
    <w:p w14:paraId="502CB58A" w14:textId="77777777" w:rsidR="000811A5" w:rsidRDefault="000811A5" w:rsidP="003C757B">
      <w:pPr>
        <w:spacing w:line="276" w:lineRule="auto"/>
      </w:pPr>
    </w:p>
    <w:p w14:paraId="587D593A" w14:textId="4E2DDAB8" w:rsidR="000811A5" w:rsidRPr="000811A5" w:rsidRDefault="000811A5" w:rsidP="003C757B">
      <w:pPr>
        <w:spacing w:line="276" w:lineRule="auto"/>
      </w:pPr>
      <w:r w:rsidRPr="000811A5">
        <w:t>To meet these expectations, QA activities are divided into two categories:</w:t>
      </w:r>
    </w:p>
    <w:p w14:paraId="5BD4F350" w14:textId="77777777" w:rsidR="000811A5" w:rsidRPr="000811A5" w:rsidRDefault="000811A5" w:rsidP="003C757B">
      <w:pPr>
        <w:numPr>
          <w:ilvl w:val="0"/>
          <w:numId w:val="93"/>
        </w:numPr>
        <w:spacing w:line="276" w:lineRule="auto"/>
      </w:pPr>
      <w:r w:rsidRPr="000811A5">
        <w:rPr>
          <w:b/>
          <w:bCs/>
        </w:rPr>
        <w:t>Validation</w:t>
      </w:r>
      <w:r w:rsidRPr="000811A5">
        <w:t>: Ensures the software </w:t>
      </w:r>
      <w:r w:rsidRPr="000811A5">
        <w:rPr>
          <w:b/>
          <w:bCs/>
        </w:rPr>
        <w:t>performs the intended functions</w:t>
      </w:r>
      <w:r w:rsidRPr="000811A5">
        <w:t> correctly.</w:t>
      </w:r>
    </w:p>
    <w:p w14:paraId="13873DD3" w14:textId="77777777" w:rsidR="000811A5" w:rsidRPr="000811A5" w:rsidRDefault="000811A5" w:rsidP="003C757B">
      <w:pPr>
        <w:numPr>
          <w:ilvl w:val="0"/>
          <w:numId w:val="93"/>
        </w:numPr>
        <w:spacing w:line="276" w:lineRule="auto"/>
      </w:pPr>
      <w:r w:rsidRPr="000811A5">
        <w:rPr>
          <w:b/>
          <w:bCs/>
        </w:rPr>
        <w:t>Verification</w:t>
      </w:r>
      <w:r w:rsidRPr="000811A5">
        <w:t>: Ensures the software </w:t>
      </w:r>
      <w:r w:rsidRPr="000811A5">
        <w:rPr>
          <w:b/>
          <w:bCs/>
        </w:rPr>
        <w:t>functions reliably and correctly</w:t>
      </w:r>
      <w:r w:rsidRPr="000811A5">
        <w:t> over repeated use.</w:t>
      </w:r>
    </w:p>
    <w:p w14:paraId="6EEBF839" w14:textId="77777777" w:rsidR="000811A5" w:rsidRDefault="000811A5" w:rsidP="003C757B">
      <w:pPr>
        <w:spacing w:line="276" w:lineRule="auto"/>
      </w:pPr>
    </w:p>
    <w:p w14:paraId="465B817F" w14:textId="5E3D40CE" w:rsidR="000811A5" w:rsidRDefault="000811A5" w:rsidP="003C757B">
      <w:pPr>
        <w:spacing w:line="276" w:lineRule="auto"/>
      </w:pPr>
      <w:r w:rsidRPr="000811A5">
        <w:t>Both processes are essential for </w:t>
      </w:r>
      <w:r w:rsidRPr="000811A5">
        <w:rPr>
          <w:b/>
          <w:bCs/>
        </w:rPr>
        <w:t>maintaining software quality</w:t>
      </w:r>
      <w:r w:rsidRPr="000811A5">
        <w:t> and </w:t>
      </w:r>
      <w:r w:rsidRPr="000811A5">
        <w:rPr>
          <w:b/>
          <w:bCs/>
        </w:rPr>
        <w:t>meeting user expectations</w:t>
      </w:r>
      <w:r w:rsidRPr="000811A5">
        <w:t>.</w:t>
      </w:r>
    </w:p>
    <w:p w14:paraId="1C65C2AC" w14:textId="18A7939B" w:rsidR="000811A5" w:rsidRDefault="00F037FD" w:rsidP="003C757B">
      <w:pPr>
        <w:pStyle w:val="Heading1"/>
        <w:spacing w:line="276" w:lineRule="auto"/>
      </w:pPr>
      <w:r w:rsidRPr="00F037FD">
        <w:t>Validation, Failures, and QA Activities</w:t>
      </w:r>
    </w:p>
    <w:p w14:paraId="01B4EAAF" w14:textId="77777777" w:rsidR="00F037FD" w:rsidRPr="00F037FD" w:rsidRDefault="00F037FD" w:rsidP="003C757B">
      <w:pPr>
        <w:spacing w:line="276" w:lineRule="auto"/>
      </w:pPr>
      <w:r w:rsidRPr="00F037FD">
        <w:rPr>
          <w:b/>
          <w:bCs/>
        </w:rPr>
        <w:t>Validation activities</w:t>
      </w:r>
      <w:r w:rsidRPr="00F037FD">
        <w:t> ensure that a software product includes the </w:t>
      </w:r>
      <w:r w:rsidRPr="00F037FD">
        <w:rPr>
          <w:b/>
          <w:bCs/>
        </w:rPr>
        <w:t>expected functions</w:t>
      </w:r>
      <w:r w:rsidRPr="00F037FD">
        <w:t> and does not introduce </w:t>
      </w:r>
      <w:r w:rsidRPr="00F037FD">
        <w:rPr>
          <w:b/>
          <w:bCs/>
        </w:rPr>
        <w:t>unwanted features</w:t>
      </w:r>
      <w:r w:rsidRPr="00F037FD">
        <w:t> that could interfere with user needs. Missing expected functions or adding unnecessary ones can both be considered failures.</w:t>
      </w:r>
    </w:p>
    <w:p w14:paraId="1ED1EE1B" w14:textId="77777777" w:rsidR="00F037FD" w:rsidRDefault="00F037FD" w:rsidP="003C757B">
      <w:pPr>
        <w:spacing w:line="276" w:lineRule="auto"/>
        <w:rPr>
          <w:b/>
          <w:bCs/>
        </w:rPr>
      </w:pPr>
    </w:p>
    <w:p w14:paraId="149BE038" w14:textId="6FA818F2" w:rsidR="00F037FD" w:rsidRPr="00F037FD" w:rsidRDefault="00F037FD" w:rsidP="003C757B">
      <w:pPr>
        <w:spacing w:line="276" w:lineRule="auto"/>
        <w:rPr>
          <w:b/>
          <w:bCs/>
        </w:rPr>
      </w:pPr>
      <w:r w:rsidRPr="00F037FD">
        <w:rPr>
          <w:b/>
          <w:bCs/>
        </w:rPr>
        <w:t>Key QA Activities Classified as Validation</w:t>
      </w:r>
    </w:p>
    <w:p w14:paraId="3AF57101" w14:textId="77777777" w:rsidR="00F037FD" w:rsidRPr="00F037FD" w:rsidRDefault="00F037FD" w:rsidP="003C757B">
      <w:pPr>
        <w:numPr>
          <w:ilvl w:val="0"/>
          <w:numId w:val="94"/>
        </w:numPr>
        <w:spacing w:line="276" w:lineRule="auto"/>
      </w:pPr>
      <w:r w:rsidRPr="00F037FD">
        <w:rPr>
          <w:b/>
          <w:bCs/>
        </w:rPr>
        <w:t>System Testing</w:t>
      </w:r>
      <w:r w:rsidRPr="00F037FD">
        <w:t>: Ensures all system functions work as intended.</w:t>
      </w:r>
    </w:p>
    <w:p w14:paraId="74FD07BB" w14:textId="77777777" w:rsidR="00F037FD" w:rsidRPr="00F037FD" w:rsidRDefault="00F037FD" w:rsidP="003C757B">
      <w:pPr>
        <w:numPr>
          <w:ilvl w:val="0"/>
          <w:numId w:val="94"/>
        </w:numPr>
        <w:spacing w:line="276" w:lineRule="auto"/>
      </w:pPr>
      <w:r w:rsidRPr="00F037FD">
        <w:rPr>
          <w:b/>
          <w:bCs/>
        </w:rPr>
        <w:t>Acceptance &amp; Beta Testing</w:t>
      </w:r>
      <w:r w:rsidRPr="00F037FD">
        <w:t>: Evaluates user acceptance and software performance.</w:t>
      </w:r>
    </w:p>
    <w:p w14:paraId="2A1E7F01" w14:textId="77777777" w:rsidR="00F037FD" w:rsidRPr="00F037FD" w:rsidRDefault="00F037FD" w:rsidP="003C757B">
      <w:pPr>
        <w:numPr>
          <w:ilvl w:val="0"/>
          <w:numId w:val="94"/>
        </w:numPr>
        <w:spacing w:line="276" w:lineRule="auto"/>
      </w:pPr>
      <w:r w:rsidRPr="00F037FD">
        <w:rPr>
          <w:b/>
          <w:bCs/>
        </w:rPr>
        <w:t>Usage-Based Statistical Testing</w:t>
      </w:r>
      <w:r w:rsidRPr="00F037FD">
        <w:t>: Simulates real-world operational conditions before release.</w:t>
      </w:r>
    </w:p>
    <w:p w14:paraId="6EFB1CC2" w14:textId="77777777" w:rsidR="00F037FD" w:rsidRPr="00F037FD" w:rsidRDefault="00F037FD" w:rsidP="003C757B">
      <w:pPr>
        <w:numPr>
          <w:ilvl w:val="0"/>
          <w:numId w:val="94"/>
        </w:numPr>
        <w:spacing w:line="276" w:lineRule="auto"/>
      </w:pPr>
      <w:r w:rsidRPr="00F037FD">
        <w:rPr>
          <w:b/>
          <w:bCs/>
        </w:rPr>
        <w:t>Software Fault Tolerance</w:t>
      </w:r>
      <w:r w:rsidRPr="00F037FD">
        <w:t>: Ensures continued functionality despite minor issues.</w:t>
      </w:r>
    </w:p>
    <w:p w14:paraId="328B1EB0" w14:textId="77777777" w:rsidR="00F037FD" w:rsidRPr="00F037FD" w:rsidRDefault="00F037FD" w:rsidP="003C757B">
      <w:pPr>
        <w:numPr>
          <w:ilvl w:val="0"/>
          <w:numId w:val="94"/>
        </w:numPr>
        <w:spacing w:line="276" w:lineRule="auto"/>
      </w:pPr>
      <w:r w:rsidRPr="00F037FD">
        <w:rPr>
          <w:b/>
          <w:bCs/>
        </w:rPr>
        <w:t>Software Safety Assurance</w:t>
      </w:r>
      <w:r w:rsidRPr="00F037FD">
        <w:t>: Aims to prevent or mitigate accidents.</w:t>
      </w:r>
    </w:p>
    <w:p w14:paraId="32C84CE0" w14:textId="77777777" w:rsidR="00F037FD" w:rsidRDefault="00F037FD" w:rsidP="003C757B">
      <w:pPr>
        <w:spacing w:line="276" w:lineRule="auto"/>
      </w:pPr>
    </w:p>
    <w:p w14:paraId="1E25021B" w14:textId="76A854C0" w:rsidR="00F037FD" w:rsidRDefault="00F037FD" w:rsidP="003C757B">
      <w:pPr>
        <w:spacing w:line="276" w:lineRule="auto"/>
      </w:pPr>
      <w:r w:rsidRPr="00F037FD">
        <w:t>Even </w:t>
      </w:r>
      <w:r w:rsidRPr="00F037FD">
        <w:rPr>
          <w:b/>
          <w:bCs/>
        </w:rPr>
        <w:t>indirect QA activities</w:t>
      </w:r>
      <w:r w:rsidRPr="00F037FD">
        <w:t>, such as inspections focusing on real-world usage scenarios, can be considered </w:t>
      </w:r>
      <w:r w:rsidRPr="00F037FD">
        <w:rPr>
          <w:b/>
          <w:bCs/>
        </w:rPr>
        <w:t>validation</w:t>
      </w:r>
      <w:r w:rsidRPr="00F037FD">
        <w:t> if they help prevent failures related to user expectations. Similarly, </w:t>
      </w:r>
      <w:r w:rsidRPr="00F037FD">
        <w:rPr>
          <w:b/>
          <w:bCs/>
        </w:rPr>
        <w:t>preventive actions</w:t>
      </w:r>
      <w:r w:rsidRPr="00F037FD">
        <w:t> aimed at addressing potential operational problems also fall under validation.</w:t>
      </w:r>
    </w:p>
    <w:p w14:paraId="517BA2EE" w14:textId="6DFBD345" w:rsidR="00F037FD" w:rsidRDefault="005D5185" w:rsidP="003C757B">
      <w:pPr>
        <w:pStyle w:val="Heading1"/>
        <w:spacing w:line="276" w:lineRule="auto"/>
      </w:pPr>
      <w:r w:rsidRPr="005D5185">
        <w:t>Verification, Conformance, and QA Activities</w:t>
      </w:r>
    </w:p>
    <w:p w14:paraId="2A6E81BE" w14:textId="77777777" w:rsidR="007A7DB4" w:rsidRPr="007A7DB4" w:rsidRDefault="007A7DB4" w:rsidP="003C757B">
      <w:pPr>
        <w:spacing w:line="276" w:lineRule="auto"/>
      </w:pPr>
      <w:r w:rsidRPr="007A7DB4">
        <w:rPr>
          <w:b/>
          <w:bCs/>
        </w:rPr>
        <w:t>Verification activities</w:t>
      </w:r>
      <w:r w:rsidRPr="007A7DB4">
        <w:t> ensure that a software system </w:t>
      </w:r>
      <w:r w:rsidRPr="007A7DB4">
        <w:rPr>
          <w:b/>
          <w:bCs/>
        </w:rPr>
        <w:t>conforms to its specifications</w:t>
      </w:r>
      <w:r w:rsidRPr="007A7DB4">
        <w:t>. These activities assume that well-defined specifications exist and identify </w:t>
      </w:r>
      <w:r w:rsidRPr="007A7DB4">
        <w:rPr>
          <w:b/>
          <w:bCs/>
        </w:rPr>
        <w:t>deviations</w:t>
      </w:r>
      <w:r w:rsidRPr="007A7DB4">
        <w:t> as either faults (internal issues) or failures (incorrect behavior).</w:t>
      </w:r>
    </w:p>
    <w:p w14:paraId="007DC25F" w14:textId="77777777" w:rsidR="007A7DB4" w:rsidRDefault="007A7DB4" w:rsidP="003C757B">
      <w:pPr>
        <w:spacing w:line="276" w:lineRule="auto"/>
        <w:rPr>
          <w:b/>
          <w:bCs/>
        </w:rPr>
      </w:pPr>
    </w:p>
    <w:p w14:paraId="6C741363" w14:textId="39F17E0E" w:rsidR="007A7DB4" w:rsidRPr="007A7DB4" w:rsidRDefault="007A7DB4" w:rsidP="003C757B">
      <w:pPr>
        <w:spacing w:line="276" w:lineRule="auto"/>
        <w:rPr>
          <w:b/>
          <w:bCs/>
        </w:rPr>
      </w:pPr>
      <w:r w:rsidRPr="007A7DB4">
        <w:rPr>
          <w:b/>
          <w:bCs/>
        </w:rPr>
        <w:t>Key Aspects of Verification</w:t>
      </w:r>
    </w:p>
    <w:p w14:paraId="3C18B41A" w14:textId="10EAFE5B" w:rsidR="007A7DB4" w:rsidRPr="007A7DB4" w:rsidRDefault="007A7DB4" w:rsidP="003C757B">
      <w:pPr>
        <w:numPr>
          <w:ilvl w:val="0"/>
          <w:numId w:val="95"/>
        </w:numPr>
        <w:spacing w:line="276" w:lineRule="auto"/>
      </w:pPr>
      <w:r w:rsidRPr="007A7DB4">
        <w:rPr>
          <w:b/>
          <w:bCs/>
        </w:rPr>
        <w:lastRenderedPageBreak/>
        <w:t>Focus on Internal System Failures</w:t>
      </w:r>
      <w:r w:rsidRPr="007A7DB4">
        <w:t>: Unlike validation, verification addresses </w:t>
      </w:r>
      <w:r w:rsidRPr="007A7DB4">
        <w:rPr>
          <w:b/>
          <w:bCs/>
        </w:rPr>
        <w:t>internal interoperability failures</w:t>
      </w:r>
      <w:r>
        <w:rPr>
          <w:b/>
          <w:bCs/>
        </w:rPr>
        <w:t xml:space="preserve"> </w:t>
      </w:r>
      <w:r w:rsidRPr="007A7DB4">
        <w:t>rather than missing or extra features.</w:t>
      </w:r>
    </w:p>
    <w:p w14:paraId="1AC21C18" w14:textId="77777777" w:rsidR="007A7DB4" w:rsidRPr="007A7DB4" w:rsidRDefault="007A7DB4" w:rsidP="003C757B">
      <w:pPr>
        <w:numPr>
          <w:ilvl w:val="0"/>
          <w:numId w:val="95"/>
        </w:numPr>
        <w:spacing w:line="276" w:lineRule="auto"/>
      </w:pPr>
      <w:r w:rsidRPr="007A7DB4">
        <w:rPr>
          <w:b/>
          <w:bCs/>
        </w:rPr>
        <w:t>Component Interactions</w:t>
      </w:r>
      <w:r w:rsidRPr="007A7DB4">
        <w:t>: Verifies how software components interact, even if end-users only see overall functionality.</w:t>
      </w:r>
    </w:p>
    <w:p w14:paraId="23BC859C" w14:textId="77777777" w:rsidR="007A7DB4" w:rsidRPr="007A7DB4" w:rsidRDefault="007A7DB4" w:rsidP="003C757B">
      <w:pPr>
        <w:numPr>
          <w:ilvl w:val="0"/>
          <w:numId w:val="95"/>
        </w:numPr>
        <w:spacing w:line="276" w:lineRule="auto"/>
      </w:pPr>
      <w:r w:rsidRPr="007A7DB4">
        <w:rPr>
          <w:b/>
          <w:bCs/>
        </w:rPr>
        <w:t>Behavioral Verification</w:t>
      </w:r>
      <w:r w:rsidRPr="007A7DB4">
        <w:t>: Ensures that a function, once present, behaves as expected.</w:t>
      </w:r>
    </w:p>
    <w:p w14:paraId="125E70B1" w14:textId="77777777" w:rsidR="007A7DB4" w:rsidRPr="007A7DB4" w:rsidRDefault="007A7DB4" w:rsidP="003C757B">
      <w:pPr>
        <w:numPr>
          <w:ilvl w:val="0"/>
          <w:numId w:val="95"/>
        </w:numPr>
        <w:spacing w:line="276" w:lineRule="auto"/>
      </w:pPr>
      <w:r w:rsidRPr="007A7DB4">
        <w:rPr>
          <w:b/>
          <w:bCs/>
        </w:rPr>
        <w:t>Overlaps with Validation</w:t>
      </w:r>
      <w:r w:rsidRPr="007A7DB4">
        <w:t>: Most validation activities (e.g., system testing) also include </w:t>
      </w:r>
      <w:r w:rsidRPr="007A7DB4">
        <w:rPr>
          <w:b/>
          <w:bCs/>
        </w:rPr>
        <w:t>verification components</w:t>
      </w:r>
      <w:r w:rsidRPr="007A7DB4">
        <w:t> to check implementation correctness.</w:t>
      </w:r>
    </w:p>
    <w:p w14:paraId="6A8CD62E" w14:textId="77777777" w:rsidR="007A7DB4" w:rsidRDefault="007A7DB4" w:rsidP="003C757B">
      <w:pPr>
        <w:spacing w:line="276" w:lineRule="auto"/>
        <w:rPr>
          <w:b/>
          <w:bCs/>
        </w:rPr>
      </w:pPr>
    </w:p>
    <w:p w14:paraId="4C15E08F" w14:textId="73965D79" w:rsidR="007A7DB4" w:rsidRPr="007A7DB4" w:rsidRDefault="007A7DB4" w:rsidP="003C757B">
      <w:pPr>
        <w:spacing w:line="276" w:lineRule="auto"/>
        <w:rPr>
          <w:b/>
          <w:bCs/>
        </w:rPr>
      </w:pPr>
      <w:r w:rsidRPr="007A7DB4">
        <w:rPr>
          <w:b/>
          <w:bCs/>
        </w:rPr>
        <w:t>Non-Behavioral Verification</w:t>
      </w:r>
    </w:p>
    <w:p w14:paraId="7E54B8DE" w14:textId="77777777" w:rsidR="007A7DB4" w:rsidRPr="007A7DB4" w:rsidRDefault="007A7DB4" w:rsidP="003C757B">
      <w:pPr>
        <w:numPr>
          <w:ilvl w:val="0"/>
          <w:numId w:val="96"/>
        </w:numPr>
        <w:spacing w:line="276" w:lineRule="auto"/>
      </w:pPr>
      <w:r w:rsidRPr="007A7DB4">
        <w:rPr>
          <w:b/>
          <w:bCs/>
        </w:rPr>
        <w:t>Checking Non-Functional Specifications</w:t>
      </w:r>
      <w:r w:rsidRPr="007A7DB4">
        <w:t>: Detects faults like incorrect algorithms, data structures, or violations of coding standards.</w:t>
      </w:r>
    </w:p>
    <w:p w14:paraId="13452492" w14:textId="77777777" w:rsidR="007A7DB4" w:rsidRPr="007A7DB4" w:rsidRDefault="007A7DB4" w:rsidP="003C757B">
      <w:pPr>
        <w:numPr>
          <w:ilvl w:val="0"/>
          <w:numId w:val="96"/>
        </w:numPr>
        <w:spacing w:line="276" w:lineRule="auto"/>
      </w:pPr>
      <w:r w:rsidRPr="007A7DB4">
        <w:rPr>
          <w:b/>
          <w:bCs/>
        </w:rPr>
        <w:t>Process &amp; Methodology Conformance</w:t>
      </w:r>
      <w:r w:rsidRPr="007A7DB4">
        <w:t>: Ensures adherence to prescribed </w:t>
      </w:r>
      <w:r w:rsidRPr="007A7DB4">
        <w:rPr>
          <w:b/>
          <w:bCs/>
        </w:rPr>
        <w:t>development methodologies</w:t>
      </w:r>
      <w:r w:rsidRPr="007A7DB4">
        <w:t> to prevent fault injection.</w:t>
      </w:r>
    </w:p>
    <w:p w14:paraId="2D672FA3" w14:textId="77777777" w:rsidR="007A7DB4" w:rsidRDefault="007A7DB4" w:rsidP="003C757B">
      <w:pPr>
        <w:spacing w:line="276" w:lineRule="auto"/>
      </w:pPr>
    </w:p>
    <w:p w14:paraId="5E98BBB2" w14:textId="38018564" w:rsidR="007A7DB4" w:rsidRDefault="007A7DB4" w:rsidP="003C757B">
      <w:pPr>
        <w:spacing w:line="276" w:lineRule="auto"/>
      </w:pPr>
      <w:r w:rsidRPr="007A7DB4">
        <w:t>In summary, </w:t>
      </w:r>
      <w:r w:rsidRPr="007A7DB4">
        <w:rPr>
          <w:b/>
          <w:bCs/>
        </w:rPr>
        <w:t>verification activities focus on ensuring correctness and conformance</w:t>
      </w:r>
      <w:r w:rsidRPr="007A7DB4">
        <w:t>, dealing directly with </w:t>
      </w:r>
      <w:r w:rsidRPr="007A7DB4">
        <w:rPr>
          <w:b/>
          <w:bCs/>
        </w:rPr>
        <w:t>faults, errors, and error sources</w:t>
      </w:r>
      <w:r w:rsidRPr="007A7DB4">
        <w:t> to prevent failures.</w:t>
      </w:r>
    </w:p>
    <w:p w14:paraId="60E6CA47" w14:textId="0A8241CA" w:rsidR="007A7DB4" w:rsidRDefault="00332D9A" w:rsidP="003C757B">
      <w:pPr>
        <w:pStyle w:val="Heading1"/>
        <w:spacing w:line="276" w:lineRule="auto"/>
      </w:pPr>
      <w:r w:rsidRPr="00332D9A">
        <w:t>Verification and Validation in Software Processes</w:t>
      </w:r>
    </w:p>
    <w:p w14:paraId="0F94373A" w14:textId="73CF019F" w:rsidR="00D60DD5" w:rsidRDefault="00D60DD5" w:rsidP="003C757B">
      <w:pPr>
        <w:spacing w:line="276" w:lineRule="auto"/>
        <w:jc w:val="center"/>
        <w:rPr>
          <w:b/>
          <w:bCs/>
        </w:rPr>
      </w:pPr>
      <w:r w:rsidRPr="00D60DD5">
        <w:rPr>
          <w:b/>
          <w:bCs/>
        </w:rPr>
        <w:drawing>
          <wp:inline distT="0" distB="0" distL="0" distR="0" wp14:anchorId="677E164A" wp14:editId="1E263492">
            <wp:extent cx="4737100" cy="3743019"/>
            <wp:effectExtent l="0" t="0" r="0" b="3810"/>
            <wp:docPr id="1678367053" name="Picture 1" descr="A diagram of a product requirem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67053" name="Picture 1" descr="A diagram of a product requiremen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860" cy="37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34A1" w14:textId="77777777" w:rsidR="00D60DD5" w:rsidRDefault="00D60DD5" w:rsidP="003C757B">
      <w:pPr>
        <w:spacing w:line="276" w:lineRule="auto"/>
        <w:rPr>
          <w:b/>
          <w:bCs/>
        </w:rPr>
      </w:pPr>
    </w:p>
    <w:p w14:paraId="739106DE" w14:textId="44176F22" w:rsidR="000E7230" w:rsidRPr="000E7230" w:rsidRDefault="000E7230" w:rsidP="003C757B">
      <w:pPr>
        <w:spacing w:line="276" w:lineRule="auto"/>
        <w:rPr>
          <w:b/>
          <w:bCs/>
        </w:rPr>
      </w:pPr>
      <w:r w:rsidRPr="000E7230">
        <w:rPr>
          <w:b/>
          <w:bCs/>
        </w:rPr>
        <w:lastRenderedPageBreak/>
        <w:t>Key Differences</w:t>
      </w:r>
    </w:p>
    <w:p w14:paraId="1DC16777" w14:textId="77777777" w:rsidR="000E7230" w:rsidRPr="000E7230" w:rsidRDefault="000E7230" w:rsidP="003C757B">
      <w:pPr>
        <w:numPr>
          <w:ilvl w:val="0"/>
          <w:numId w:val="97"/>
        </w:numPr>
        <w:spacing w:line="276" w:lineRule="auto"/>
      </w:pPr>
      <w:r w:rsidRPr="000E7230">
        <w:rPr>
          <w:b/>
          <w:bCs/>
        </w:rPr>
        <w:t>Validation</w:t>
      </w:r>
      <w:r w:rsidRPr="000E7230">
        <w:t> ensures the software meets </w:t>
      </w:r>
      <w:r w:rsidRPr="000E7230">
        <w:rPr>
          <w:b/>
          <w:bCs/>
        </w:rPr>
        <w:t>customer expectations</w:t>
      </w:r>
      <w:r w:rsidRPr="000E7230">
        <w:t>, verifying whether the expected functions and features are present.</w:t>
      </w:r>
    </w:p>
    <w:p w14:paraId="1FAAFA9A" w14:textId="77777777" w:rsidR="000E7230" w:rsidRPr="000E7230" w:rsidRDefault="000E7230" w:rsidP="003C757B">
      <w:pPr>
        <w:numPr>
          <w:ilvl w:val="0"/>
          <w:numId w:val="97"/>
        </w:numPr>
        <w:spacing w:line="276" w:lineRule="auto"/>
      </w:pPr>
      <w:r w:rsidRPr="000E7230">
        <w:rPr>
          <w:b/>
          <w:bCs/>
        </w:rPr>
        <w:t>Verification</w:t>
      </w:r>
      <w:r w:rsidRPr="000E7230">
        <w:t> ensures the software conforms to </w:t>
      </w:r>
      <w:r w:rsidRPr="000E7230">
        <w:rPr>
          <w:b/>
          <w:bCs/>
        </w:rPr>
        <w:t>internal specifications</w:t>
      </w:r>
      <w:r w:rsidRPr="000E7230">
        <w:t>, checking if it is implemented correctly.</w:t>
      </w:r>
    </w:p>
    <w:p w14:paraId="7D5CAC86" w14:textId="77777777" w:rsidR="000E7230" w:rsidRPr="000E7230" w:rsidRDefault="000E7230" w:rsidP="003C757B">
      <w:pPr>
        <w:numPr>
          <w:ilvl w:val="0"/>
          <w:numId w:val="97"/>
        </w:numPr>
        <w:spacing w:line="276" w:lineRule="auto"/>
      </w:pPr>
      <w:r w:rsidRPr="000E7230">
        <w:t>Validation is </w:t>
      </w:r>
      <w:r w:rsidRPr="000E7230">
        <w:rPr>
          <w:b/>
          <w:bCs/>
        </w:rPr>
        <w:t>user-focused</w:t>
      </w:r>
      <w:r w:rsidRPr="000E7230">
        <w:t>, while verification is </w:t>
      </w:r>
      <w:r w:rsidRPr="000E7230">
        <w:rPr>
          <w:b/>
          <w:bCs/>
        </w:rPr>
        <w:t>specification-focused</w:t>
      </w:r>
      <w:r w:rsidRPr="000E7230">
        <w:t>.</w:t>
      </w:r>
    </w:p>
    <w:p w14:paraId="3F50D42D" w14:textId="77777777" w:rsidR="000E7230" w:rsidRDefault="000E7230" w:rsidP="003C757B">
      <w:pPr>
        <w:spacing w:line="276" w:lineRule="auto"/>
        <w:rPr>
          <w:b/>
          <w:bCs/>
        </w:rPr>
      </w:pPr>
    </w:p>
    <w:p w14:paraId="675394ED" w14:textId="1654691A" w:rsidR="000E7230" w:rsidRPr="000E7230" w:rsidRDefault="000E7230" w:rsidP="003C757B">
      <w:pPr>
        <w:spacing w:line="276" w:lineRule="auto"/>
        <w:rPr>
          <w:b/>
          <w:bCs/>
        </w:rPr>
      </w:pPr>
      <w:r w:rsidRPr="000E7230">
        <w:rPr>
          <w:b/>
          <w:bCs/>
        </w:rPr>
        <w:t>Verification &amp; Validation in the Waterfall Process</w:t>
      </w:r>
    </w:p>
    <w:p w14:paraId="0C8538DE" w14:textId="77777777" w:rsidR="000E7230" w:rsidRPr="000E7230" w:rsidRDefault="000E7230" w:rsidP="003C757B">
      <w:pPr>
        <w:numPr>
          <w:ilvl w:val="0"/>
          <w:numId w:val="98"/>
        </w:numPr>
        <w:spacing w:line="276" w:lineRule="auto"/>
      </w:pPr>
      <w:r w:rsidRPr="000E7230">
        <w:rPr>
          <w:b/>
          <w:bCs/>
        </w:rPr>
        <w:t>Validation is emphasized</w:t>
      </w:r>
      <w:r w:rsidRPr="000E7230">
        <w:t> at the </w:t>
      </w:r>
      <w:r w:rsidRPr="000E7230">
        <w:rPr>
          <w:b/>
          <w:bCs/>
        </w:rPr>
        <w:t>beginning</w:t>
      </w:r>
      <w:r w:rsidRPr="000E7230">
        <w:t> (requirements gathering, specifications) and </w:t>
      </w:r>
      <w:r w:rsidRPr="000E7230">
        <w:rPr>
          <w:b/>
          <w:bCs/>
        </w:rPr>
        <w:t>end</w:t>
      </w:r>
      <w:r w:rsidRPr="000E7230">
        <w:t> (acceptance testing, beta testing, operational support).</w:t>
      </w:r>
    </w:p>
    <w:p w14:paraId="6DE35E48" w14:textId="77777777" w:rsidR="000E7230" w:rsidRPr="000E7230" w:rsidRDefault="000E7230" w:rsidP="003C757B">
      <w:pPr>
        <w:numPr>
          <w:ilvl w:val="0"/>
          <w:numId w:val="98"/>
        </w:numPr>
        <w:spacing w:line="276" w:lineRule="auto"/>
      </w:pPr>
      <w:r w:rsidRPr="000E7230">
        <w:rPr>
          <w:b/>
          <w:bCs/>
        </w:rPr>
        <w:t>Verification dominates the middle stages</w:t>
      </w:r>
      <w:r w:rsidRPr="000E7230">
        <w:t>, ensuring design and coding conform to specifications.</w:t>
      </w:r>
    </w:p>
    <w:p w14:paraId="46A4F4DB" w14:textId="77777777" w:rsidR="000E7230" w:rsidRPr="000E7230" w:rsidRDefault="000E7230" w:rsidP="003C757B">
      <w:pPr>
        <w:numPr>
          <w:ilvl w:val="0"/>
          <w:numId w:val="98"/>
        </w:numPr>
        <w:spacing w:line="276" w:lineRule="auto"/>
      </w:pPr>
      <w:r w:rsidRPr="000E7230">
        <w:rPr>
          <w:b/>
          <w:bCs/>
        </w:rPr>
        <w:t>Example Verification Activities</w:t>
      </w:r>
      <w:r w:rsidRPr="000E7230">
        <w:t>: Inspections, formal verification, unit/component testing.</w:t>
      </w:r>
    </w:p>
    <w:p w14:paraId="41524369" w14:textId="77777777" w:rsidR="000E7230" w:rsidRPr="000E7230" w:rsidRDefault="000E7230" w:rsidP="003C757B">
      <w:pPr>
        <w:numPr>
          <w:ilvl w:val="0"/>
          <w:numId w:val="98"/>
        </w:numPr>
        <w:spacing w:line="276" w:lineRule="auto"/>
      </w:pPr>
      <w:r w:rsidRPr="000E7230">
        <w:rPr>
          <w:b/>
          <w:bCs/>
        </w:rPr>
        <w:t>Example Validation Activities</w:t>
      </w:r>
      <w:r w:rsidRPr="000E7230">
        <w:t>: System testing, acceptance testing, beta testing.</w:t>
      </w:r>
    </w:p>
    <w:p w14:paraId="6735C0B2" w14:textId="77777777" w:rsidR="000E7230" w:rsidRDefault="000E7230" w:rsidP="003C757B">
      <w:pPr>
        <w:spacing w:line="276" w:lineRule="auto"/>
        <w:rPr>
          <w:b/>
          <w:bCs/>
        </w:rPr>
      </w:pPr>
    </w:p>
    <w:p w14:paraId="0BF0E26C" w14:textId="1AE89200" w:rsidR="000E7230" w:rsidRPr="000E7230" w:rsidRDefault="000E7230" w:rsidP="003C757B">
      <w:pPr>
        <w:spacing w:line="276" w:lineRule="auto"/>
        <w:rPr>
          <w:b/>
          <w:bCs/>
        </w:rPr>
      </w:pPr>
      <w:r w:rsidRPr="000E7230">
        <w:rPr>
          <w:b/>
          <w:bCs/>
        </w:rPr>
        <w:t>V-Model (Variation of Waterfall Process)</w:t>
      </w:r>
    </w:p>
    <w:p w14:paraId="332B0374" w14:textId="77777777" w:rsidR="000E7230" w:rsidRPr="000E7230" w:rsidRDefault="000E7230" w:rsidP="003C757B">
      <w:pPr>
        <w:numPr>
          <w:ilvl w:val="0"/>
          <w:numId w:val="99"/>
        </w:numPr>
        <w:spacing w:line="276" w:lineRule="auto"/>
      </w:pPr>
      <w:r w:rsidRPr="000E7230">
        <w:rPr>
          <w:b/>
          <w:bCs/>
        </w:rPr>
        <w:t>Illustrates the connection between development phases and their corresponding QA activities</w:t>
      </w:r>
      <w:r w:rsidRPr="000E7230">
        <w:t>.</w:t>
      </w:r>
    </w:p>
    <w:p w14:paraId="14305827" w14:textId="77777777" w:rsidR="000E7230" w:rsidRPr="000E7230" w:rsidRDefault="000E7230" w:rsidP="003C757B">
      <w:pPr>
        <w:numPr>
          <w:ilvl w:val="0"/>
          <w:numId w:val="99"/>
        </w:numPr>
        <w:spacing w:line="276" w:lineRule="auto"/>
      </w:pPr>
      <w:r w:rsidRPr="000E7230">
        <w:rPr>
          <w:b/>
          <w:bCs/>
        </w:rPr>
        <w:t>Validation examples</w:t>
      </w:r>
      <w:r w:rsidRPr="000E7230">
        <w:t>:</w:t>
      </w:r>
    </w:p>
    <w:p w14:paraId="1DB28FEF" w14:textId="77777777" w:rsidR="000E7230" w:rsidRPr="000E7230" w:rsidRDefault="000E7230" w:rsidP="003C757B">
      <w:pPr>
        <w:numPr>
          <w:ilvl w:val="1"/>
          <w:numId w:val="99"/>
        </w:numPr>
        <w:spacing w:line="276" w:lineRule="auto"/>
      </w:pPr>
      <w:r w:rsidRPr="000E7230">
        <w:t>Customer requirements → Validated through operational use.</w:t>
      </w:r>
    </w:p>
    <w:p w14:paraId="66488D67" w14:textId="77777777" w:rsidR="000E7230" w:rsidRPr="000E7230" w:rsidRDefault="000E7230" w:rsidP="003C757B">
      <w:pPr>
        <w:numPr>
          <w:ilvl w:val="1"/>
          <w:numId w:val="99"/>
        </w:numPr>
        <w:spacing w:line="276" w:lineRule="auto"/>
      </w:pPr>
      <w:r w:rsidRPr="000E7230">
        <w:t>System test → Validates the product under user-like conditions.</w:t>
      </w:r>
    </w:p>
    <w:p w14:paraId="0865907F" w14:textId="77777777" w:rsidR="000E7230" w:rsidRPr="000E7230" w:rsidRDefault="000E7230" w:rsidP="003C757B">
      <w:pPr>
        <w:numPr>
          <w:ilvl w:val="0"/>
          <w:numId w:val="99"/>
        </w:numPr>
        <w:spacing w:line="276" w:lineRule="auto"/>
      </w:pPr>
      <w:r w:rsidRPr="000E7230">
        <w:rPr>
          <w:b/>
          <w:bCs/>
        </w:rPr>
        <w:t>Verification examples</w:t>
      </w:r>
      <w:r w:rsidRPr="000E7230">
        <w:t>:</w:t>
      </w:r>
    </w:p>
    <w:p w14:paraId="3B651714" w14:textId="77777777" w:rsidR="000E7230" w:rsidRPr="000E7230" w:rsidRDefault="000E7230" w:rsidP="003C757B">
      <w:pPr>
        <w:numPr>
          <w:ilvl w:val="1"/>
          <w:numId w:val="99"/>
        </w:numPr>
        <w:spacing w:line="276" w:lineRule="auto"/>
      </w:pPr>
      <w:r w:rsidRPr="000E7230">
        <w:t>High-level design → Verified through integration testing.</w:t>
      </w:r>
    </w:p>
    <w:p w14:paraId="303323EC" w14:textId="77777777" w:rsidR="000E7230" w:rsidRPr="000E7230" w:rsidRDefault="000E7230" w:rsidP="003C757B">
      <w:pPr>
        <w:numPr>
          <w:ilvl w:val="1"/>
          <w:numId w:val="99"/>
        </w:numPr>
        <w:spacing w:line="276" w:lineRule="auto"/>
      </w:pPr>
      <w:r w:rsidRPr="000E7230">
        <w:t>Low-level design → Verified through component testing.</w:t>
      </w:r>
    </w:p>
    <w:p w14:paraId="34F5DD6A" w14:textId="77777777" w:rsidR="000E7230" w:rsidRPr="000E7230" w:rsidRDefault="000E7230" w:rsidP="003C757B">
      <w:pPr>
        <w:numPr>
          <w:ilvl w:val="1"/>
          <w:numId w:val="99"/>
        </w:numPr>
        <w:spacing w:line="276" w:lineRule="auto"/>
      </w:pPr>
      <w:r w:rsidRPr="000E7230">
        <w:t>Coding → Verified through unit testing.</w:t>
      </w:r>
    </w:p>
    <w:p w14:paraId="51C32CF6" w14:textId="77777777" w:rsidR="000E7230" w:rsidRDefault="000E7230" w:rsidP="003C757B">
      <w:pPr>
        <w:spacing w:line="276" w:lineRule="auto"/>
        <w:rPr>
          <w:b/>
          <w:bCs/>
        </w:rPr>
      </w:pPr>
    </w:p>
    <w:p w14:paraId="573C0CB0" w14:textId="142E5D6F" w:rsidR="000E7230" w:rsidRPr="000E7230" w:rsidRDefault="000E7230" w:rsidP="003C757B">
      <w:pPr>
        <w:spacing w:line="276" w:lineRule="auto"/>
        <w:rPr>
          <w:b/>
          <w:bCs/>
        </w:rPr>
      </w:pPr>
      <w:r w:rsidRPr="000E7230">
        <w:rPr>
          <w:b/>
          <w:bCs/>
        </w:rPr>
        <w:t>Verification &amp; Validation in Other Software Processes</w:t>
      </w:r>
    </w:p>
    <w:p w14:paraId="35BFAC55" w14:textId="77777777" w:rsidR="000E7230" w:rsidRPr="000E7230" w:rsidRDefault="000E7230" w:rsidP="003C757B">
      <w:pPr>
        <w:numPr>
          <w:ilvl w:val="0"/>
          <w:numId w:val="100"/>
        </w:numPr>
        <w:spacing w:line="276" w:lineRule="auto"/>
      </w:pPr>
      <w:r w:rsidRPr="000E7230">
        <w:rPr>
          <w:b/>
          <w:bCs/>
        </w:rPr>
        <w:t>Iterative, Incremental, Spiral, and Agile models</w:t>
      </w:r>
      <w:r w:rsidRPr="000E7230">
        <w:t> involve users throughout the process.</w:t>
      </w:r>
    </w:p>
    <w:p w14:paraId="1542FE0A" w14:textId="77777777" w:rsidR="000E7230" w:rsidRPr="000E7230" w:rsidRDefault="000E7230" w:rsidP="003C757B">
      <w:pPr>
        <w:numPr>
          <w:ilvl w:val="0"/>
          <w:numId w:val="100"/>
        </w:numPr>
        <w:spacing w:line="276" w:lineRule="auto"/>
      </w:pPr>
      <w:r w:rsidRPr="000E7230">
        <w:t>Validation is </w:t>
      </w:r>
      <w:r w:rsidRPr="000E7230">
        <w:rPr>
          <w:b/>
          <w:bCs/>
        </w:rPr>
        <w:t>more prominent</w:t>
      </w:r>
      <w:r w:rsidRPr="000E7230">
        <w:t> in these models than in the </w:t>
      </w:r>
      <w:r w:rsidRPr="000E7230">
        <w:rPr>
          <w:b/>
          <w:bCs/>
        </w:rPr>
        <w:t>Waterfall or V-Model</w:t>
      </w:r>
      <w:r w:rsidRPr="000E7230">
        <w:t> due to continuous user involvement.</w:t>
      </w:r>
    </w:p>
    <w:p w14:paraId="7BB4422A" w14:textId="77777777" w:rsidR="000E7230" w:rsidRDefault="000E7230" w:rsidP="003C757B">
      <w:pPr>
        <w:spacing w:line="276" w:lineRule="auto"/>
        <w:rPr>
          <w:b/>
          <w:bCs/>
        </w:rPr>
      </w:pPr>
    </w:p>
    <w:p w14:paraId="46189236" w14:textId="47A0B7B4" w:rsidR="000E7230" w:rsidRPr="000E7230" w:rsidRDefault="000E7230" w:rsidP="003C757B">
      <w:pPr>
        <w:spacing w:line="276" w:lineRule="auto"/>
      </w:pPr>
      <w:r w:rsidRPr="000E7230">
        <w:rPr>
          <w:b/>
          <w:bCs/>
        </w:rPr>
        <w:t>Conclusion</w:t>
      </w:r>
      <w:r w:rsidRPr="000E7230">
        <w:t>:</w:t>
      </w:r>
    </w:p>
    <w:p w14:paraId="37ADED85" w14:textId="77777777" w:rsidR="000E7230" w:rsidRPr="000E7230" w:rsidRDefault="000E7230" w:rsidP="003C757B">
      <w:pPr>
        <w:numPr>
          <w:ilvl w:val="0"/>
          <w:numId w:val="101"/>
        </w:numPr>
        <w:spacing w:line="276" w:lineRule="auto"/>
      </w:pPr>
      <w:r w:rsidRPr="000E7230">
        <w:rPr>
          <w:b/>
          <w:bCs/>
        </w:rPr>
        <w:t>Waterfall/V-Model</w:t>
      </w:r>
      <w:r w:rsidRPr="000E7230">
        <w:t>: Validation is limited to early and late stages, verification is central.</w:t>
      </w:r>
    </w:p>
    <w:p w14:paraId="267DE13B" w14:textId="77777777" w:rsidR="000E7230" w:rsidRPr="000E7230" w:rsidRDefault="000E7230" w:rsidP="003C757B">
      <w:pPr>
        <w:numPr>
          <w:ilvl w:val="0"/>
          <w:numId w:val="101"/>
        </w:numPr>
        <w:spacing w:line="276" w:lineRule="auto"/>
      </w:pPr>
      <w:r w:rsidRPr="000E7230">
        <w:rPr>
          <w:b/>
          <w:bCs/>
        </w:rPr>
        <w:t>Agile/Iterative Models</w:t>
      </w:r>
      <w:r w:rsidRPr="000E7230">
        <w:t>: Validation occurs throughout, making it more critical than in sequential models.</w:t>
      </w:r>
    </w:p>
    <w:p w14:paraId="33795F09" w14:textId="55409EB9" w:rsidR="00332D9A" w:rsidRDefault="00967620" w:rsidP="003C757B">
      <w:pPr>
        <w:pStyle w:val="Heading1"/>
        <w:spacing w:line="276" w:lineRule="auto"/>
      </w:pPr>
      <w:r w:rsidRPr="00967620">
        <w:lastRenderedPageBreak/>
        <w:t>Reconciling Verification &amp; Validation with Defect-Centered QA</w:t>
      </w:r>
    </w:p>
    <w:p w14:paraId="01C7574F" w14:textId="4570797F" w:rsidR="00967620" w:rsidRDefault="002459A8" w:rsidP="003C757B">
      <w:pPr>
        <w:spacing w:line="276" w:lineRule="auto"/>
      </w:pPr>
      <w:r w:rsidRPr="002459A8">
        <w:t>Verification and validation (V&amp;V) activities are closely related to defect-centered (DC) views of quality assurance (QA). However, there are complexities in directly mapping them.</w:t>
      </w:r>
    </w:p>
    <w:p w14:paraId="5DEA8523" w14:textId="77777777" w:rsidR="002459A8" w:rsidRDefault="002459A8" w:rsidP="003C757B">
      <w:pPr>
        <w:spacing w:line="276" w:lineRule="auto"/>
      </w:pPr>
    </w:p>
    <w:p w14:paraId="3F80BCC3" w14:textId="0209319F" w:rsidR="002459A8" w:rsidRPr="00967620" w:rsidRDefault="00673074" w:rsidP="003C757B">
      <w:pPr>
        <w:spacing w:line="276" w:lineRule="auto"/>
        <w:jc w:val="center"/>
      </w:pPr>
      <w:r w:rsidRPr="00673074">
        <w:drawing>
          <wp:inline distT="0" distB="0" distL="0" distR="0" wp14:anchorId="35C13FB5" wp14:editId="0CF2A7EA">
            <wp:extent cx="4533900" cy="3609682"/>
            <wp:effectExtent l="0" t="0" r="0" b="0"/>
            <wp:docPr id="267610492" name="Picture 1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10492" name="Picture 1" descr="A table with text on i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491" cy="361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57F1" w14:textId="77777777" w:rsidR="002F08A9" w:rsidRDefault="002F08A9" w:rsidP="003C757B">
      <w:pPr>
        <w:spacing w:line="276" w:lineRule="auto"/>
      </w:pPr>
    </w:p>
    <w:p w14:paraId="566B2001" w14:textId="2ABE59A2" w:rsidR="002F08A9" w:rsidRPr="002F08A9" w:rsidRDefault="002F08A9" w:rsidP="003C757B">
      <w:pPr>
        <w:spacing w:line="276" w:lineRule="auto"/>
      </w:pPr>
      <w:r w:rsidRPr="002F08A9">
        <w:t>The table aligns </w:t>
      </w:r>
      <w:r w:rsidRPr="002F08A9">
        <w:rPr>
          <w:b/>
          <w:bCs/>
        </w:rPr>
        <w:t>Defect-Centered (DC) View</w:t>
      </w:r>
      <w:r w:rsidRPr="002F08A9">
        <w:t> with </w:t>
      </w:r>
      <w:r w:rsidRPr="002F08A9">
        <w:rPr>
          <w:b/>
          <w:bCs/>
        </w:rPr>
        <w:t>Verification &amp; Validation (V&amp;V)</w:t>
      </w:r>
      <w:r w:rsidRPr="002F08A9">
        <w:t> perspectives by categorizing Quality Assurance (QA) activities into three main areas:</w:t>
      </w:r>
    </w:p>
    <w:p w14:paraId="536D7F6D" w14:textId="77777777" w:rsidR="002F08A9" w:rsidRDefault="002F08A9" w:rsidP="003C757B">
      <w:pPr>
        <w:spacing w:line="276" w:lineRule="auto"/>
        <w:rPr>
          <w:b/>
          <w:bCs/>
        </w:rPr>
      </w:pPr>
    </w:p>
    <w:p w14:paraId="66B7B58E" w14:textId="36DCE5ED" w:rsidR="002F08A9" w:rsidRPr="002F08A9" w:rsidRDefault="002F08A9" w:rsidP="003C757B">
      <w:pPr>
        <w:spacing w:line="276" w:lineRule="auto"/>
        <w:rPr>
          <w:b/>
          <w:bCs/>
        </w:rPr>
      </w:pPr>
      <w:r w:rsidRPr="002F08A9">
        <w:rPr>
          <w:b/>
          <w:bCs/>
        </w:rPr>
        <w:t>1. Defect Prevention (Early Phases)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1843"/>
        <w:gridCol w:w="4906"/>
      </w:tblGrid>
      <w:tr w:rsidR="002F08A9" w:rsidRPr="002F08A9" w14:paraId="3F42C951" w14:textId="77777777" w:rsidTr="002F08A9">
        <w:tc>
          <w:tcPr>
            <w:tcW w:w="0" w:type="auto"/>
            <w:hideMark/>
          </w:tcPr>
          <w:p w14:paraId="30BCF7B5" w14:textId="77777777" w:rsidR="002F08A9" w:rsidRPr="002F08A9" w:rsidRDefault="002F08A9" w:rsidP="003C757B">
            <w:pPr>
              <w:spacing w:line="276" w:lineRule="auto"/>
              <w:rPr>
                <w:b/>
                <w:bCs/>
              </w:rPr>
            </w:pPr>
            <w:r w:rsidRPr="002F08A9">
              <w:rPr>
                <w:b/>
                <w:bCs/>
              </w:rPr>
              <w:t>QA Activity</w:t>
            </w:r>
          </w:p>
        </w:tc>
        <w:tc>
          <w:tcPr>
            <w:tcW w:w="0" w:type="auto"/>
            <w:hideMark/>
          </w:tcPr>
          <w:p w14:paraId="5C779C8A" w14:textId="77777777" w:rsidR="002F08A9" w:rsidRPr="002F08A9" w:rsidRDefault="002F08A9" w:rsidP="003C757B">
            <w:pPr>
              <w:spacing w:line="276" w:lineRule="auto"/>
              <w:rPr>
                <w:b/>
                <w:bCs/>
              </w:rPr>
            </w:pPr>
            <w:r w:rsidRPr="002F08A9">
              <w:rPr>
                <w:b/>
                <w:bCs/>
              </w:rPr>
              <w:t>V&amp;V Perspective</w:t>
            </w:r>
          </w:p>
        </w:tc>
        <w:tc>
          <w:tcPr>
            <w:tcW w:w="0" w:type="auto"/>
            <w:hideMark/>
          </w:tcPr>
          <w:p w14:paraId="73BD4667" w14:textId="77777777" w:rsidR="002F08A9" w:rsidRPr="002F08A9" w:rsidRDefault="002F08A9" w:rsidP="003C757B">
            <w:pPr>
              <w:spacing w:line="276" w:lineRule="auto"/>
              <w:rPr>
                <w:b/>
                <w:bCs/>
              </w:rPr>
            </w:pPr>
            <w:r w:rsidRPr="002F08A9">
              <w:rPr>
                <w:b/>
                <w:bCs/>
              </w:rPr>
              <w:t>Explanation</w:t>
            </w:r>
          </w:p>
        </w:tc>
      </w:tr>
      <w:tr w:rsidR="002F08A9" w:rsidRPr="002F08A9" w14:paraId="143247E1" w14:textId="77777777" w:rsidTr="002F08A9">
        <w:tc>
          <w:tcPr>
            <w:tcW w:w="0" w:type="auto"/>
            <w:hideMark/>
          </w:tcPr>
          <w:p w14:paraId="0031F17C" w14:textId="77777777" w:rsidR="002F08A9" w:rsidRPr="002F08A9" w:rsidRDefault="002F08A9" w:rsidP="003C757B">
            <w:pPr>
              <w:spacing w:line="276" w:lineRule="auto"/>
            </w:pPr>
            <w:r w:rsidRPr="002F08A9">
              <w:rPr>
                <w:b/>
                <w:bCs/>
              </w:rPr>
              <w:t>Requirement-related</w:t>
            </w:r>
          </w:p>
        </w:tc>
        <w:tc>
          <w:tcPr>
            <w:tcW w:w="0" w:type="auto"/>
            <w:hideMark/>
          </w:tcPr>
          <w:p w14:paraId="1709D959" w14:textId="77777777" w:rsidR="002F08A9" w:rsidRPr="002F08A9" w:rsidRDefault="002F08A9" w:rsidP="003C757B">
            <w:pPr>
              <w:spacing w:line="276" w:lineRule="auto"/>
            </w:pPr>
            <w:r w:rsidRPr="002F08A9">
              <w:rPr>
                <w:b/>
                <w:bCs/>
              </w:rPr>
              <w:t>Validation (indirectly)</w:t>
            </w:r>
          </w:p>
        </w:tc>
        <w:tc>
          <w:tcPr>
            <w:tcW w:w="0" w:type="auto"/>
            <w:hideMark/>
          </w:tcPr>
          <w:p w14:paraId="6FE3E0C1" w14:textId="77777777" w:rsidR="002F08A9" w:rsidRPr="002F08A9" w:rsidRDefault="002F08A9" w:rsidP="003C757B">
            <w:pPr>
              <w:spacing w:line="276" w:lineRule="auto"/>
            </w:pPr>
            <w:r w:rsidRPr="002F08A9">
              <w:t>Ensures that software meets user needs by defining clear, complete, and correct requirements.</w:t>
            </w:r>
          </w:p>
        </w:tc>
      </w:tr>
      <w:tr w:rsidR="002F08A9" w:rsidRPr="002F08A9" w14:paraId="001EBF79" w14:textId="77777777" w:rsidTr="002F08A9">
        <w:tc>
          <w:tcPr>
            <w:tcW w:w="0" w:type="auto"/>
            <w:hideMark/>
          </w:tcPr>
          <w:p w14:paraId="67FC40DA" w14:textId="77777777" w:rsidR="002F08A9" w:rsidRPr="002F08A9" w:rsidRDefault="002F08A9" w:rsidP="003C757B">
            <w:pPr>
              <w:spacing w:line="276" w:lineRule="auto"/>
            </w:pPr>
            <w:r w:rsidRPr="002F08A9">
              <w:rPr>
                <w:b/>
                <w:bCs/>
              </w:rPr>
              <w:t>Other Defect Prevention (Project Plan)</w:t>
            </w:r>
          </w:p>
        </w:tc>
        <w:tc>
          <w:tcPr>
            <w:tcW w:w="0" w:type="auto"/>
            <w:hideMark/>
          </w:tcPr>
          <w:p w14:paraId="5350DB4A" w14:textId="77777777" w:rsidR="002F08A9" w:rsidRPr="002F08A9" w:rsidRDefault="002F08A9" w:rsidP="003C757B">
            <w:pPr>
              <w:spacing w:line="276" w:lineRule="auto"/>
            </w:pPr>
            <w:r w:rsidRPr="002F08A9">
              <w:rPr>
                <w:b/>
                <w:bCs/>
              </w:rPr>
              <w:t>Verification (indirectly)</w:t>
            </w:r>
          </w:p>
        </w:tc>
        <w:tc>
          <w:tcPr>
            <w:tcW w:w="0" w:type="auto"/>
            <w:hideMark/>
          </w:tcPr>
          <w:p w14:paraId="5FF97588" w14:textId="77777777" w:rsidR="002F08A9" w:rsidRPr="002F08A9" w:rsidRDefault="002F08A9" w:rsidP="003C757B">
            <w:pPr>
              <w:spacing w:line="276" w:lineRule="auto"/>
            </w:pPr>
            <w:r w:rsidRPr="002F08A9">
              <w:t>Ensures adherence to project management processes, best practices, and methodologies.</w:t>
            </w:r>
          </w:p>
        </w:tc>
      </w:tr>
      <w:tr w:rsidR="002F08A9" w:rsidRPr="002F08A9" w14:paraId="45B56B2B" w14:textId="77777777" w:rsidTr="002F08A9">
        <w:tc>
          <w:tcPr>
            <w:tcW w:w="0" w:type="auto"/>
            <w:hideMark/>
          </w:tcPr>
          <w:p w14:paraId="36A42900" w14:textId="77777777" w:rsidR="002F08A9" w:rsidRPr="002F08A9" w:rsidRDefault="002F08A9" w:rsidP="003C757B">
            <w:pPr>
              <w:spacing w:line="276" w:lineRule="auto"/>
            </w:pPr>
            <w:r w:rsidRPr="002F08A9">
              <w:rPr>
                <w:b/>
                <w:bCs/>
              </w:rPr>
              <w:t>Formal Specification</w:t>
            </w:r>
          </w:p>
        </w:tc>
        <w:tc>
          <w:tcPr>
            <w:tcW w:w="0" w:type="auto"/>
            <w:hideMark/>
          </w:tcPr>
          <w:p w14:paraId="52C5A6A3" w14:textId="77777777" w:rsidR="002F08A9" w:rsidRPr="002F08A9" w:rsidRDefault="002F08A9" w:rsidP="003C757B">
            <w:pPr>
              <w:spacing w:line="276" w:lineRule="auto"/>
            </w:pPr>
            <w:r w:rsidRPr="002F08A9">
              <w:rPr>
                <w:b/>
                <w:bCs/>
              </w:rPr>
              <w:t>Validation (indirectly)</w:t>
            </w:r>
          </w:p>
        </w:tc>
        <w:tc>
          <w:tcPr>
            <w:tcW w:w="0" w:type="auto"/>
            <w:hideMark/>
          </w:tcPr>
          <w:p w14:paraId="0396A7F1" w14:textId="77777777" w:rsidR="002F08A9" w:rsidRPr="002F08A9" w:rsidRDefault="002F08A9" w:rsidP="003C757B">
            <w:pPr>
              <w:spacing w:line="276" w:lineRule="auto"/>
            </w:pPr>
            <w:r w:rsidRPr="002F08A9">
              <w:t>Defines system behavior rigorously to minimize ambiguity in user expectations.</w:t>
            </w:r>
          </w:p>
        </w:tc>
      </w:tr>
    </w:tbl>
    <w:p w14:paraId="4B3A6B41" w14:textId="77777777" w:rsidR="002F08A9" w:rsidRDefault="002F08A9" w:rsidP="003C757B">
      <w:pPr>
        <w:spacing w:line="276" w:lineRule="auto"/>
        <w:rPr>
          <w:b/>
          <w:bCs/>
        </w:rPr>
      </w:pPr>
    </w:p>
    <w:p w14:paraId="52919DB6" w14:textId="77777777" w:rsidR="002F08A9" w:rsidRDefault="002F08A9" w:rsidP="003C757B">
      <w:pPr>
        <w:spacing w:line="276" w:lineRule="auto"/>
        <w:rPr>
          <w:b/>
          <w:bCs/>
        </w:rPr>
      </w:pPr>
    </w:p>
    <w:p w14:paraId="5BDD2750" w14:textId="1B316F90" w:rsidR="002F08A9" w:rsidRPr="002F08A9" w:rsidRDefault="002F08A9" w:rsidP="003C757B">
      <w:pPr>
        <w:spacing w:line="276" w:lineRule="auto"/>
        <w:rPr>
          <w:b/>
          <w:bCs/>
        </w:rPr>
      </w:pPr>
      <w:r w:rsidRPr="002F08A9">
        <w:rPr>
          <w:b/>
          <w:bCs/>
        </w:rPr>
        <w:t>Key Observations for Defect Prevention</w:t>
      </w:r>
    </w:p>
    <w:p w14:paraId="4E3A07F8" w14:textId="77777777" w:rsidR="002F08A9" w:rsidRPr="002F08A9" w:rsidRDefault="002F08A9" w:rsidP="003C757B">
      <w:pPr>
        <w:numPr>
          <w:ilvl w:val="0"/>
          <w:numId w:val="102"/>
        </w:numPr>
        <w:spacing w:line="276" w:lineRule="auto"/>
      </w:pPr>
      <w:r w:rsidRPr="002F08A9">
        <w:rPr>
          <w:b/>
          <w:bCs/>
        </w:rPr>
        <w:t>Mostly indirect</w:t>
      </w:r>
      <w:r w:rsidRPr="002F08A9">
        <w:t> because these activities focus on preventing defects before implementation rather than testing for them.</w:t>
      </w:r>
    </w:p>
    <w:p w14:paraId="2350A21E" w14:textId="77777777" w:rsidR="002F08A9" w:rsidRDefault="002F08A9" w:rsidP="003C757B">
      <w:pPr>
        <w:numPr>
          <w:ilvl w:val="0"/>
          <w:numId w:val="102"/>
        </w:numPr>
        <w:spacing w:line="276" w:lineRule="auto"/>
      </w:pPr>
      <w:r w:rsidRPr="002F08A9">
        <w:rPr>
          <w:b/>
          <w:bCs/>
        </w:rPr>
        <w:t>More validation-oriented</w:t>
      </w:r>
      <w:r w:rsidRPr="002F08A9">
        <w:t> since preventing defects aligns with ensuring that user requirements are properly captured.</w:t>
      </w:r>
    </w:p>
    <w:p w14:paraId="31D42BBC" w14:textId="77777777" w:rsidR="00D651D1" w:rsidRDefault="00D651D1" w:rsidP="003C757B">
      <w:pPr>
        <w:spacing w:line="276" w:lineRule="auto"/>
        <w:rPr>
          <w:b/>
          <w:bCs/>
        </w:rPr>
      </w:pPr>
    </w:p>
    <w:p w14:paraId="7634D5D0" w14:textId="71F07C0E" w:rsidR="00D651D1" w:rsidRPr="00D651D1" w:rsidRDefault="00D651D1" w:rsidP="003C757B">
      <w:pPr>
        <w:spacing w:line="276" w:lineRule="auto"/>
        <w:rPr>
          <w:b/>
          <w:bCs/>
        </w:rPr>
      </w:pPr>
      <w:r w:rsidRPr="00D651D1">
        <w:rPr>
          <w:b/>
          <w:bCs/>
        </w:rPr>
        <w:t>2. Defect Reduction (Middle to Late Phases)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2046"/>
        <w:gridCol w:w="5505"/>
      </w:tblGrid>
      <w:tr w:rsidR="00D651D1" w:rsidRPr="00D651D1" w14:paraId="7161A5AF" w14:textId="77777777" w:rsidTr="00D651D1">
        <w:tc>
          <w:tcPr>
            <w:tcW w:w="0" w:type="auto"/>
            <w:hideMark/>
          </w:tcPr>
          <w:p w14:paraId="63FB8113" w14:textId="77777777" w:rsidR="00D651D1" w:rsidRPr="00D651D1" w:rsidRDefault="00D651D1" w:rsidP="003C757B">
            <w:pPr>
              <w:spacing w:line="276" w:lineRule="auto"/>
              <w:rPr>
                <w:b/>
                <w:bCs/>
              </w:rPr>
            </w:pPr>
            <w:r w:rsidRPr="00D651D1">
              <w:rPr>
                <w:b/>
                <w:bCs/>
              </w:rPr>
              <w:t>QA Activity</w:t>
            </w:r>
          </w:p>
        </w:tc>
        <w:tc>
          <w:tcPr>
            <w:tcW w:w="0" w:type="auto"/>
            <w:hideMark/>
          </w:tcPr>
          <w:p w14:paraId="4293A120" w14:textId="77777777" w:rsidR="00D651D1" w:rsidRPr="00D651D1" w:rsidRDefault="00D651D1" w:rsidP="003C757B">
            <w:pPr>
              <w:spacing w:line="276" w:lineRule="auto"/>
              <w:rPr>
                <w:b/>
                <w:bCs/>
              </w:rPr>
            </w:pPr>
            <w:r w:rsidRPr="00D651D1">
              <w:rPr>
                <w:b/>
                <w:bCs/>
              </w:rPr>
              <w:t>V&amp;V Perspective</w:t>
            </w:r>
          </w:p>
        </w:tc>
        <w:tc>
          <w:tcPr>
            <w:tcW w:w="0" w:type="auto"/>
            <w:hideMark/>
          </w:tcPr>
          <w:p w14:paraId="34991FB1" w14:textId="77777777" w:rsidR="00D651D1" w:rsidRPr="00D651D1" w:rsidRDefault="00D651D1" w:rsidP="003C757B">
            <w:pPr>
              <w:spacing w:line="276" w:lineRule="auto"/>
              <w:rPr>
                <w:b/>
                <w:bCs/>
              </w:rPr>
            </w:pPr>
            <w:r w:rsidRPr="00D651D1">
              <w:rPr>
                <w:b/>
                <w:bCs/>
              </w:rPr>
              <w:t>Explanation</w:t>
            </w:r>
          </w:p>
        </w:tc>
      </w:tr>
      <w:tr w:rsidR="00D651D1" w:rsidRPr="00D651D1" w14:paraId="318A95A3" w14:textId="77777777" w:rsidTr="00D651D1">
        <w:tc>
          <w:tcPr>
            <w:tcW w:w="0" w:type="auto"/>
            <w:hideMark/>
          </w:tcPr>
          <w:p w14:paraId="4A1E295A" w14:textId="77777777" w:rsidR="00D651D1" w:rsidRPr="00D651D1" w:rsidRDefault="00D651D1" w:rsidP="003C757B">
            <w:pPr>
              <w:spacing w:line="276" w:lineRule="auto"/>
            </w:pPr>
            <w:r w:rsidRPr="00D651D1">
              <w:rPr>
                <w:b/>
                <w:bCs/>
              </w:rPr>
              <w:t>Testing Type (General)</w:t>
            </w:r>
          </w:p>
        </w:tc>
        <w:tc>
          <w:tcPr>
            <w:tcW w:w="0" w:type="auto"/>
            <w:hideMark/>
          </w:tcPr>
          <w:p w14:paraId="0225486D" w14:textId="77777777" w:rsidR="00D651D1" w:rsidRPr="00D651D1" w:rsidRDefault="00D651D1" w:rsidP="003C757B">
            <w:pPr>
              <w:spacing w:line="276" w:lineRule="auto"/>
            </w:pPr>
            <w:r w:rsidRPr="00D651D1">
              <w:rPr>
                <w:b/>
                <w:bCs/>
              </w:rPr>
              <w:t>Both, but mostly verification</w:t>
            </w:r>
          </w:p>
        </w:tc>
        <w:tc>
          <w:tcPr>
            <w:tcW w:w="0" w:type="auto"/>
            <w:hideMark/>
          </w:tcPr>
          <w:p w14:paraId="6B583232" w14:textId="77777777" w:rsidR="00D651D1" w:rsidRPr="00D651D1" w:rsidRDefault="00D651D1" w:rsidP="003C757B">
            <w:pPr>
              <w:spacing w:line="276" w:lineRule="auto"/>
            </w:pPr>
            <w:r w:rsidRPr="00D651D1">
              <w:t>Tests if the software conforms to internal specifications while also validating expected behavior.</w:t>
            </w:r>
          </w:p>
        </w:tc>
      </w:tr>
      <w:tr w:rsidR="00D651D1" w:rsidRPr="00D651D1" w14:paraId="62777170" w14:textId="77777777" w:rsidTr="00D651D1">
        <w:tc>
          <w:tcPr>
            <w:tcW w:w="0" w:type="auto"/>
            <w:hideMark/>
          </w:tcPr>
          <w:p w14:paraId="2C9B6728" w14:textId="77777777" w:rsidR="00D651D1" w:rsidRPr="00D651D1" w:rsidRDefault="00D651D1" w:rsidP="003C757B">
            <w:pPr>
              <w:spacing w:line="276" w:lineRule="auto"/>
            </w:pPr>
            <w:r w:rsidRPr="00D651D1">
              <w:rPr>
                <w:b/>
                <w:bCs/>
              </w:rPr>
              <w:t>Unit Testing</w:t>
            </w:r>
          </w:p>
        </w:tc>
        <w:tc>
          <w:tcPr>
            <w:tcW w:w="0" w:type="auto"/>
            <w:hideMark/>
          </w:tcPr>
          <w:p w14:paraId="60D1344F" w14:textId="77777777" w:rsidR="00D651D1" w:rsidRPr="00D651D1" w:rsidRDefault="00D651D1" w:rsidP="003C757B">
            <w:pPr>
              <w:spacing w:line="276" w:lineRule="auto"/>
            </w:pPr>
            <w:r w:rsidRPr="00D651D1">
              <w:rPr>
                <w:b/>
                <w:bCs/>
              </w:rPr>
              <w:t>Verification</w:t>
            </w:r>
          </w:p>
        </w:tc>
        <w:tc>
          <w:tcPr>
            <w:tcW w:w="0" w:type="auto"/>
            <w:hideMark/>
          </w:tcPr>
          <w:p w14:paraId="54D09F2D" w14:textId="77777777" w:rsidR="00D651D1" w:rsidRPr="00D651D1" w:rsidRDefault="00D651D1" w:rsidP="003C757B">
            <w:pPr>
              <w:spacing w:line="276" w:lineRule="auto"/>
            </w:pPr>
            <w:r w:rsidRPr="00D651D1">
              <w:t>Ensures individual components function correctly according to detailed design.</w:t>
            </w:r>
          </w:p>
        </w:tc>
      </w:tr>
      <w:tr w:rsidR="00D651D1" w:rsidRPr="00D651D1" w14:paraId="380FED7A" w14:textId="77777777" w:rsidTr="00D651D1">
        <w:tc>
          <w:tcPr>
            <w:tcW w:w="0" w:type="auto"/>
            <w:hideMark/>
          </w:tcPr>
          <w:p w14:paraId="1B47CBB4" w14:textId="77777777" w:rsidR="00D651D1" w:rsidRPr="00D651D1" w:rsidRDefault="00D651D1" w:rsidP="003C757B">
            <w:pPr>
              <w:spacing w:line="276" w:lineRule="auto"/>
            </w:pPr>
            <w:r w:rsidRPr="00D651D1">
              <w:rPr>
                <w:b/>
                <w:bCs/>
              </w:rPr>
              <w:t>Integration Testing</w:t>
            </w:r>
          </w:p>
        </w:tc>
        <w:tc>
          <w:tcPr>
            <w:tcW w:w="0" w:type="auto"/>
            <w:hideMark/>
          </w:tcPr>
          <w:p w14:paraId="2C5E6F17" w14:textId="77777777" w:rsidR="00D651D1" w:rsidRPr="00D651D1" w:rsidRDefault="00D651D1" w:rsidP="003C757B">
            <w:pPr>
              <w:spacing w:line="276" w:lineRule="auto"/>
            </w:pPr>
            <w:r w:rsidRPr="00D651D1">
              <w:rPr>
                <w:b/>
                <w:bCs/>
              </w:rPr>
              <w:t>Both, more verification</w:t>
            </w:r>
          </w:p>
        </w:tc>
        <w:tc>
          <w:tcPr>
            <w:tcW w:w="0" w:type="auto"/>
            <w:hideMark/>
          </w:tcPr>
          <w:p w14:paraId="3DD88FC2" w14:textId="77777777" w:rsidR="00D651D1" w:rsidRPr="00D651D1" w:rsidRDefault="00D651D1" w:rsidP="003C757B">
            <w:pPr>
              <w:spacing w:line="276" w:lineRule="auto"/>
            </w:pPr>
            <w:r w:rsidRPr="00D651D1">
              <w:t xml:space="preserve">Ensures components interact </w:t>
            </w:r>
            <w:proofErr w:type="gramStart"/>
            <w:r w:rsidRPr="00D651D1">
              <w:t>correctly, but</w:t>
            </w:r>
            <w:proofErr w:type="gramEnd"/>
            <w:r w:rsidRPr="00D651D1">
              <w:t xml:space="preserve"> does not necessarily validate user expectations.</w:t>
            </w:r>
          </w:p>
        </w:tc>
      </w:tr>
      <w:tr w:rsidR="00D651D1" w:rsidRPr="00D651D1" w14:paraId="57823791" w14:textId="77777777" w:rsidTr="00D651D1">
        <w:tc>
          <w:tcPr>
            <w:tcW w:w="0" w:type="auto"/>
            <w:hideMark/>
          </w:tcPr>
          <w:p w14:paraId="56163FA7" w14:textId="77777777" w:rsidR="00D651D1" w:rsidRPr="00D651D1" w:rsidRDefault="00D651D1" w:rsidP="003C757B">
            <w:pPr>
              <w:spacing w:line="276" w:lineRule="auto"/>
            </w:pPr>
            <w:r w:rsidRPr="00D651D1">
              <w:rPr>
                <w:b/>
                <w:bCs/>
              </w:rPr>
              <w:t>System Testing</w:t>
            </w:r>
          </w:p>
        </w:tc>
        <w:tc>
          <w:tcPr>
            <w:tcW w:w="0" w:type="auto"/>
            <w:hideMark/>
          </w:tcPr>
          <w:p w14:paraId="2E94DDCF" w14:textId="77777777" w:rsidR="00D651D1" w:rsidRPr="00D651D1" w:rsidRDefault="00D651D1" w:rsidP="003C757B">
            <w:pPr>
              <w:spacing w:line="276" w:lineRule="auto"/>
            </w:pPr>
            <w:r w:rsidRPr="00D651D1">
              <w:rPr>
                <w:b/>
                <w:bCs/>
              </w:rPr>
              <w:t>Both (equal focus)</w:t>
            </w:r>
          </w:p>
        </w:tc>
        <w:tc>
          <w:tcPr>
            <w:tcW w:w="0" w:type="auto"/>
            <w:hideMark/>
          </w:tcPr>
          <w:p w14:paraId="200E1682" w14:textId="77777777" w:rsidR="00D651D1" w:rsidRPr="00D651D1" w:rsidRDefault="00D651D1" w:rsidP="003C757B">
            <w:pPr>
              <w:spacing w:line="276" w:lineRule="auto"/>
            </w:pPr>
            <w:r w:rsidRPr="00D651D1">
              <w:t>Ensures the entire system works together as intended, checking both internal conformance and user requirements.</w:t>
            </w:r>
          </w:p>
        </w:tc>
      </w:tr>
      <w:tr w:rsidR="00D651D1" w:rsidRPr="00D651D1" w14:paraId="0331363C" w14:textId="77777777" w:rsidTr="00D651D1">
        <w:tc>
          <w:tcPr>
            <w:tcW w:w="0" w:type="auto"/>
            <w:hideMark/>
          </w:tcPr>
          <w:p w14:paraId="399A9450" w14:textId="77777777" w:rsidR="00D651D1" w:rsidRPr="00D651D1" w:rsidRDefault="00D651D1" w:rsidP="003C757B">
            <w:pPr>
              <w:spacing w:line="276" w:lineRule="auto"/>
            </w:pPr>
            <w:r w:rsidRPr="00D651D1">
              <w:rPr>
                <w:b/>
                <w:bCs/>
              </w:rPr>
              <w:t>Acceptance Testing</w:t>
            </w:r>
          </w:p>
        </w:tc>
        <w:tc>
          <w:tcPr>
            <w:tcW w:w="0" w:type="auto"/>
            <w:hideMark/>
          </w:tcPr>
          <w:p w14:paraId="7A388458" w14:textId="77777777" w:rsidR="00D651D1" w:rsidRPr="00D651D1" w:rsidRDefault="00D651D1" w:rsidP="003C757B">
            <w:pPr>
              <w:spacing w:line="276" w:lineRule="auto"/>
            </w:pPr>
            <w:r w:rsidRPr="00D651D1">
              <w:rPr>
                <w:b/>
                <w:bCs/>
              </w:rPr>
              <w:t>Both, more validation</w:t>
            </w:r>
          </w:p>
        </w:tc>
        <w:tc>
          <w:tcPr>
            <w:tcW w:w="0" w:type="auto"/>
            <w:hideMark/>
          </w:tcPr>
          <w:p w14:paraId="653A2884" w14:textId="77777777" w:rsidR="00D651D1" w:rsidRPr="00D651D1" w:rsidRDefault="00D651D1" w:rsidP="003C757B">
            <w:pPr>
              <w:spacing w:line="276" w:lineRule="auto"/>
            </w:pPr>
            <w:r w:rsidRPr="00D651D1">
              <w:t>Ensures the software meets customer expectations before release.</w:t>
            </w:r>
          </w:p>
        </w:tc>
      </w:tr>
      <w:tr w:rsidR="00D651D1" w:rsidRPr="00D651D1" w14:paraId="79E639FA" w14:textId="77777777" w:rsidTr="00D651D1">
        <w:tc>
          <w:tcPr>
            <w:tcW w:w="0" w:type="auto"/>
            <w:hideMark/>
          </w:tcPr>
          <w:p w14:paraId="11FA4CF4" w14:textId="77777777" w:rsidR="00D651D1" w:rsidRPr="00D651D1" w:rsidRDefault="00D651D1" w:rsidP="003C757B">
            <w:pPr>
              <w:spacing w:line="276" w:lineRule="auto"/>
            </w:pPr>
            <w:r w:rsidRPr="00D651D1">
              <w:rPr>
                <w:b/>
                <w:bCs/>
              </w:rPr>
              <w:t>Beta Testing</w:t>
            </w:r>
          </w:p>
        </w:tc>
        <w:tc>
          <w:tcPr>
            <w:tcW w:w="0" w:type="auto"/>
            <w:hideMark/>
          </w:tcPr>
          <w:p w14:paraId="4A66E61D" w14:textId="77777777" w:rsidR="00D651D1" w:rsidRPr="00D651D1" w:rsidRDefault="00D651D1" w:rsidP="003C757B">
            <w:pPr>
              <w:spacing w:line="276" w:lineRule="auto"/>
            </w:pPr>
            <w:r w:rsidRPr="00D651D1">
              <w:rPr>
                <w:b/>
                <w:bCs/>
              </w:rPr>
              <w:t>Validation</w:t>
            </w:r>
          </w:p>
        </w:tc>
        <w:tc>
          <w:tcPr>
            <w:tcW w:w="0" w:type="auto"/>
            <w:hideMark/>
          </w:tcPr>
          <w:p w14:paraId="6896BD3A" w14:textId="77777777" w:rsidR="00D651D1" w:rsidRPr="00D651D1" w:rsidRDefault="00D651D1" w:rsidP="003C757B">
            <w:pPr>
              <w:spacing w:line="276" w:lineRule="auto"/>
            </w:pPr>
            <w:r w:rsidRPr="00D651D1">
              <w:t>Conducted in a real-world environment to validate usability, performance, and customer satisfaction.</w:t>
            </w:r>
          </w:p>
        </w:tc>
      </w:tr>
    </w:tbl>
    <w:p w14:paraId="64CDE871" w14:textId="77777777" w:rsidR="00D651D1" w:rsidRDefault="00D651D1" w:rsidP="003C757B">
      <w:pPr>
        <w:spacing w:line="276" w:lineRule="auto"/>
        <w:rPr>
          <w:b/>
          <w:bCs/>
        </w:rPr>
      </w:pPr>
    </w:p>
    <w:p w14:paraId="104B18D8" w14:textId="339E8E82" w:rsidR="00D651D1" w:rsidRPr="00D651D1" w:rsidRDefault="00D651D1" w:rsidP="003C757B">
      <w:pPr>
        <w:spacing w:line="276" w:lineRule="auto"/>
        <w:rPr>
          <w:b/>
          <w:bCs/>
        </w:rPr>
      </w:pPr>
      <w:r w:rsidRPr="00D651D1">
        <w:rPr>
          <w:b/>
          <w:bCs/>
        </w:rPr>
        <w:t>Key Observations for Defect Reduction</w:t>
      </w:r>
    </w:p>
    <w:p w14:paraId="2C04D509" w14:textId="77777777" w:rsidR="00D651D1" w:rsidRPr="00D651D1" w:rsidRDefault="00D651D1" w:rsidP="003C757B">
      <w:pPr>
        <w:numPr>
          <w:ilvl w:val="0"/>
          <w:numId w:val="103"/>
        </w:numPr>
        <w:spacing w:line="276" w:lineRule="auto"/>
      </w:pPr>
      <w:r w:rsidRPr="00D651D1">
        <w:rPr>
          <w:b/>
          <w:bCs/>
        </w:rPr>
        <w:t>Unit testing → pure verification</w:t>
      </w:r>
      <w:r w:rsidRPr="00D651D1">
        <w:t>, as it only checks conformance to specifications.</w:t>
      </w:r>
    </w:p>
    <w:p w14:paraId="506D8772" w14:textId="77777777" w:rsidR="00D651D1" w:rsidRPr="00D651D1" w:rsidRDefault="00D651D1" w:rsidP="003C757B">
      <w:pPr>
        <w:numPr>
          <w:ilvl w:val="0"/>
          <w:numId w:val="103"/>
        </w:numPr>
        <w:spacing w:line="276" w:lineRule="auto"/>
      </w:pPr>
      <w:r w:rsidRPr="00D651D1">
        <w:rPr>
          <w:b/>
          <w:bCs/>
        </w:rPr>
        <w:t>System testing &amp; integration testing → mixed, but more verification</w:t>
      </w:r>
      <w:r w:rsidRPr="00D651D1">
        <w:t>, as they ensure internal correctness.</w:t>
      </w:r>
    </w:p>
    <w:p w14:paraId="14F1FDB4" w14:textId="77777777" w:rsidR="00D651D1" w:rsidRPr="00D651D1" w:rsidRDefault="00D651D1" w:rsidP="003C757B">
      <w:pPr>
        <w:numPr>
          <w:ilvl w:val="0"/>
          <w:numId w:val="103"/>
        </w:numPr>
        <w:spacing w:line="276" w:lineRule="auto"/>
      </w:pPr>
      <w:r w:rsidRPr="00D651D1">
        <w:rPr>
          <w:b/>
          <w:bCs/>
        </w:rPr>
        <w:t>Acceptance &amp; beta testing → primarily validation</w:t>
      </w:r>
      <w:r w:rsidRPr="00D651D1">
        <w:t>, since they ensure the software meets user needs.</w:t>
      </w:r>
    </w:p>
    <w:p w14:paraId="1C28E913" w14:textId="77777777" w:rsidR="00F076F2" w:rsidRDefault="00F076F2" w:rsidP="003C757B">
      <w:pPr>
        <w:spacing w:line="276" w:lineRule="auto"/>
        <w:rPr>
          <w:b/>
          <w:bCs/>
        </w:rPr>
      </w:pPr>
    </w:p>
    <w:p w14:paraId="776C3B4E" w14:textId="6A24ADB5" w:rsidR="00F076F2" w:rsidRPr="00F076F2" w:rsidRDefault="00F076F2" w:rsidP="003C757B">
      <w:pPr>
        <w:spacing w:line="276" w:lineRule="auto"/>
        <w:rPr>
          <w:b/>
          <w:bCs/>
        </w:rPr>
      </w:pPr>
      <w:r w:rsidRPr="00F076F2">
        <w:rPr>
          <w:b/>
          <w:bCs/>
        </w:rPr>
        <w:t>3. Defect Containment (Operational Phase)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227"/>
        <w:gridCol w:w="4814"/>
      </w:tblGrid>
      <w:tr w:rsidR="00F076F2" w:rsidRPr="00F076F2" w14:paraId="0EA72D12" w14:textId="77777777" w:rsidTr="00F076F2">
        <w:tc>
          <w:tcPr>
            <w:tcW w:w="0" w:type="auto"/>
            <w:hideMark/>
          </w:tcPr>
          <w:p w14:paraId="0E2C1175" w14:textId="77777777" w:rsidR="00F076F2" w:rsidRPr="00F076F2" w:rsidRDefault="00F076F2" w:rsidP="003C757B">
            <w:pPr>
              <w:spacing w:line="276" w:lineRule="auto"/>
              <w:rPr>
                <w:b/>
                <w:bCs/>
              </w:rPr>
            </w:pPr>
            <w:r w:rsidRPr="00F076F2">
              <w:rPr>
                <w:b/>
                <w:bCs/>
              </w:rPr>
              <w:t>QA Activity</w:t>
            </w:r>
          </w:p>
        </w:tc>
        <w:tc>
          <w:tcPr>
            <w:tcW w:w="0" w:type="auto"/>
            <w:hideMark/>
          </w:tcPr>
          <w:p w14:paraId="4BA65B31" w14:textId="77777777" w:rsidR="00F076F2" w:rsidRPr="00F076F2" w:rsidRDefault="00F076F2" w:rsidP="003C757B">
            <w:pPr>
              <w:spacing w:line="276" w:lineRule="auto"/>
              <w:rPr>
                <w:b/>
                <w:bCs/>
              </w:rPr>
            </w:pPr>
            <w:r w:rsidRPr="00F076F2">
              <w:rPr>
                <w:b/>
                <w:bCs/>
              </w:rPr>
              <w:t>V&amp;V Perspective</w:t>
            </w:r>
          </w:p>
        </w:tc>
        <w:tc>
          <w:tcPr>
            <w:tcW w:w="0" w:type="auto"/>
            <w:hideMark/>
          </w:tcPr>
          <w:p w14:paraId="48054EA7" w14:textId="77777777" w:rsidR="00F076F2" w:rsidRPr="00F076F2" w:rsidRDefault="00F076F2" w:rsidP="003C757B">
            <w:pPr>
              <w:spacing w:line="276" w:lineRule="auto"/>
              <w:rPr>
                <w:b/>
                <w:bCs/>
              </w:rPr>
            </w:pPr>
            <w:r w:rsidRPr="00F076F2">
              <w:rPr>
                <w:b/>
                <w:bCs/>
              </w:rPr>
              <w:t>Explanation</w:t>
            </w:r>
          </w:p>
        </w:tc>
      </w:tr>
      <w:tr w:rsidR="00F076F2" w:rsidRPr="00F076F2" w14:paraId="5BDC1C56" w14:textId="77777777" w:rsidTr="00F076F2">
        <w:tc>
          <w:tcPr>
            <w:tcW w:w="0" w:type="auto"/>
            <w:hideMark/>
          </w:tcPr>
          <w:p w14:paraId="3E78BB32" w14:textId="77777777" w:rsidR="00F076F2" w:rsidRPr="00F076F2" w:rsidRDefault="00F076F2" w:rsidP="003C757B">
            <w:pPr>
              <w:spacing w:line="276" w:lineRule="auto"/>
            </w:pPr>
            <w:r w:rsidRPr="00F076F2">
              <w:rPr>
                <w:b/>
                <w:bCs/>
              </w:rPr>
              <w:t>Operation</w:t>
            </w:r>
          </w:p>
        </w:tc>
        <w:tc>
          <w:tcPr>
            <w:tcW w:w="0" w:type="auto"/>
            <w:hideMark/>
          </w:tcPr>
          <w:p w14:paraId="38B234B9" w14:textId="77777777" w:rsidR="00F076F2" w:rsidRPr="00F076F2" w:rsidRDefault="00F076F2" w:rsidP="003C757B">
            <w:pPr>
              <w:spacing w:line="276" w:lineRule="auto"/>
            </w:pPr>
            <w:r w:rsidRPr="00F076F2">
              <w:rPr>
                <w:b/>
                <w:bCs/>
              </w:rPr>
              <w:t>Validation</w:t>
            </w:r>
          </w:p>
        </w:tc>
        <w:tc>
          <w:tcPr>
            <w:tcW w:w="0" w:type="auto"/>
            <w:hideMark/>
          </w:tcPr>
          <w:p w14:paraId="279D6298" w14:textId="77777777" w:rsidR="00F076F2" w:rsidRPr="00F076F2" w:rsidRDefault="00F076F2" w:rsidP="003C757B">
            <w:pPr>
              <w:spacing w:line="276" w:lineRule="auto"/>
            </w:pPr>
            <w:r w:rsidRPr="00F076F2">
              <w:t>Ensures software functions properly in its intended environment.</w:t>
            </w:r>
          </w:p>
        </w:tc>
      </w:tr>
      <w:tr w:rsidR="00F076F2" w:rsidRPr="00F076F2" w14:paraId="6EAAA1A7" w14:textId="77777777" w:rsidTr="00F076F2">
        <w:tc>
          <w:tcPr>
            <w:tcW w:w="0" w:type="auto"/>
            <w:hideMark/>
          </w:tcPr>
          <w:p w14:paraId="2637F526" w14:textId="77777777" w:rsidR="00F076F2" w:rsidRPr="00F076F2" w:rsidRDefault="00F076F2" w:rsidP="003C757B">
            <w:pPr>
              <w:spacing w:line="276" w:lineRule="auto"/>
            </w:pPr>
            <w:r w:rsidRPr="00F076F2">
              <w:rPr>
                <w:b/>
                <w:bCs/>
              </w:rPr>
              <w:t>Design &amp; Implementation</w:t>
            </w:r>
          </w:p>
        </w:tc>
        <w:tc>
          <w:tcPr>
            <w:tcW w:w="0" w:type="auto"/>
            <w:hideMark/>
          </w:tcPr>
          <w:p w14:paraId="4BC4677B" w14:textId="77777777" w:rsidR="00F076F2" w:rsidRPr="00F076F2" w:rsidRDefault="00F076F2" w:rsidP="003C757B">
            <w:pPr>
              <w:spacing w:line="276" w:lineRule="auto"/>
            </w:pPr>
            <w:r w:rsidRPr="00F076F2">
              <w:rPr>
                <w:b/>
                <w:bCs/>
              </w:rPr>
              <w:t>Both, but mostly verification</w:t>
            </w:r>
          </w:p>
        </w:tc>
        <w:tc>
          <w:tcPr>
            <w:tcW w:w="0" w:type="auto"/>
            <w:hideMark/>
          </w:tcPr>
          <w:p w14:paraId="48C2A7C2" w14:textId="77777777" w:rsidR="00F076F2" w:rsidRPr="00F076F2" w:rsidRDefault="00F076F2" w:rsidP="003C757B">
            <w:pPr>
              <w:spacing w:line="276" w:lineRule="auto"/>
            </w:pPr>
            <w:r w:rsidRPr="00F076F2">
              <w:t>Checks adherence to design specifications to ensure correct implementation.</w:t>
            </w:r>
          </w:p>
        </w:tc>
      </w:tr>
    </w:tbl>
    <w:p w14:paraId="6748356A" w14:textId="77777777" w:rsidR="00F076F2" w:rsidRDefault="00F076F2" w:rsidP="003C757B">
      <w:pPr>
        <w:spacing w:line="276" w:lineRule="auto"/>
        <w:rPr>
          <w:b/>
          <w:bCs/>
        </w:rPr>
      </w:pPr>
    </w:p>
    <w:p w14:paraId="2DDFC77E" w14:textId="77777777" w:rsidR="00F076F2" w:rsidRDefault="00F076F2" w:rsidP="003C757B">
      <w:pPr>
        <w:spacing w:line="276" w:lineRule="auto"/>
        <w:rPr>
          <w:b/>
          <w:bCs/>
        </w:rPr>
      </w:pPr>
    </w:p>
    <w:p w14:paraId="602CE214" w14:textId="77777777" w:rsidR="00F076F2" w:rsidRDefault="00F076F2" w:rsidP="003C757B">
      <w:pPr>
        <w:spacing w:line="276" w:lineRule="auto"/>
        <w:rPr>
          <w:b/>
          <w:bCs/>
        </w:rPr>
      </w:pPr>
    </w:p>
    <w:p w14:paraId="23087E41" w14:textId="35462CAE" w:rsidR="00F076F2" w:rsidRPr="00F076F2" w:rsidRDefault="00F076F2" w:rsidP="003C757B">
      <w:pPr>
        <w:spacing w:line="276" w:lineRule="auto"/>
        <w:rPr>
          <w:b/>
          <w:bCs/>
        </w:rPr>
      </w:pPr>
      <w:r w:rsidRPr="00F076F2">
        <w:rPr>
          <w:b/>
          <w:bCs/>
        </w:rPr>
        <w:t>Key Observations for Defect Containment</w:t>
      </w:r>
    </w:p>
    <w:p w14:paraId="17E03D63" w14:textId="77777777" w:rsidR="00F076F2" w:rsidRPr="00F076F2" w:rsidRDefault="00F076F2" w:rsidP="003C757B">
      <w:pPr>
        <w:numPr>
          <w:ilvl w:val="0"/>
          <w:numId w:val="104"/>
        </w:numPr>
        <w:spacing w:line="276" w:lineRule="auto"/>
      </w:pPr>
      <w:r w:rsidRPr="00F076F2">
        <w:rPr>
          <w:b/>
          <w:bCs/>
        </w:rPr>
        <w:t>Operation → validation-focused</w:t>
      </w:r>
      <w:r w:rsidRPr="00F076F2">
        <w:t>, since it ensures real-world usability and robustness.</w:t>
      </w:r>
    </w:p>
    <w:p w14:paraId="109FB42B" w14:textId="77777777" w:rsidR="00F076F2" w:rsidRPr="00F076F2" w:rsidRDefault="00F076F2" w:rsidP="003C757B">
      <w:pPr>
        <w:numPr>
          <w:ilvl w:val="0"/>
          <w:numId w:val="104"/>
        </w:numPr>
        <w:spacing w:line="276" w:lineRule="auto"/>
      </w:pPr>
      <w:r w:rsidRPr="00F076F2">
        <w:rPr>
          <w:b/>
          <w:bCs/>
        </w:rPr>
        <w:t>Design &amp; implementation → more verification-focused</w:t>
      </w:r>
      <w:r w:rsidRPr="00F076F2">
        <w:t>, as they ensure the software conforms to the intended architecture.</w:t>
      </w:r>
    </w:p>
    <w:p w14:paraId="2275BB0E" w14:textId="77777777" w:rsidR="002F08A9" w:rsidRPr="002F08A9" w:rsidRDefault="002F08A9" w:rsidP="003C757B">
      <w:pPr>
        <w:spacing w:line="276" w:lineRule="auto"/>
      </w:pPr>
    </w:p>
    <w:p w14:paraId="79AA4170" w14:textId="77777777" w:rsidR="005D5185" w:rsidRPr="005D5185" w:rsidRDefault="005D5185" w:rsidP="003C757B">
      <w:pPr>
        <w:spacing w:line="276" w:lineRule="auto"/>
      </w:pPr>
    </w:p>
    <w:p w14:paraId="709440EB" w14:textId="77777777" w:rsidR="00F037FD" w:rsidRPr="00F037FD" w:rsidRDefault="00F037FD" w:rsidP="003C757B">
      <w:pPr>
        <w:spacing w:line="276" w:lineRule="auto"/>
      </w:pPr>
    </w:p>
    <w:p w14:paraId="354FBC5C" w14:textId="77777777" w:rsidR="0005038D" w:rsidRPr="0005038D" w:rsidRDefault="0005038D" w:rsidP="003C757B">
      <w:pPr>
        <w:spacing w:line="276" w:lineRule="auto"/>
      </w:pPr>
    </w:p>
    <w:p w14:paraId="1ECD7607" w14:textId="77777777" w:rsidR="006B68AE" w:rsidRPr="006B68AE" w:rsidRDefault="006B68AE" w:rsidP="003C757B">
      <w:pPr>
        <w:spacing w:line="276" w:lineRule="auto"/>
      </w:pPr>
    </w:p>
    <w:p w14:paraId="09DFA3F6" w14:textId="77777777" w:rsidR="009C0796" w:rsidRPr="009C0796" w:rsidRDefault="009C0796" w:rsidP="003C757B">
      <w:pPr>
        <w:spacing w:line="276" w:lineRule="auto"/>
      </w:pPr>
    </w:p>
    <w:p w14:paraId="3937DB50" w14:textId="77777777" w:rsidR="004E629A" w:rsidRPr="004E629A" w:rsidRDefault="004E629A" w:rsidP="003C757B">
      <w:pPr>
        <w:spacing w:line="276" w:lineRule="auto"/>
      </w:pPr>
    </w:p>
    <w:sectPr w:rsidR="004E629A" w:rsidRPr="004E629A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8145B" w14:textId="77777777" w:rsidR="003B0703" w:rsidRDefault="003B0703">
      <w:r>
        <w:separator/>
      </w:r>
    </w:p>
    <w:p w14:paraId="5401CD8F" w14:textId="77777777" w:rsidR="003B0703" w:rsidRDefault="003B0703"/>
  </w:endnote>
  <w:endnote w:type="continuationSeparator" w:id="0">
    <w:p w14:paraId="4CB4B6FB" w14:textId="77777777" w:rsidR="003B0703" w:rsidRDefault="003B0703">
      <w:r>
        <w:continuationSeparator/>
      </w:r>
    </w:p>
    <w:p w14:paraId="4BDCA25C" w14:textId="77777777" w:rsidR="003B0703" w:rsidRDefault="003B07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57992" w14:textId="77777777" w:rsidR="00545E6E" w:rsidRDefault="003C757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AB607" w14:textId="77777777" w:rsidR="003B0703" w:rsidRDefault="003B0703">
      <w:r>
        <w:separator/>
      </w:r>
    </w:p>
    <w:p w14:paraId="35E5DC99" w14:textId="77777777" w:rsidR="003B0703" w:rsidRDefault="003B0703"/>
  </w:footnote>
  <w:footnote w:type="continuationSeparator" w:id="0">
    <w:p w14:paraId="6BBAB3E0" w14:textId="77777777" w:rsidR="003B0703" w:rsidRDefault="003B0703">
      <w:r>
        <w:continuationSeparator/>
      </w:r>
    </w:p>
    <w:p w14:paraId="749385D8" w14:textId="77777777" w:rsidR="003B0703" w:rsidRDefault="003B07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7EF5"/>
    <w:multiLevelType w:val="multilevel"/>
    <w:tmpl w:val="AA8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11162"/>
    <w:multiLevelType w:val="multilevel"/>
    <w:tmpl w:val="3BB0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45470"/>
    <w:multiLevelType w:val="multilevel"/>
    <w:tmpl w:val="42B0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27C3F"/>
    <w:multiLevelType w:val="multilevel"/>
    <w:tmpl w:val="802A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D6F67"/>
    <w:multiLevelType w:val="multilevel"/>
    <w:tmpl w:val="170C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80210"/>
    <w:multiLevelType w:val="multilevel"/>
    <w:tmpl w:val="B696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B27C1"/>
    <w:multiLevelType w:val="multilevel"/>
    <w:tmpl w:val="8E1A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9067AC"/>
    <w:multiLevelType w:val="multilevel"/>
    <w:tmpl w:val="1E3C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F752E3"/>
    <w:multiLevelType w:val="multilevel"/>
    <w:tmpl w:val="3BD6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361CAD"/>
    <w:multiLevelType w:val="multilevel"/>
    <w:tmpl w:val="95B6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570B45"/>
    <w:multiLevelType w:val="multilevel"/>
    <w:tmpl w:val="1ACA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6F2479"/>
    <w:multiLevelType w:val="multilevel"/>
    <w:tmpl w:val="EF20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E31F3F"/>
    <w:multiLevelType w:val="multilevel"/>
    <w:tmpl w:val="F9C2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6B1164"/>
    <w:multiLevelType w:val="multilevel"/>
    <w:tmpl w:val="A822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8E0F3D"/>
    <w:multiLevelType w:val="multilevel"/>
    <w:tmpl w:val="9B2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0633B4"/>
    <w:multiLevelType w:val="multilevel"/>
    <w:tmpl w:val="5A40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0B70B0"/>
    <w:multiLevelType w:val="multilevel"/>
    <w:tmpl w:val="C94C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9765C2"/>
    <w:multiLevelType w:val="multilevel"/>
    <w:tmpl w:val="186E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C87D02"/>
    <w:multiLevelType w:val="multilevel"/>
    <w:tmpl w:val="F024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DA2A4E"/>
    <w:multiLevelType w:val="multilevel"/>
    <w:tmpl w:val="5A3E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25D67"/>
    <w:multiLevelType w:val="multilevel"/>
    <w:tmpl w:val="2330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1A7906"/>
    <w:multiLevelType w:val="multilevel"/>
    <w:tmpl w:val="7D94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7A3E33"/>
    <w:multiLevelType w:val="multilevel"/>
    <w:tmpl w:val="BA30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F51BA6"/>
    <w:multiLevelType w:val="multilevel"/>
    <w:tmpl w:val="B174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2A0716"/>
    <w:multiLevelType w:val="multilevel"/>
    <w:tmpl w:val="12B0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5919C7"/>
    <w:multiLevelType w:val="multilevel"/>
    <w:tmpl w:val="212A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D5764A"/>
    <w:multiLevelType w:val="multilevel"/>
    <w:tmpl w:val="9230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F06B4E"/>
    <w:multiLevelType w:val="multilevel"/>
    <w:tmpl w:val="ABA6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3B36D6"/>
    <w:multiLevelType w:val="multilevel"/>
    <w:tmpl w:val="B712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701A10"/>
    <w:multiLevelType w:val="multilevel"/>
    <w:tmpl w:val="2DBA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7E7FED"/>
    <w:multiLevelType w:val="multilevel"/>
    <w:tmpl w:val="EDB0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DA6775"/>
    <w:multiLevelType w:val="multilevel"/>
    <w:tmpl w:val="8052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9B2F34"/>
    <w:multiLevelType w:val="multilevel"/>
    <w:tmpl w:val="2106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E53556"/>
    <w:multiLevelType w:val="multilevel"/>
    <w:tmpl w:val="D26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F068EE"/>
    <w:multiLevelType w:val="multilevel"/>
    <w:tmpl w:val="8524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CE1CB4"/>
    <w:multiLevelType w:val="multilevel"/>
    <w:tmpl w:val="BB78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DE79CB"/>
    <w:multiLevelType w:val="multilevel"/>
    <w:tmpl w:val="66EC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294699"/>
    <w:multiLevelType w:val="multilevel"/>
    <w:tmpl w:val="55E0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793DC8"/>
    <w:multiLevelType w:val="multilevel"/>
    <w:tmpl w:val="C870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A3160C"/>
    <w:multiLevelType w:val="multilevel"/>
    <w:tmpl w:val="22C8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AE3814"/>
    <w:multiLevelType w:val="multilevel"/>
    <w:tmpl w:val="4DF0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3F7C84"/>
    <w:multiLevelType w:val="multilevel"/>
    <w:tmpl w:val="6E5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7502F1"/>
    <w:multiLevelType w:val="multilevel"/>
    <w:tmpl w:val="256E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8050FB"/>
    <w:multiLevelType w:val="multilevel"/>
    <w:tmpl w:val="DEE6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2F00C2"/>
    <w:multiLevelType w:val="multilevel"/>
    <w:tmpl w:val="80A8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3949C5"/>
    <w:multiLevelType w:val="multilevel"/>
    <w:tmpl w:val="973A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9B779F"/>
    <w:multiLevelType w:val="multilevel"/>
    <w:tmpl w:val="C2BC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AF2896"/>
    <w:multiLevelType w:val="multilevel"/>
    <w:tmpl w:val="6F6C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6C6A7A"/>
    <w:multiLevelType w:val="multilevel"/>
    <w:tmpl w:val="40F8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20528E"/>
    <w:multiLevelType w:val="multilevel"/>
    <w:tmpl w:val="C18A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9619CE"/>
    <w:multiLevelType w:val="multilevel"/>
    <w:tmpl w:val="4298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C9E2A59"/>
    <w:multiLevelType w:val="multilevel"/>
    <w:tmpl w:val="93DA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7B6692"/>
    <w:multiLevelType w:val="multilevel"/>
    <w:tmpl w:val="76B6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884CD5"/>
    <w:multiLevelType w:val="multilevel"/>
    <w:tmpl w:val="A338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2E3CBA"/>
    <w:multiLevelType w:val="multilevel"/>
    <w:tmpl w:val="CF8E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E4473C1"/>
    <w:multiLevelType w:val="multilevel"/>
    <w:tmpl w:val="1B08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065A78"/>
    <w:multiLevelType w:val="multilevel"/>
    <w:tmpl w:val="C91A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7377A2"/>
    <w:multiLevelType w:val="multilevel"/>
    <w:tmpl w:val="A0E4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701466B"/>
    <w:multiLevelType w:val="multilevel"/>
    <w:tmpl w:val="75F2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0E59EF"/>
    <w:multiLevelType w:val="multilevel"/>
    <w:tmpl w:val="DE8E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A57331"/>
    <w:multiLevelType w:val="multilevel"/>
    <w:tmpl w:val="D7A4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2F17E1"/>
    <w:multiLevelType w:val="multilevel"/>
    <w:tmpl w:val="7B16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D91751"/>
    <w:multiLevelType w:val="multilevel"/>
    <w:tmpl w:val="5E0E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9B6C1B"/>
    <w:multiLevelType w:val="multilevel"/>
    <w:tmpl w:val="33A4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BD1369"/>
    <w:multiLevelType w:val="multilevel"/>
    <w:tmpl w:val="C8423C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37157C"/>
    <w:multiLevelType w:val="multilevel"/>
    <w:tmpl w:val="B9E0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04E0D98"/>
    <w:multiLevelType w:val="multilevel"/>
    <w:tmpl w:val="64C2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0545CFD"/>
    <w:multiLevelType w:val="multilevel"/>
    <w:tmpl w:val="59C6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924D3E"/>
    <w:multiLevelType w:val="multilevel"/>
    <w:tmpl w:val="EBE0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3B0F17"/>
    <w:multiLevelType w:val="multilevel"/>
    <w:tmpl w:val="44F6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7D2EBA"/>
    <w:multiLevelType w:val="multilevel"/>
    <w:tmpl w:val="A83C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3A02BF"/>
    <w:multiLevelType w:val="multilevel"/>
    <w:tmpl w:val="2D22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417B9E"/>
    <w:multiLevelType w:val="multilevel"/>
    <w:tmpl w:val="5DD6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3A5BE9"/>
    <w:multiLevelType w:val="multilevel"/>
    <w:tmpl w:val="72BC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BE6404C"/>
    <w:multiLevelType w:val="multilevel"/>
    <w:tmpl w:val="EEF0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666E30"/>
    <w:multiLevelType w:val="multilevel"/>
    <w:tmpl w:val="FF00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F7B312A"/>
    <w:multiLevelType w:val="multilevel"/>
    <w:tmpl w:val="B48E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2B92565"/>
    <w:multiLevelType w:val="multilevel"/>
    <w:tmpl w:val="8578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3A87A8A"/>
    <w:multiLevelType w:val="multilevel"/>
    <w:tmpl w:val="B474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4322F7B"/>
    <w:multiLevelType w:val="multilevel"/>
    <w:tmpl w:val="9512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6073D1"/>
    <w:multiLevelType w:val="multilevel"/>
    <w:tmpl w:val="EC5A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5B34F6B"/>
    <w:multiLevelType w:val="multilevel"/>
    <w:tmpl w:val="1F743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5CC11C7"/>
    <w:multiLevelType w:val="multilevel"/>
    <w:tmpl w:val="733C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82B00E9"/>
    <w:multiLevelType w:val="multilevel"/>
    <w:tmpl w:val="3AFC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93276F0"/>
    <w:multiLevelType w:val="multilevel"/>
    <w:tmpl w:val="400C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A1E4026"/>
    <w:multiLevelType w:val="multilevel"/>
    <w:tmpl w:val="6B24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D3E374A"/>
    <w:multiLevelType w:val="multilevel"/>
    <w:tmpl w:val="BE06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D633294"/>
    <w:multiLevelType w:val="multilevel"/>
    <w:tmpl w:val="3F62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D75797F"/>
    <w:multiLevelType w:val="multilevel"/>
    <w:tmpl w:val="906E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EB0B7C"/>
    <w:multiLevelType w:val="multilevel"/>
    <w:tmpl w:val="886E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884E81"/>
    <w:multiLevelType w:val="multilevel"/>
    <w:tmpl w:val="070C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CE622F"/>
    <w:multiLevelType w:val="multilevel"/>
    <w:tmpl w:val="CDC0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32074C8"/>
    <w:multiLevelType w:val="multilevel"/>
    <w:tmpl w:val="F062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33D465C"/>
    <w:multiLevelType w:val="multilevel"/>
    <w:tmpl w:val="1300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6926FF"/>
    <w:multiLevelType w:val="multilevel"/>
    <w:tmpl w:val="5F80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5371D79"/>
    <w:multiLevelType w:val="multilevel"/>
    <w:tmpl w:val="C316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56D1DAB"/>
    <w:multiLevelType w:val="multilevel"/>
    <w:tmpl w:val="B4BE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586688D"/>
    <w:multiLevelType w:val="multilevel"/>
    <w:tmpl w:val="7B44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6237C74"/>
    <w:multiLevelType w:val="multilevel"/>
    <w:tmpl w:val="82FA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D5871C9"/>
    <w:multiLevelType w:val="multilevel"/>
    <w:tmpl w:val="130A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3C174A"/>
    <w:multiLevelType w:val="multilevel"/>
    <w:tmpl w:val="2A70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F4C5524"/>
    <w:multiLevelType w:val="multilevel"/>
    <w:tmpl w:val="2FAE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506427">
    <w:abstractNumId w:val="25"/>
  </w:num>
  <w:num w:numId="2" w16cid:durableId="758216321">
    <w:abstractNumId w:val="85"/>
  </w:num>
  <w:num w:numId="3" w16cid:durableId="715395108">
    <w:abstractNumId w:val="60"/>
  </w:num>
  <w:num w:numId="4" w16cid:durableId="1397586169">
    <w:abstractNumId w:val="91"/>
  </w:num>
  <w:num w:numId="5" w16cid:durableId="1926693545">
    <w:abstractNumId w:val="53"/>
  </w:num>
  <w:num w:numId="6" w16cid:durableId="479034169">
    <w:abstractNumId w:val="52"/>
  </w:num>
  <w:num w:numId="7" w16cid:durableId="896277948">
    <w:abstractNumId w:val="4"/>
  </w:num>
  <w:num w:numId="8" w16cid:durableId="877469079">
    <w:abstractNumId w:val="11"/>
  </w:num>
  <w:num w:numId="9" w16cid:durableId="1814132749">
    <w:abstractNumId w:val="103"/>
  </w:num>
  <w:num w:numId="10" w16cid:durableId="594216068">
    <w:abstractNumId w:val="17"/>
  </w:num>
  <w:num w:numId="11" w16cid:durableId="1519857290">
    <w:abstractNumId w:val="78"/>
  </w:num>
  <w:num w:numId="12" w16cid:durableId="916204092">
    <w:abstractNumId w:val="44"/>
  </w:num>
  <w:num w:numId="13" w16cid:durableId="1269237959">
    <w:abstractNumId w:val="93"/>
  </w:num>
  <w:num w:numId="14" w16cid:durableId="1572545483">
    <w:abstractNumId w:val="77"/>
  </w:num>
  <w:num w:numId="15" w16cid:durableId="1296984015">
    <w:abstractNumId w:val="90"/>
  </w:num>
  <w:num w:numId="16" w16cid:durableId="1298225673">
    <w:abstractNumId w:val="50"/>
  </w:num>
  <w:num w:numId="17" w16cid:durableId="1709597830">
    <w:abstractNumId w:val="63"/>
  </w:num>
  <w:num w:numId="18" w16cid:durableId="348877384">
    <w:abstractNumId w:val="46"/>
  </w:num>
  <w:num w:numId="19" w16cid:durableId="665743151">
    <w:abstractNumId w:val="7"/>
  </w:num>
  <w:num w:numId="20" w16cid:durableId="1443185825">
    <w:abstractNumId w:val="29"/>
  </w:num>
  <w:num w:numId="21" w16cid:durableId="732629890">
    <w:abstractNumId w:val="12"/>
  </w:num>
  <w:num w:numId="22" w16cid:durableId="995109019">
    <w:abstractNumId w:val="48"/>
  </w:num>
  <w:num w:numId="23" w16cid:durableId="1936018392">
    <w:abstractNumId w:val="96"/>
  </w:num>
  <w:num w:numId="24" w16cid:durableId="2146727841">
    <w:abstractNumId w:val="72"/>
  </w:num>
  <w:num w:numId="25" w16cid:durableId="492524980">
    <w:abstractNumId w:val="43"/>
  </w:num>
  <w:num w:numId="26" w16cid:durableId="1003433950">
    <w:abstractNumId w:val="32"/>
  </w:num>
  <w:num w:numId="27" w16cid:durableId="440954441">
    <w:abstractNumId w:val="16"/>
  </w:num>
  <w:num w:numId="28" w16cid:durableId="361784714">
    <w:abstractNumId w:val="33"/>
  </w:num>
  <w:num w:numId="29" w16cid:durableId="1984581615">
    <w:abstractNumId w:val="55"/>
  </w:num>
  <w:num w:numId="30" w16cid:durableId="1822578700">
    <w:abstractNumId w:val="54"/>
  </w:num>
  <w:num w:numId="31" w16cid:durableId="431321429">
    <w:abstractNumId w:val="10"/>
  </w:num>
  <w:num w:numId="32" w16cid:durableId="1720131731">
    <w:abstractNumId w:val="21"/>
  </w:num>
  <w:num w:numId="33" w16cid:durableId="1518881507">
    <w:abstractNumId w:val="64"/>
  </w:num>
  <w:num w:numId="34" w16cid:durableId="2134514984">
    <w:abstractNumId w:val="27"/>
  </w:num>
  <w:num w:numId="35" w16cid:durableId="1478255555">
    <w:abstractNumId w:val="15"/>
  </w:num>
  <w:num w:numId="36" w16cid:durableId="484055181">
    <w:abstractNumId w:val="102"/>
  </w:num>
  <w:num w:numId="37" w16cid:durableId="1712724228">
    <w:abstractNumId w:val="40"/>
  </w:num>
  <w:num w:numId="38" w16cid:durableId="2058815825">
    <w:abstractNumId w:val="89"/>
  </w:num>
  <w:num w:numId="39" w16cid:durableId="1463309709">
    <w:abstractNumId w:val="34"/>
  </w:num>
  <w:num w:numId="40" w16cid:durableId="604003870">
    <w:abstractNumId w:val="59"/>
  </w:num>
  <w:num w:numId="41" w16cid:durableId="1700084650">
    <w:abstractNumId w:val="97"/>
  </w:num>
  <w:num w:numId="42" w16cid:durableId="1870139045">
    <w:abstractNumId w:val="24"/>
  </w:num>
  <w:num w:numId="43" w16cid:durableId="1835997029">
    <w:abstractNumId w:val="38"/>
  </w:num>
  <w:num w:numId="44" w16cid:durableId="1322200427">
    <w:abstractNumId w:val="30"/>
  </w:num>
  <w:num w:numId="45" w16cid:durableId="407921840">
    <w:abstractNumId w:val="22"/>
  </w:num>
  <w:num w:numId="46" w16cid:durableId="603810323">
    <w:abstractNumId w:val="8"/>
  </w:num>
  <w:num w:numId="47" w16cid:durableId="84310431">
    <w:abstractNumId w:val="69"/>
  </w:num>
  <w:num w:numId="48" w16cid:durableId="1164784377">
    <w:abstractNumId w:val="45"/>
  </w:num>
  <w:num w:numId="49" w16cid:durableId="1571499418">
    <w:abstractNumId w:val="98"/>
  </w:num>
  <w:num w:numId="50" w16cid:durableId="1465660090">
    <w:abstractNumId w:val="13"/>
  </w:num>
  <w:num w:numId="51" w16cid:durableId="2029868470">
    <w:abstractNumId w:val="47"/>
  </w:num>
  <w:num w:numId="52" w16cid:durableId="1058866842">
    <w:abstractNumId w:val="68"/>
  </w:num>
  <w:num w:numId="53" w16cid:durableId="2130195939">
    <w:abstractNumId w:val="39"/>
  </w:num>
  <w:num w:numId="54" w16cid:durableId="1525895846">
    <w:abstractNumId w:val="42"/>
  </w:num>
  <w:num w:numId="55" w16cid:durableId="1687366996">
    <w:abstractNumId w:val="5"/>
  </w:num>
  <w:num w:numId="56" w16cid:durableId="933168850">
    <w:abstractNumId w:val="67"/>
  </w:num>
  <w:num w:numId="57" w16cid:durableId="2093619908">
    <w:abstractNumId w:val="99"/>
  </w:num>
  <w:num w:numId="58" w16cid:durableId="228883530">
    <w:abstractNumId w:val="58"/>
  </w:num>
  <w:num w:numId="59" w16cid:durableId="1399673891">
    <w:abstractNumId w:val="36"/>
  </w:num>
  <w:num w:numId="60" w16cid:durableId="1270894920">
    <w:abstractNumId w:val="74"/>
  </w:num>
  <w:num w:numId="61" w16cid:durableId="1022437995">
    <w:abstractNumId w:val="1"/>
  </w:num>
  <w:num w:numId="62" w16cid:durableId="426275311">
    <w:abstractNumId w:val="71"/>
  </w:num>
  <w:num w:numId="63" w16cid:durableId="818695647">
    <w:abstractNumId w:val="65"/>
  </w:num>
  <w:num w:numId="64" w16cid:durableId="48000731">
    <w:abstractNumId w:val="100"/>
  </w:num>
  <w:num w:numId="65" w16cid:durableId="1410693415">
    <w:abstractNumId w:val="84"/>
  </w:num>
  <w:num w:numId="66" w16cid:durableId="819347041">
    <w:abstractNumId w:val="37"/>
  </w:num>
  <w:num w:numId="67" w16cid:durableId="719980054">
    <w:abstractNumId w:val="88"/>
  </w:num>
  <w:num w:numId="68" w16cid:durableId="2010985471">
    <w:abstractNumId w:val="62"/>
  </w:num>
  <w:num w:numId="69" w16cid:durableId="1556087178">
    <w:abstractNumId w:val="81"/>
  </w:num>
  <w:num w:numId="70" w16cid:durableId="306589430">
    <w:abstractNumId w:val="20"/>
  </w:num>
  <w:num w:numId="71" w16cid:durableId="1779789784">
    <w:abstractNumId w:val="3"/>
  </w:num>
  <w:num w:numId="72" w16cid:durableId="1297906592">
    <w:abstractNumId w:val="76"/>
  </w:num>
  <w:num w:numId="73" w16cid:durableId="1890141556">
    <w:abstractNumId w:val="31"/>
  </w:num>
  <w:num w:numId="74" w16cid:durableId="1973368260">
    <w:abstractNumId w:val="57"/>
  </w:num>
  <w:num w:numId="75" w16cid:durableId="1205601205">
    <w:abstractNumId w:val="92"/>
  </w:num>
  <w:num w:numId="76" w16cid:durableId="32703709">
    <w:abstractNumId w:val="86"/>
  </w:num>
  <w:num w:numId="77" w16cid:durableId="1368722515">
    <w:abstractNumId w:val="41"/>
  </w:num>
  <w:num w:numId="78" w16cid:durableId="1943100626">
    <w:abstractNumId w:val="70"/>
  </w:num>
  <w:num w:numId="79" w16cid:durableId="74936255">
    <w:abstractNumId w:val="73"/>
  </w:num>
  <w:num w:numId="80" w16cid:durableId="1865902048">
    <w:abstractNumId w:val="26"/>
  </w:num>
  <w:num w:numId="81" w16cid:durableId="1643315641">
    <w:abstractNumId w:val="35"/>
  </w:num>
  <w:num w:numId="82" w16cid:durableId="1506819346">
    <w:abstractNumId w:val="18"/>
  </w:num>
  <w:num w:numId="83" w16cid:durableId="697045823">
    <w:abstractNumId w:val="9"/>
  </w:num>
  <w:num w:numId="84" w16cid:durableId="546726948">
    <w:abstractNumId w:val="23"/>
  </w:num>
  <w:num w:numId="85" w16cid:durableId="857356827">
    <w:abstractNumId w:val="101"/>
  </w:num>
  <w:num w:numId="86" w16cid:durableId="1596815646">
    <w:abstractNumId w:val="83"/>
  </w:num>
  <w:num w:numId="87" w16cid:durableId="1292594323">
    <w:abstractNumId w:val="66"/>
  </w:num>
  <w:num w:numId="88" w16cid:durableId="866604778">
    <w:abstractNumId w:val="6"/>
  </w:num>
  <w:num w:numId="89" w16cid:durableId="1423795566">
    <w:abstractNumId w:val="28"/>
  </w:num>
  <w:num w:numId="90" w16cid:durableId="377437687">
    <w:abstractNumId w:val="0"/>
  </w:num>
  <w:num w:numId="91" w16cid:durableId="1595162424">
    <w:abstractNumId w:val="75"/>
  </w:num>
  <w:num w:numId="92" w16cid:durableId="2065137283">
    <w:abstractNumId w:val="82"/>
  </w:num>
  <w:num w:numId="93" w16cid:durableId="12191389">
    <w:abstractNumId w:val="49"/>
  </w:num>
  <w:num w:numId="94" w16cid:durableId="198011377">
    <w:abstractNumId w:val="80"/>
  </w:num>
  <w:num w:numId="95" w16cid:durableId="1125149778">
    <w:abstractNumId w:val="95"/>
  </w:num>
  <w:num w:numId="96" w16cid:durableId="1040980911">
    <w:abstractNumId w:val="61"/>
  </w:num>
  <w:num w:numId="97" w16cid:durableId="44302607">
    <w:abstractNumId w:val="19"/>
  </w:num>
  <w:num w:numId="98" w16cid:durableId="1894122767">
    <w:abstractNumId w:val="51"/>
  </w:num>
  <w:num w:numId="99" w16cid:durableId="785347405">
    <w:abstractNumId w:val="56"/>
  </w:num>
  <w:num w:numId="100" w16cid:durableId="222757496">
    <w:abstractNumId w:val="14"/>
  </w:num>
  <w:num w:numId="101" w16cid:durableId="1843619448">
    <w:abstractNumId w:val="79"/>
  </w:num>
  <w:num w:numId="102" w16cid:durableId="745611614">
    <w:abstractNumId w:val="94"/>
  </w:num>
  <w:num w:numId="103" w16cid:durableId="630094019">
    <w:abstractNumId w:val="87"/>
  </w:num>
  <w:num w:numId="104" w16cid:durableId="1253507771">
    <w:abstractNumId w:val="2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FB"/>
    <w:rsid w:val="00022AFF"/>
    <w:rsid w:val="00045D98"/>
    <w:rsid w:val="0005038D"/>
    <w:rsid w:val="00056908"/>
    <w:rsid w:val="00066289"/>
    <w:rsid w:val="000811A5"/>
    <w:rsid w:val="000D2158"/>
    <w:rsid w:val="000E7230"/>
    <w:rsid w:val="00100F2D"/>
    <w:rsid w:val="00122235"/>
    <w:rsid w:val="00165253"/>
    <w:rsid w:val="001922BB"/>
    <w:rsid w:val="0019701A"/>
    <w:rsid w:val="002114DF"/>
    <w:rsid w:val="0021290A"/>
    <w:rsid w:val="0022512D"/>
    <w:rsid w:val="00226A66"/>
    <w:rsid w:val="00244909"/>
    <w:rsid w:val="002459A8"/>
    <w:rsid w:val="00246522"/>
    <w:rsid w:val="002639D5"/>
    <w:rsid w:val="00273C46"/>
    <w:rsid w:val="00294DC3"/>
    <w:rsid w:val="00295467"/>
    <w:rsid w:val="002955AE"/>
    <w:rsid w:val="002D3582"/>
    <w:rsid w:val="002E4B4B"/>
    <w:rsid w:val="002F08A9"/>
    <w:rsid w:val="00313295"/>
    <w:rsid w:val="003263E9"/>
    <w:rsid w:val="00332D9A"/>
    <w:rsid w:val="00334CAD"/>
    <w:rsid w:val="00343218"/>
    <w:rsid w:val="003665D3"/>
    <w:rsid w:val="003B0703"/>
    <w:rsid w:val="003B4A9B"/>
    <w:rsid w:val="003C757B"/>
    <w:rsid w:val="003F3F6A"/>
    <w:rsid w:val="00402EB2"/>
    <w:rsid w:val="00430364"/>
    <w:rsid w:val="0043773C"/>
    <w:rsid w:val="00464571"/>
    <w:rsid w:val="004A1A1F"/>
    <w:rsid w:val="004D0C23"/>
    <w:rsid w:val="004D675C"/>
    <w:rsid w:val="004E629A"/>
    <w:rsid w:val="0050346B"/>
    <w:rsid w:val="00516189"/>
    <w:rsid w:val="00530786"/>
    <w:rsid w:val="00545E6E"/>
    <w:rsid w:val="00551273"/>
    <w:rsid w:val="005D5185"/>
    <w:rsid w:val="00614D03"/>
    <w:rsid w:val="00623AA0"/>
    <w:rsid w:val="00655F90"/>
    <w:rsid w:val="0066099F"/>
    <w:rsid w:val="00665477"/>
    <w:rsid w:val="00673074"/>
    <w:rsid w:val="006B68AE"/>
    <w:rsid w:val="007A7DB4"/>
    <w:rsid w:val="007D6756"/>
    <w:rsid w:val="007D6AD8"/>
    <w:rsid w:val="00891815"/>
    <w:rsid w:val="00901F35"/>
    <w:rsid w:val="009138BF"/>
    <w:rsid w:val="009154C4"/>
    <w:rsid w:val="00945164"/>
    <w:rsid w:val="00967620"/>
    <w:rsid w:val="0097209B"/>
    <w:rsid w:val="00980E27"/>
    <w:rsid w:val="009A67E1"/>
    <w:rsid w:val="009C0796"/>
    <w:rsid w:val="00A44FE2"/>
    <w:rsid w:val="00B13B26"/>
    <w:rsid w:val="00B21A7D"/>
    <w:rsid w:val="00B43AEB"/>
    <w:rsid w:val="00C16163"/>
    <w:rsid w:val="00C50BD3"/>
    <w:rsid w:val="00C72FBB"/>
    <w:rsid w:val="00C814F8"/>
    <w:rsid w:val="00C93A79"/>
    <w:rsid w:val="00CA6CEA"/>
    <w:rsid w:val="00CF098F"/>
    <w:rsid w:val="00D32842"/>
    <w:rsid w:val="00D60DD5"/>
    <w:rsid w:val="00D651D1"/>
    <w:rsid w:val="00D655BC"/>
    <w:rsid w:val="00D76B36"/>
    <w:rsid w:val="00DB6F58"/>
    <w:rsid w:val="00E31207"/>
    <w:rsid w:val="00E9308C"/>
    <w:rsid w:val="00EA7AD8"/>
    <w:rsid w:val="00EF3E88"/>
    <w:rsid w:val="00F037FD"/>
    <w:rsid w:val="00F076F2"/>
    <w:rsid w:val="00F158FB"/>
    <w:rsid w:val="00F34350"/>
    <w:rsid w:val="00F418E8"/>
    <w:rsid w:val="00F53D7B"/>
    <w:rsid w:val="00FD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43829"/>
  <w15:chartTrackingRefBased/>
  <w15:docId w15:val="{BC16DAC4-606A-F84E-85DF-1F2C3E1A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5AE"/>
    <w:pPr>
      <w:spacing w:after="0" w:line="240" w:lineRule="auto"/>
    </w:pPr>
    <w:rPr>
      <w:rFonts w:eastAsia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C23"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rsid w:val="0051618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D0C23"/>
    <w:rPr>
      <w:rFonts w:asciiTheme="majorHAnsi" w:eastAsiaTheme="majorEastAsia" w:hAnsiTheme="majorHAnsi" w:cstheme="majorBidi"/>
      <w:color w:val="002060"/>
      <w:sz w:val="32"/>
      <w:szCs w:val="32"/>
      <w:lang w:eastAsia="en-US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Light">
    <w:name w:val="Grid Table Light"/>
    <w:basedOn w:val="TableNormal"/>
    <w:uiPriority w:val="40"/>
    <w:rsid w:val="00D76B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D76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hidulalamriyad/Library/Containers/com.microsoft.Word/Data/Library/Application%20Support/Microsoft/Office/16.0/DTS/en-US%7bEDAAA61C-EDC9-AF42-86FD-39FDE7663D38%7d/%7b78CCBA1F-1328-A945-9166-A94DDE2BFC90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29356D55F73F42819BF0423DC95712" ma:contentTypeVersion="3" ma:contentTypeDescription="Create a new document." ma:contentTypeScope="" ma:versionID="c92afbee3ffa9a6e823d9ce104fc9b63">
  <xsd:schema xmlns:xsd="http://www.w3.org/2001/XMLSchema" xmlns:xs="http://www.w3.org/2001/XMLSchema" xmlns:p="http://schemas.microsoft.com/office/2006/metadata/properties" xmlns:ns2="cea23843-20f0-4332-a115-7b1f68345808" targetNamespace="http://schemas.microsoft.com/office/2006/metadata/properties" ma:root="true" ma:fieldsID="adf8c16f883215dee21d317b73817423" ns2:_="">
    <xsd:import namespace="cea23843-20f0-4332-a115-7b1f68345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23843-20f0-4332-a115-7b1f683458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08373A-C0D3-4F70-A302-1001A7C6A2B4}"/>
</file>

<file path=customXml/itemProps2.xml><?xml version="1.0" encoding="utf-8"?>
<ds:datastoreItem xmlns:ds="http://schemas.openxmlformats.org/officeDocument/2006/customXml" ds:itemID="{CDB8C5BB-9C50-4584-AC51-A56978FED62E}"/>
</file>

<file path=customXml/itemProps3.xml><?xml version="1.0" encoding="utf-8"?>
<ds:datastoreItem xmlns:ds="http://schemas.openxmlformats.org/officeDocument/2006/customXml" ds:itemID="{F61D0AEC-693A-4031-ACF5-7C57A3721645}"/>
</file>

<file path=docProps/app.xml><?xml version="1.0" encoding="utf-8"?>
<Properties xmlns="http://schemas.openxmlformats.org/officeDocument/2006/extended-properties" xmlns:vt="http://schemas.openxmlformats.org/officeDocument/2006/docPropsVTypes">
  <Template>{78CCBA1F-1328-A945-9166-A94DDE2BFC90}tf10002086.dotx</Template>
  <TotalTime>155</TotalTime>
  <Pages>40</Pages>
  <Words>8577</Words>
  <Characters>48893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Wahidul Alam Riyad</dc:creator>
  <cp:keywords/>
  <dc:description/>
  <cp:lastModifiedBy>WAHIDUL ALAM RIYAD</cp:lastModifiedBy>
  <cp:revision>77</cp:revision>
  <dcterms:created xsi:type="dcterms:W3CDTF">2025-03-09T10:20:00Z</dcterms:created>
  <dcterms:modified xsi:type="dcterms:W3CDTF">2025-03-23T19:05:00Z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  <property fmtid="{D5CDD505-2E9C-101B-9397-08002B2CF9AE}" pid="3" name="ContentTypeId">
    <vt:lpwstr>0x0101002129356D55F73F42819BF0423DC95712</vt:lpwstr>
  </property>
</Properties>
</file>